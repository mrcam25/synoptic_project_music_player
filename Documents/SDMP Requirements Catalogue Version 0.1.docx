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78324" w14:textId="77777777" w:rsidR="005A45E9" w:rsidRDefault="005A45E9"/>
    <w:p w14:paraId="71478325" w14:textId="2AFA836A" w:rsidR="00E35C39" w:rsidRPr="00E35C39" w:rsidRDefault="00B03B17" w:rsidP="00E35C39">
      <w:pPr>
        <w:pStyle w:val="CoverTitle"/>
        <w:tabs>
          <w:tab w:val="left" w:pos="5940"/>
          <w:tab w:val="left" w:pos="6120"/>
        </w:tabs>
        <w:ind w:right="708"/>
        <w:rPr>
          <w:rFonts w:ascii="Arial" w:hAnsi="Arial"/>
          <w:b/>
          <w:sz w:val="96"/>
          <w:szCs w:val="96"/>
        </w:rPr>
      </w:pPr>
      <w:proofErr w:type="spellStart"/>
      <w:r>
        <w:rPr>
          <w:rFonts w:ascii="Arial" w:hAnsi="Arial"/>
          <w:b/>
          <w:sz w:val="96"/>
          <w:szCs w:val="96"/>
        </w:rPr>
        <w:t>Rebmem</w:t>
      </w:r>
      <w:proofErr w:type="spellEnd"/>
      <w:r>
        <w:rPr>
          <w:rFonts w:ascii="Arial" w:hAnsi="Arial"/>
          <w:b/>
          <w:sz w:val="96"/>
          <w:szCs w:val="96"/>
        </w:rPr>
        <w:t xml:space="preserve"> Engineering</w:t>
      </w:r>
    </w:p>
    <w:p w14:paraId="71478326" w14:textId="77777777" w:rsidR="00E35C39" w:rsidRPr="00E35C39" w:rsidRDefault="00E35C39" w:rsidP="00E35C39">
      <w:pPr>
        <w:pStyle w:val="CoverTitle"/>
        <w:tabs>
          <w:tab w:val="left" w:pos="5940"/>
          <w:tab w:val="left" w:pos="6120"/>
        </w:tabs>
        <w:ind w:right="708"/>
        <w:rPr>
          <w:rFonts w:ascii="Arial" w:hAnsi="Arial"/>
          <w:sz w:val="96"/>
          <w:szCs w:val="96"/>
        </w:rPr>
      </w:pPr>
    </w:p>
    <w:p w14:paraId="02972466" w14:textId="09DC55AA" w:rsidR="00456178" w:rsidRDefault="00B03B17" w:rsidP="00E35C39">
      <w:pPr>
        <w:pStyle w:val="CoverTitle"/>
        <w:tabs>
          <w:tab w:val="left" w:pos="5940"/>
          <w:tab w:val="left" w:pos="6120"/>
        </w:tabs>
        <w:ind w:right="708"/>
        <w:rPr>
          <w:rFonts w:ascii="Arial" w:hAnsi="Arial"/>
          <w:sz w:val="96"/>
          <w:szCs w:val="96"/>
        </w:rPr>
      </w:pPr>
      <w:r>
        <w:rPr>
          <w:rFonts w:ascii="Arial" w:hAnsi="Arial"/>
          <w:sz w:val="96"/>
          <w:szCs w:val="96"/>
        </w:rPr>
        <w:t>M</w:t>
      </w:r>
      <w:r w:rsidR="00080D34">
        <w:rPr>
          <w:rFonts w:ascii="Arial" w:hAnsi="Arial"/>
          <w:sz w:val="96"/>
          <w:szCs w:val="96"/>
        </w:rPr>
        <w:t xml:space="preserve">usic </w:t>
      </w:r>
      <w:r>
        <w:rPr>
          <w:rFonts w:ascii="Arial" w:hAnsi="Arial"/>
          <w:sz w:val="96"/>
          <w:szCs w:val="96"/>
        </w:rPr>
        <w:t>P</w:t>
      </w:r>
      <w:r w:rsidR="00080D34">
        <w:rPr>
          <w:rFonts w:ascii="Arial" w:hAnsi="Arial"/>
          <w:sz w:val="96"/>
          <w:szCs w:val="96"/>
        </w:rPr>
        <w:t>layer (SDMP)</w:t>
      </w:r>
    </w:p>
    <w:p w14:paraId="71478329" w14:textId="77777777" w:rsidR="00E35C39" w:rsidRPr="00E35C39" w:rsidRDefault="00E35C39" w:rsidP="00E35C39">
      <w:pPr>
        <w:pStyle w:val="CoverTitle"/>
        <w:tabs>
          <w:tab w:val="left" w:pos="5940"/>
          <w:tab w:val="left" w:pos="6120"/>
        </w:tabs>
        <w:ind w:right="708"/>
        <w:rPr>
          <w:rFonts w:ascii="Arial" w:hAnsi="Arial"/>
          <w:sz w:val="96"/>
          <w:szCs w:val="96"/>
        </w:rPr>
      </w:pPr>
    </w:p>
    <w:p w14:paraId="511ED11B" w14:textId="2648CFE1" w:rsidR="00951D39" w:rsidRDefault="00951D39" w:rsidP="00E35C39">
      <w:pPr>
        <w:pStyle w:val="CoverTitle"/>
        <w:tabs>
          <w:tab w:val="left" w:pos="5940"/>
          <w:tab w:val="left" w:pos="6120"/>
        </w:tabs>
        <w:ind w:right="708"/>
        <w:rPr>
          <w:rFonts w:ascii="Arial" w:hAnsi="Arial"/>
          <w:sz w:val="96"/>
          <w:szCs w:val="96"/>
        </w:rPr>
      </w:pPr>
      <w:r>
        <w:rPr>
          <w:rFonts w:ascii="Arial" w:hAnsi="Arial"/>
          <w:sz w:val="96"/>
          <w:szCs w:val="96"/>
        </w:rPr>
        <w:t>System</w:t>
      </w:r>
    </w:p>
    <w:p w14:paraId="7147832A" w14:textId="0FFF186C" w:rsidR="005A45E9" w:rsidRDefault="00E35C39" w:rsidP="00E35C39">
      <w:pPr>
        <w:pStyle w:val="CoverTitle"/>
        <w:tabs>
          <w:tab w:val="left" w:pos="5940"/>
          <w:tab w:val="left" w:pos="6120"/>
        </w:tabs>
        <w:ind w:right="708"/>
        <w:rPr>
          <w:rFonts w:ascii="Arial" w:hAnsi="Arial"/>
          <w:sz w:val="96"/>
          <w:szCs w:val="96"/>
        </w:rPr>
      </w:pPr>
      <w:r w:rsidRPr="00E35C39">
        <w:rPr>
          <w:rFonts w:ascii="Arial" w:hAnsi="Arial"/>
          <w:sz w:val="96"/>
          <w:szCs w:val="96"/>
        </w:rPr>
        <w:t>Requirements</w:t>
      </w:r>
    </w:p>
    <w:p w14:paraId="7147832B" w14:textId="77777777" w:rsidR="00AB3340" w:rsidRPr="00E35C39" w:rsidRDefault="00AB3340" w:rsidP="00E35C39">
      <w:pPr>
        <w:pStyle w:val="CoverTitle"/>
        <w:tabs>
          <w:tab w:val="left" w:pos="5940"/>
          <w:tab w:val="left" w:pos="6120"/>
        </w:tabs>
        <w:ind w:right="708"/>
        <w:rPr>
          <w:rFonts w:ascii="Arial" w:hAnsi="Arial" w:cs="Arial"/>
          <w:i/>
          <w:iCs/>
          <w:sz w:val="96"/>
          <w:szCs w:val="96"/>
        </w:rPr>
      </w:pPr>
      <w:r>
        <w:rPr>
          <w:rFonts w:ascii="Arial" w:hAnsi="Arial"/>
          <w:sz w:val="96"/>
          <w:szCs w:val="96"/>
        </w:rPr>
        <w:t>Catalogue</w:t>
      </w:r>
    </w:p>
    <w:p w14:paraId="7147832C" w14:textId="77777777" w:rsidR="005A45E9" w:rsidRDefault="005A45E9">
      <w:pPr>
        <w:spacing w:line="192" w:lineRule="auto"/>
        <w:rPr>
          <w:rFonts w:ascii="Arial" w:hAnsi="Arial"/>
          <w:sz w:val="7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8265"/>
      </w:tblGrid>
      <w:tr w:rsidR="00D2645D" w:rsidRPr="00D2645D" w14:paraId="7147832F" w14:textId="77777777" w:rsidTr="00D2645D">
        <w:tc>
          <w:tcPr>
            <w:tcW w:w="1384" w:type="dxa"/>
          </w:tcPr>
          <w:p w14:paraId="7147832D" w14:textId="77777777" w:rsidR="00D2645D" w:rsidRPr="00D2645D" w:rsidRDefault="00D2645D" w:rsidP="00D2645D">
            <w:pPr>
              <w:pStyle w:val="TitleDocDetails"/>
              <w:tabs>
                <w:tab w:val="right" w:pos="4962"/>
                <w:tab w:val="left" w:pos="5387"/>
              </w:tabs>
              <w:jc w:val="left"/>
            </w:pPr>
            <w:r>
              <w:t>Author:</w:t>
            </w:r>
          </w:p>
        </w:tc>
        <w:tc>
          <w:tcPr>
            <w:tcW w:w="8471" w:type="dxa"/>
          </w:tcPr>
          <w:p w14:paraId="7147832E" w14:textId="169F5A9C" w:rsidR="00D2645D" w:rsidRPr="00D2645D" w:rsidRDefault="00B03B17" w:rsidP="00D2645D">
            <w:pPr>
              <w:pStyle w:val="TitleDocDetails"/>
              <w:tabs>
                <w:tab w:val="right" w:pos="4962"/>
                <w:tab w:val="left" w:pos="5387"/>
              </w:tabs>
              <w:jc w:val="left"/>
            </w:pPr>
            <w:r>
              <w:t>Cameron Samuels</w:t>
            </w:r>
          </w:p>
        </w:tc>
      </w:tr>
      <w:tr w:rsidR="00D2645D" w:rsidRPr="00D2645D" w14:paraId="71478332" w14:textId="77777777" w:rsidTr="00D2645D">
        <w:tc>
          <w:tcPr>
            <w:tcW w:w="1384" w:type="dxa"/>
          </w:tcPr>
          <w:p w14:paraId="71478330" w14:textId="77777777" w:rsidR="00D2645D" w:rsidRDefault="00D2645D" w:rsidP="00D2645D">
            <w:pPr>
              <w:pStyle w:val="TitleDocDetails"/>
              <w:tabs>
                <w:tab w:val="right" w:pos="4962"/>
                <w:tab w:val="left" w:pos="5387"/>
              </w:tabs>
              <w:jc w:val="left"/>
            </w:pPr>
            <w:r>
              <w:t>Version:</w:t>
            </w:r>
          </w:p>
        </w:tc>
        <w:tc>
          <w:tcPr>
            <w:tcW w:w="8471" w:type="dxa"/>
          </w:tcPr>
          <w:p w14:paraId="71478331" w14:textId="1C4231B8" w:rsidR="00D2645D" w:rsidRDefault="004838EA" w:rsidP="007B043B">
            <w:pPr>
              <w:pStyle w:val="TitleDocDetails"/>
              <w:tabs>
                <w:tab w:val="right" w:pos="4962"/>
                <w:tab w:val="left" w:pos="5387"/>
              </w:tabs>
              <w:jc w:val="left"/>
            </w:pPr>
            <w:r>
              <w:t>0.</w:t>
            </w:r>
            <w:r w:rsidR="00E75005">
              <w:t>1</w:t>
            </w:r>
          </w:p>
        </w:tc>
      </w:tr>
      <w:tr w:rsidR="00D2645D" w:rsidRPr="00D2645D" w14:paraId="71478335" w14:textId="77777777" w:rsidTr="00D2645D">
        <w:tc>
          <w:tcPr>
            <w:tcW w:w="1384" w:type="dxa"/>
          </w:tcPr>
          <w:p w14:paraId="71478333" w14:textId="77777777" w:rsidR="00D2645D" w:rsidRDefault="00D2645D" w:rsidP="00D2645D">
            <w:pPr>
              <w:pStyle w:val="TitleDocDetails"/>
              <w:tabs>
                <w:tab w:val="right" w:pos="4962"/>
                <w:tab w:val="left" w:pos="5387"/>
              </w:tabs>
              <w:jc w:val="left"/>
            </w:pPr>
            <w:r>
              <w:t>Issue Date:</w:t>
            </w:r>
          </w:p>
        </w:tc>
        <w:tc>
          <w:tcPr>
            <w:tcW w:w="8471" w:type="dxa"/>
          </w:tcPr>
          <w:p w14:paraId="71478334" w14:textId="68BB85F9" w:rsidR="00D2645D" w:rsidRDefault="00137A92" w:rsidP="00702604">
            <w:pPr>
              <w:pStyle w:val="TitleDocDetails"/>
              <w:tabs>
                <w:tab w:val="right" w:pos="4962"/>
                <w:tab w:val="left" w:pos="5387"/>
              </w:tabs>
              <w:jc w:val="left"/>
            </w:pPr>
            <w:r>
              <w:t>31</w:t>
            </w:r>
            <w:r w:rsidRPr="00137A92">
              <w:rPr>
                <w:vertAlign w:val="superscript"/>
              </w:rPr>
              <w:t>st</w:t>
            </w:r>
            <w:r>
              <w:t xml:space="preserve"> January 2022</w:t>
            </w:r>
          </w:p>
        </w:tc>
      </w:tr>
    </w:tbl>
    <w:p w14:paraId="71478336" w14:textId="77777777" w:rsidR="00D2645D" w:rsidRDefault="00D2645D" w:rsidP="00D2645D">
      <w:pPr>
        <w:pStyle w:val="EDSDetails"/>
        <w:rPr>
          <w:i/>
          <w:noProof w:val="0"/>
          <w:snapToGrid w:val="0"/>
          <w:sz w:val="24"/>
        </w:rPr>
      </w:pPr>
    </w:p>
    <w:p w14:paraId="71478337" w14:textId="77777777" w:rsidR="00D2645D" w:rsidRDefault="00D2645D" w:rsidP="00D2645D">
      <w:pPr>
        <w:pStyle w:val="EDSDetails"/>
        <w:rPr>
          <w:i/>
          <w:noProof w:val="0"/>
          <w:snapToGrid w:val="0"/>
          <w:sz w:val="24"/>
        </w:rPr>
      </w:pPr>
    </w:p>
    <w:p w14:paraId="71478338" w14:textId="77777777" w:rsidR="00D2645D" w:rsidRDefault="00D2645D" w:rsidP="00D2645D">
      <w:pPr>
        <w:pStyle w:val="EDSDetails"/>
        <w:rPr>
          <w:i/>
          <w:noProof w:val="0"/>
          <w:snapToGrid w:val="0"/>
          <w:sz w:val="24"/>
        </w:rPr>
      </w:pPr>
    </w:p>
    <w:p w14:paraId="71478339" w14:textId="77777777" w:rsidR="00D2645D" w:rsidRDefault="00D2645D" w:rsidP="00D2645D">
      <w:pPr>
        <w:pStyle w:val="EDSDetails"/>
        <w:rPr>
          <w:i/>
          <w:noProof w:val="0"/>
          <w:snapToGrid w:val="0"/>
          <w:sz w:val="24"/>
        </w:rPr>
      </w:pPr>
    </w:p>
    <w:p w14:paraId="7147833A" w14:textId="77777777" w:rsidR="00D2645D" w:rsidRDefault="00D2645D" w:rsidP="00D2645D">
      <w:pPr>
        <w:pStyle w:val="EDSDetails"/>
        <w:rPr>
          <w:i/>
          <w:noProof w:val="0"/>
          <w:snapToGrid w:val="0"/>
          <w:sz w:val="24"/>
        </w:rPr>
      </w:pPr>
    </w:p>
    <w:p w14:paraId="7147833B" w14:textId="77777777" w:rsidR="00D2645D" w:rsidRDefault="00D2645D" w:rsidP="00D2645D">
      <w:pPr>
        <w:pStyle w:val="EDSDetails"/>
        <w:rPr>
          <w:i/>
          <w:noProof w:val="0"/>
          <w:snapToGrid w:val="0"/>
          <w:sz w:val="24"/>
        </w:rPr>
      </w:pPr>
    </w:p>
    <w:p w14:paraId="7147833C" w14:textId="70DCE9A6" w:rsidR="005A45E9" w:rsidRDefault="005A45E9" w:rsidP="008A58AA">
      <w:pPr>
        <w:spacing w:line="192" w:lineRule="auto"/>
        <w:rPr>
          <w:rFonts w:ascii="Arial" w:hAnsi="Arial"/>
        </w:rPr>
      </w:pPr>
    </w:p>
    <w:p w14:paraId="7147833D" w14:textId="77777777" w:rsidR="007C1833" w:rsidRPr="00CD5C26" w:rsidRDefault="007C1833">
      <w:pPr>
        <w:pStyle w:val="DrawingText"/>
        <w:rPr>
          <w:rFonts w:ascii="Arial" w:hAnsi="Arial"/>
        </w:rPr>
        <w:sectPr w:rsidR="007C1833" w:rsidRPr="00CD5C26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nextColumn"/>
          <w:pgSz w:w="11907" w:h="16840" w:code="9"/>
          <w:pgMar w:top="1134" w:right="1134" w:bottom="1134" w:left="1134" w:header="720" w:footer="720" w:gutter="0"/>
          <w:paperSrc w:first="64" w:other="64"/>
          <w:pgNumType w:start="1"/>
          <w:cols w:space="720"/>
          <w:formProt w:val="0"/>
          <w:titlePg/>
        </w:sectPr>
      </w:pPr>
    </w:p>
    <w:p w14:paraId="7147833E" w14:textId="77777777" w:rsidR="005A45E9" w:rsidRPr="00CD5C26" w:rsidRDefault="005A45E9" w:rsidP="00DC39CD">
      <w:pPr>
        <w:pStyle w:val="HeadingFrPgs"/>
        <w:rPr>
          <w:color w:val="auto"/>
        </w:rPr>
      </w:pPr>
      <w:r w:rsidRPr="00CD5C26">
        <w:lastRenderedPageBreak/>
        <w:t>Table of Contents</w:t>
      </w:r>
    </w:p>
    <w:p w14:paraId="06EDA5E4" w14:textId="666844C7" w:rsidR="00EC477A" w:rsidRDefault="00DC39C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r w:rsidRPr="00CD5C26">
        <w:fldChar w:fldCharType="begin"/>
      </w:r>
      <w:r w:rsidRPr="00CD5C26">
        <w:instrText xml:space="preserve"> TOC \o "1-3" \h \z \u </w:instrText>
      </w:r>
      <w:r w:rsidRPr="00CD5C26">
        <w:fldChar w:fldCharType="separate"/>
      </w:r>
      <w:hyperlink w:anchor="_Toc94794517" w:history="1">
        <w:r w:rsidR="00EC477A" w:rsidRPr="00821511">
          <w:rPr>
            <w:rStyle w:val="Hyperlink"/>
            <w:noProof/>
          </w:rPr>
          <w:t>1</w:t>
        </w:r>
        <w:r w:rsidR="00EC477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="00EC477A" w:rsidRPr="00821511">
          <w:rPr>
            <w:rStyle w:val="Hyperlink"/>
            <w:noProof/>
          </w:rPr>
          <w:t>Introduction</w:t>
        </w:r>
        <w:r w:rsidR="00EC477A">
          <w:rPr>
            <w:noProof/>
            <w:webHidden/>
          </w:rPr>
          <w:tab/>
        </w:r>
        <w:r w:rsidR="00EC477A">
          <w:rPr>
            <w:noProof/>
            <w:webHidden/>
          </w:rPr>
          <w:fldChar w:fldCharType="begin"/>
        </w:r>
        <w:r w:rsidR="00EC477A">
          <w:rPr>
            <w:noProof/>
            <w:webHidden/>
          </w:rPr>
          <w:instrText xml:space="preserve"> PAGEREF _Toc94794517 \h </w:instrText>
        </w:r>
        <w:r w:rsidR="00EC477A">
          <w:rPr>
            <w:noProof/>
            <w:webHidden/>
          </w:rPr>
        </w:r>
        <w:r w:rsidR="00EC477A">
          <w:rPr>
            <w:noProof/>
            <w:webHidden/>
          </w:rPr>
          <w:fldChar w:fldCharType="separate"/>
        </w:r>
        <w:r w:rsidR="00EC477A">
          <w:rPr>
            <w:noProof/>
            <w:webHidden/>
          </w:rPr>
          <w:t>3</w:t>
        </w:r>
        <w:r w:rsidR="00EC477A">
          <w:rPr>
            <w:noProof/>
            <w:webHidden/>
          </w:rPr>
          <w:fldChar w:fldCharType="end"/>
        </w:r>
      </w:hyperlink>
    </w:p>
    <w:p w14:paraId="6601DBF7" w14:textId="48696605" w:rsidR="00EC477A" w:rsidRDefault="00EC477A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94794518" w:history="1">
        <w:r w:rsidRPr="0082151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21511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607F26" w14:textId="7735EBFD" w:rsidR="00EC477A" w:rsidRDefault="00EC477A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hyperlink w:anchor="_Toc94794519" w:history="1">
        <w:r w:rsidRPr="0082151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Pr="00821511">
          <w:rPr>
            <w:rStyle w:val="Hyperlink"/>
            <w:noProof/>
          </w:rPr>
          <w:t>Music Playback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FACEA3" w14:textId="387E9693" w:rsidR="00EC477A" w:rsidRDefault="00EC477A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94794520" w:history="1">
        <w:r w:rsidRPr="0082151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21511">
          <w:rPr>
            <w:rStyle w:val="Hyperlink"/>
            <w:noProof/>
          </w:rPr>
          <w:t>Requirement: SDMP01A – Music Playback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D62A8A" w14:textId="627C8797" w:rsidR="00EC477A" w:rsidRDefault="00EC477A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94794521" w:history="1">
        <w:r w:rsidRPr="0082151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21511">
          <w:rPr>
            <w:rStyle w:val="Hyperlink"/>
            <w:noProof/>
          </w:rPr>
          <w:t>Requirement: SDMP01B – Music Playbook – Device Idle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2ADC7A" w14:textId="076CD1F7" w:rsidR="00EC477A" w:rsidRDefault="00EC477A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hyperlink w:anchor="_Toc94794522" w:history="1">
        <w:r w:rsidRPr="0082151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Pr="00821511">
          <w:rPr>
            <w:rStyle w:val="Hyperlink"/>
            <w:noProof/>
          </w:rPr>
          <w:t>Music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592755" w14:textId="7FC73702" w:rsidR="00EC477A" w:rsidRDefault="00EC477A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94794523" w:history="1">
        <w:r w:rsidRPr="0082151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21511">
          <w:rPr>
            <w:rStyle w:val="Hyperlink"/>
            <w:noProof/>
          </w:rPr>
          <w:t>Requirement: SDMP02 – Shuffle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46E11D" w14:textId="11871677" w:rsidR="00EC477A" w:rsidRDefault="00EC477A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94794524" w:history="1">
        <w:r w:rsidRPr="0082151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21511">
          <w:rPr>
            <w:rStyle w:val="Hyperlink"/>
            <w:noProof/>
          </w:rPr>
          <w:t>Requirement: SDMP03 – User Controls Over Playback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36EB7A" w14:textId="06B328AC" w:rsidR="00EC477A" w:rsidRDefault="00EC477A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hyperlink w:anchor="_Toc94794525" w:history="1">
        <w:r w:rsidRPr="0082151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Pr="00821511">
          <w:rPr>
            <w:rStyle w:val="Hyperlink"/>
            <w:noProof/>
          </w:rPr>
          <w:t>Search Audio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F48E45" w14:textId="5F87A5B6" w:rsidR="00EC477A" w:rsidRDefault="00EC477A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94794526" w:history="1">
        <w:r w:rsidRPr="0082151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21511">
          <w:rPr>
            <w:rStyle w:val="Hyperlink"/>
            <w:noProof/>
          </w:rPr>
          <w:t>Requirement: SDMP04A – Search Audio Files – Media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02DCEF" w14:textId="4EB98943" w:rsidR="00EC477A" w:rsidRDefault="00EC477A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94794527" w:history="1">
        <w:r w:rsidRPr="0082151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21511">
          <w:rPr>
            <w:rStyle w:val="Hyperlink"/>
            <w:noProof/>
          </w:rPr>
          <w:t>Requirement: SDMP04B – Search Audio Files – Create Playlist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E29DEE" w14:textId="7C90493B" w:rsidR="00EC477A" w:rsidRDefault="00EC477A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94794528" w:history="1">
        <w:r w:rsidRPr="00821511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21511">
          <w:rPr>
            <w:rStyle w:val="Hyperlink"/>
            <w:noProof/>
          </w:rPr>
          <w:t>Requirement: SDMP05A – Search Audio Files –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D19CE2" w14:textId="4FA552FE" w:rsidR="00EC477A" w:rsidRDefault="00EC477A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94794529" w:history="1">
        <w:r w:rsidRPr="00821511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21511">
          <w:rPr>
            <w:rStyle w:val="Hyperlink"/>
            <w:noProof/>
          </w:rPr>
          <w:t>Requirement: SDMP05B – Search Audio Files – Display Options (Song Track or Album)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7C79BE" w14:textId="60C04232" w:rsidR="00EC477A" w:rsidRDefault="00EC477A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94794530" w:history="1">
        <w:r w:rsidRPr="00821511">
          <w:rPr>
            <w:rStyle w:val="Hyperlink"/>
            <w:noProof/>
          </w:rPr>
          <w:t>Document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478345" w14:textId="5B5760BD" w:rsidR="005A45E9" w:rsidRPr="00CD5C26" w:rsidRDefault="00DC39CD">
      <w:pPr>
        <w:rPr>
          <w:color w:val="000000"/>
        </w:rPr>
      </w:pPr>
      <w:r w:rsidRPr="00CD5C26">
        <w:rPr>
          <w:lang w:val="en-GB"/>
        </w:rPr>
        <w:fldChar w:fldCharType="end"/>
      </w:r>
    </w:p>
    <w:p w14:paraId="71478346" w14:textId="77777777" w:rsidR="005A45E9" w:rsidRPr="00CD5C26" w:rsidRDefault="005A45E9"/>
    <w:p w14:paraId="71478347" w14:textId="77777777" w:rsidR="005A45E9" w:rsidRPr="00CD5C26" w:rsidRDefault="005A45E9">
      <w:pPr>
        <w:rPr>
          <w:lang w:val="en-GB"/>
        </w:rPr>
        <w:sectPr w:rsidR="005A45E9" w:rsidRPr="00CD5C26">
          <w:headerReference w:type="default" r:id="rId17"/>
          <w:footerReference w:type="default" r:id="rId18"/>
          <w:type w:val="nextColumn"/>
          <w:pgSz w:w="11907" w:h="16840" w:code="9"/>
          <w:pgMar w:top="1134" w:right="1134" w:bottom="1134" w:left="1134" w:header="567" w:footer="567" w:gutter="0"/>
          <w:paperSrc w:first="64" w:other="64"/>
          <w:cols w:space="720"/>
          <w:formProt w:val="0"/>
        </w:sectPr>
      </w:pPr>
    </w:p>
    <w:p w14:paraId="71478348" w14:textId="77777777" w:rsidR="00786340" w:rsidRPr="00B1489E" w:rsidRDefault="00786340" w:rsidP="00B1489E">
      <w:pPr>
        <w:pStyle w:val="Heading1"/>
      </w:pPr>
      <w:bookmarkStart w:id="0" w:name="SodaError2463"/>
      <w:bookmarkStart w:id="1" w:name="_Toc527170052"/>
      <w:bookmarkStart w:id="2" w:name="_Toc529680885"/>
      <w:bookmarkStart w:id="3" w:name="_Toc44828156"/>
      <w:bookmarkStart w:id="4" w:name="_Toc210621323"/>
      <w:bookmarkStart w:id="5" w:name="_Toc361841281"/>
      <w:bookmarkStart w:id="6" w:name="_Toc423410238"/>
      <w:bookmarkStart w:id="7" w:name="_Toc425054504"/>
      <w:bookmarkStart w:id="8" w:name="_Toc94794517"/>
      <w:bookmarkEnd w:id="0"/>
      <w:r w:rsidRPr="00B1489E">
        <w:lastRenderedPageBreak/>
        <w:t>Introduction</w:t>
      </w:r>
      <w:bookmarkEnd w:id="1"/>
      <w:bookmarkEnd w:id="2"/>
      <w:bookmarkEnd w:id="3"/>
      <w:bookmarkEnd w:id="4"/>
      <w:bookmarkEnd w:id="5"/>
      <w:bookmarkEnd w:id="8"/>
    </w:p>
    <w:p w14:paraId="77E57540" w14:textId="77777777" w:rsidR="009C6F8F" w:rsidRPr="00B1489E" w:rsidRDefault="009C6F8F" w:rsidP="009C6F8F">
      <w:pPr>
        <w:pStyle w:val="Heading2"/>
      </w:pPr>
      <w:bookmarkStart w:id="9" w:name="_Toc527170053"/>
      <w:bookmarkStart w:id="10" w:name="_Toc529680886"/>
      <w:bookmarkStart w:id="11" w:name="_Toc210621324"/>
      <w:bookmarkStart w:id="12" w:name="_Toc361841282"/>
      <w:bookmarkStart w:id="13" w:name="_Toc94794518"/>
      <w:r w:rsidRPr="00B1489E">
        <w:t>Purpose</w:t>
      </w:r>
      <w:bookmarkEnd w:id="9"/>
      <w:bookmarkEnd w:id="10"/>
      <w:bookmarkEnd w:id="11"/>
      <w:bookmarkEnd w:id="12"/>
      <w:bookmarkEnd w:id="13"/>
    </w:p>
    <w:p w14:paraId="7147834A" w14:textId="77777777" w:rsidR="006269E8" w:rsidRDefault="006269E8" w:rsidP="00786340">
      <w:pPr>
        <w:rPr>
          <w:lang w:val="en-GB"/>
        </w:rPr>
      </w:pPr>
    </w:p>
    <w:p w14:paraId="7147834B" w14:textId="2DBE8C25" w:rsidR="00571962" w:rsidRDefault="00C43DEF" w:rsidP="00EB2CFD">
      <w:pPr>
        <w:pStyle w:val="NormalWeb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purpose of this Requirements</w:t>
      </w:r>
      <w:r w:rsidR="0057196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C</w:t>
      </w:r>
      <w:r w:rsidR="00571962">
        <w:rPr>
          <w:rFonts w:ascii="Times New Roman" w:hAnsi="Times New Roman"/>
          <w:szCs w:val="24"/>
        </w:rPr>
        <w:t xml:space="preserve">atalogue </w:t>
      </w:r>
      <w:r w:rsidR="00CA6704">
        <w:rPr>
          <w:rFonts w:ascii="Times New Roman" w:hAnsi="Times New Roman"/>
          <w:szCs w:val="24"/>
        </w:rPr>
        <w:t>is to capture</w:t>
      </w:r>
      <w:r w:rsidR="003A279C">
        <w:rPr>
          <w:rFonts w:ascii="Times New Roman" w:hAnsi="Times New Roman"/>
          <w:szCs w:val="24"/>
        </w:rPr>
        <w:t xml:space="preserve"> any </w:t>
      </w:r>
      <w:r w:rsidR="00FB4739">
        <w:rPr>
          <w:rFonts w:ascii="Times New Roman" w:hAnsi="Times New Roman"/>
          <w:szCs w:val="24"/>
        </w:rPr>
        <w:t xml:space="preserve">system requirements </w:t>
      </w:r>
      <w:r w:rsidR="00E1037A">
        <w:rPr>
          <w:rFonts w:ascii="Times New Roman" w:hAnsi="Times New Roman"/>
          <w:szCs w:val="24"/>
        </w:rPr>
        <w:t xml:space="preserve">for </w:t>
      </w:r>
      <w:r w:rsidR="008E1489">
        <w:rPr>
          <w:rFonts w:ascii="Times New Roman" w:hAnsi="Times New Roman"/>
          <w:szCs w:val="24"/>
        </w:rPr>
        <w:t xml:space="preserve">the </w:t>
      </w:r>
      <w:r w:rsidR="0052386C">
        <w:rPr>
          <w:rFonts w:ascii="Times New Roman" w:hAnsi="Times New Roman"/>
          <w:szCs w:val="24"/>
        </w:rPr>
        <w:t>Music Player</w:t>
      </w:r>
      <w:r w:rsidR="002A14E5">
        <w:rPr>
          <w:rFonts w:ascii="Times New Roman" w:hAnsi="Times New Roman"/>
          <w:szCs w:val="24"/>
        </w:rPr>
        <w:t xml:space="preserve"> (SDMP)</w:t>
      </w:r>
      <w:r w:rsidR="0052386C">
        <w:rPr>
          <w:rFonts w:ascii="Times New Roman" w:hAnsi="Times New Roman"/>
          <w:szCs w:val="24"/>
        </w:rPr>
        <w:t>.</w:t>
      </w:r>
    </w:p>
    <w:p w14:paraId="7147834C" w14:textId="77777777" w:rsidR="00C43DEF" w:rsidRDefault="00C43DEF" w:rsidP="00EB2CFD">
      <w:pPr>
        <w:pStyle w:val="NormalWeb"/>
        <w:jc w:val="left"/>
        <w:rPr>
          <w:rFonts w:ascii="Times New Roman" w:hAnsi="Times New Roman"/>
          <w:szCs w:val="24"/>
        </w:rPr>
      </w:pPr>
    </w:p>
    <w:p w14:paraId="7147834D" w14:textId="77777777" w:rsidR="00C43DEF" w:rsidRDefault="00C43DEF" w:rsidP="00EB2CFD">
      <w:pPr>
        <w:pStyle w:val="NormalWeb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Each requirement has its own change and version history.</w:t>
      </w:r>
    </w:p>
    <w:p w14:paraId="3BDEE5E7" w14:textId="53DE636C" w:rsidR="00F32240" w:rsidRDefault="00F32240" w:rsidP="00EB2CFD"/>
    <w:p w14:paraId="1B7B4978" w14:textId="77777777" w:rsidR="00EB2CFD" w:rsidRDefault="00EB2CFD" w:rsidP="00EB2CFD"/>
    <w:p w14:paraId="34F2506C" w14:textId="77777777" w:rsidR="00EB2CFD" w:rsidRDefault="00EB2CFD">
      <w:pPr>
        <w:rPr>
          <w:rFonts w:ascii="Arial" w:hAnsi="Arial"/>
          <w:b/>
          <w:caps/>
          <w:sz w:val="28"/>
          <w:lang w:val="en-GB"/>
        </w:rPr>
      </w:pPr>
      <w:r>
        <w:br w:type="page"/>
      </w:r>
    </w:p>
    <w:p w14:paraId="1810C811" w14:textId="4E868D2A" w:rsidR="007B3237" w:rsidRDefault="005772DB" w:rsidP="001D695B">
      <w:pPr>
        <w:pStyle w:val="Heading1"/>
      </w:pPr>
      <w:bookmarkStart w:id="14" w:name="_Toc94794519"/>
      <w:r>
        <w:lastRenderedPageBreak/>
        <w:t xml:space="preserve">Music </w:t>
      </w:r>
      <w:r w:rsidR="007D6A18">
        <w:t>Playback</w:t>
      </w:r>
      <w:bookmarkEnd w:id="14"/>
    </w:p>
    <w:p w14:paraId="1BE2A52A" w14:textId="2C18EDBE" w:rsidR="007B3237" w:rsidRPr="0020786E" w:rsidRDefault="00AC39D9" w:rsidP="00D76C37">
      <w:pPr>
        <w:pStyle w:val="Heading2"/>
      </w:pPr>
      <w:bookmarkStart w:id="15" w:name="_Toc94794520"/>
      <w:r w:rsidRPr="0020786E">
        <w:t>Requirement</w:t>
      </w:r>
      <w:r w:rsidR="007B3237" w:rsidRPr="0020786E">
        <w:t xml:space="preserve">: </w:t>
      </w:r>
      <w:r w:rsidR="00D258C5">
        <w:t>SDMP</w:t>
      </w:r>
      <w:r w:rsidR="009F56E6">
        <w:t>01A</w:t>
      </w:r>
      <w:r w:rsidR="00F91D4D">
        <w:t xml:space="preserve"> – </w:t>
      </w:r>
      <w:r w:rsidR="009F56E6">
        <w:t>Music Playback</w:t>
      </w:r>
      <w:bookmarkEnd w:id="15"/>
      <w:r w:rsidR="009545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219"/>
        <w:gridCol w:w="1796"/>
        <w:gridCol w:w="4911"/>
      </w:tblGrid>
      <w:tr w:rsidR="008B50F5" w14:paraId="0E3BF990" w14:textId="77777777" w:rsidTr="00A70760">
        <w:tc>
          <w:tcPr>
            <w:tcW w:w="9017" w:type="dxa"/>
            <w:gridSpan w:val="4"/>
            <w:shd w:val="clear" w:color="auto" w:fill="D9D9D9" w:themeFill="background1" w:themeFillShade="D9"/>
          </w:tcPr>
          <w:p w14:paraId="20203272" w14:textId="77777777" w:rsidR="008B50F5" w:rsidRPr="00586153" w:rsidRDefault="008B50F5" w:rsidP="00A70760">
            <w:pPr>
              <w:rPr>
                <w:b/>
                <w:lang w:val="en-GB"/>
              </w:rPr>
            </w:pPr>
            <w:r w:rsidRPr="00586153">
              <w:rPr>
                <w:b/>
                <w:lang w:val="en-GB"/>
              </w:rPr>
              <w:t>Requirement History</w:t>
            </w:r>
          </w:p>
        </w:tc>
      </w:tr>
      <w:tr w:rsidR="008B50F5" w:rsidRPr="008C4EFE" w14:paraId="37C084C2" w14:textId="77777777" w:rsidTr="00824BCD">
        <w:tc>
          <w:tcPr>
            <w:tcW w:w="1091" w:type="dxa"/>
          </w:tcPr>
          <w:p w14:paraId="2DE1BAFE" w14:textId="77777777" w:rsidR="008B50F5" w:rsidRPr="008C4EFE" w:rsidRDefault="008B50F5" w:rsidP="00A7076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Version</w:t>
            </w:r>
          </w:p>
        </w:tc>
        <w:tc>
          <w:tcPr>
            <w:tcW w:w="1219" w:type="dxa"/>
          </w:tcPr>
          <w:p w14:paraId="47CF6629" w14:textId="77777777" w:rsidR="008B50F5" w:rsidRPr="008C4EFE" w:rsidRDefault="008B50F5" w:rsidP="00A7076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Date</w:t>
            </w:r>
          </w:p>
        </w:tc>
        <w:tc>
          <w:tcPr>
            <w:tcW w:w="1796" w:type="dxa"/>
          </w:tcPr>
          <w:p w14:paraId="7A8EFC19" w14:textId="77777777" w:rsidR="008B50F5" w:rsidRPr="008C4EFE" w:rsidRDefault="008B50F5" w:rsidP="00A7076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Author</w:t>
            </w:r>
          </w:p>
        </w:tc>
        <w:tc>
          <w:tcPr>
            <w:tcW w:w="4911" w:type="dxa"/>
          </w:tcPr>
          <w:p w14:paraId="5A6A36AE" w14:textId="77777777" w:rsidR="008B50F5" w:rsidRPr="008C4EFE" w:rsidRDefault="008B50F5" w:rsidP="00A7076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Comment</w:t>
            </w:r>
          </w:p>
        </w:tc>
      </w:tr>
      <w:tr w:rsidR="0020786E" w:rsidRPr="008C4EFE" w14:paraId="35BE25F6" w14:textId="77777777" w:rsidTr="00824BCD">
        <w:tc>
          <w:tcPr>
            <w:tcW w:w="1091" w:type="dxa"/>
          </w:tcPr>
          <w:p w14:paraId="00F3BA70" w14:textId="77777777" w:rsidR="0020786E" w:rsidRPr="008C4EFE" w:rsidRDefault="0020786E" w:rsidP="006C3458">
            <w:pPr>
              <w:rPr>
                <w:lang w:val="en-GB"/>
              </w:rPr>
            </w:pPr>
            <w:r w:rsidRPr="008C4EFE">
              <w:rPr>
                <w:lang w:val="en-GB"/>
              </w:rPr>
              <w:t>0.</w:t>
            </w:r>
            <w:r>
              <w:rPr>
                <w:lang w:val="en-GB"/>
              </w:rPr>
              <w:t>1</w:t>
            </w:r>
          </w:p>
        </w:tc>
        <w:tc>
          <w:tcPr>
            <w:tcW w:w="1219" w:type="dxa"/>
          </w:tcPr>
          <w:p w14:paraId="2143F943" w14:textId="1B4CEF60" w:rsidR="0020786E" w:rsidRPr="008C4EFE" w:rsidRDefault="005A2DF3" w:rsidP="006C3458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  <w:r w:rsidR="00695F82">
              <w:rPr>
                <w:lang w:val="en-GB"/>
              </w:rPr>
              <w:t>/</w:t>
            </w:r>
            <w:r w:rsidR="005054CF">
              <w:rPr>
                <w:lang w:val="en-GB"/>
              </w:rPr>
              <w:t>0</w:t>
            </w:r>
            <w:r w:rsidR="00AE5C1E">
              <w:rPr>
                <w:lang w:val="en-GB"/>
              </w:rPr>
              <w:t>1</w:t>
            </w:r>
            <w:r w:rsidR="00AF152F">
              <w:rPr>
                <w:lang w:val="en-GB"/>
              </w:rPr>
              <w:t>/20</w:t>
            </w:r>
            <w:r w:rsidR="005054CF">
              <w:rPr>
                <w:lang w:val="en-GB"/>
              </w:rPr>
              <w:t>2</w:t>
            </w:r>
            <w:r>
              <w:rPr>
                <w:lang w:val="en-GB"/>
              </w:rPr>
              <w:t>2</w:t>
            </w:r>
          </w:p>
        </w:tc>
        <w:tc>
          <w:tcPr>
            <w:tcW w:w="1796" w:type="dxa"/>
          </w:tcPr>
          <w:p w14:paraId="47BE3703" w14:textId="290F30E6" w:rsidR="0020786E" w:rsidRPr="008C4EFE" w:rsidRDefault="00532A19" w:rsidP="006C3458">
            <w:pPr>
              <w:rPr>
                <w:lang w:val="en-GB"/>
              </w:rPr>
            </w:pPr>
            <w:r>
              <w:rPr>
                <w:lang w:val="en-GB"/>
              </w:rPr>
              <w:t>Cameron Samuels</w:t>
            </w:r>
          </w:p>
        </w:tc>
        <w:tc>
          <w:tcPr>
            <w:tcW w:w="4911" w:type="dxa"/>
          </w:tcPr>
          <w:p w14:paraId="675151DB" w14:textId="58753FAA" w:rsidR="0020786E" w:rsidRPr="008C4EFE" w:rsidRDefault="00EC477A" w:rsidP="006C3458">
            <w:pPr>
              <w:rPr>
                <w:lang w:val="en-GB"/>
              </w:rPr>
            </w:pPr>
            <w:r>
              <w:rPr>
                <w:lang w:val="en-GB"/>
              </w:rPr>
              <w:t>Final Draft</w:t>
            </w:r>
            <w:r w:rsidR="003369F7">
              <w:rPr>
                <w:lang w:val="en-GB"/>
              </w:rPr>
              <w:t>.</w:t>
            </w:r>
          </w:p>
        </w:tc>
      </w:tr>
    </w:tbl>
    <w:p w14:paraId="56D7F7C3" w14:textId="77777777" w:rsidR="007B3237" w:rsidRDefault="007B32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7590"/>
      </w:tblGrid>
      <w:tr w:rsidR="008B50F5" w:rsidRPr="00535D2A" w14:paraId="795F5256" w14:textId="77777777" w:rsidTr="0057539B">
        <w:tc>
          <w:tcPr>
            <w:tcW w:w="1427" w:type="dxa"/>
            <w:shd w:val="clear" w:color="auto" w:fill="D9D9D9"/>
          </w:tcPr>
          <w:p w14:paraId="05C5980F" w14:textId="77777777" w:rsidR="008B50F5" w:rsidRPr="00535D2A" w:rsidRDefault="008B50F5" w:rsidP="00A70760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Description</w:t>
            </w:r>
          </w:p>
        </w:tc>
        <w:tc>
          <w:tcPr>
            <w:tcW w:w="7590" w:type="dxa"/>
            <w:shd w:val="clear" w:color="auto" w:fill="auto"/>
          </w:tcPr>
          <w:p w14:paraId="35D869AE" w14:textId="12671AC1" w:rsidR="00BF33A0" w:rsidRDefault="00D2358E" w:rsidP="00D93C86">
            <w:r>
              <w:t>Audio file</w:t>
            </w:r>
            <w:r w:rsidR="00031727">
              <w:t>(</w:t>
            </w:r>
            <w:r>
              <w:t>s</w:t>
            </w:r>
            <w:r w:rsidR="00031727">
              <w:t>)</w:t>
            </w:r>
            <w:r>
              <w:t xml:space="preserve"> </w:t>
            </w:r>
            <w:r w:rsidR="00BC1509">
              <w:t>which have been loaded into the system are played through the user’s device sound output</w:t>
            </w:r>
            <w:r w:rsidR="0017188C">
              <w:t>.</w:t>
            </w:r>
          </w:p>
          <w:p w14:paraId="08672E13" w14:textId="2C578D67" w:rsidR="0017188C" w:rsidRPr="00D93C86" w:rsidRDefault="0017188C" w:rsidP="00D93C86"/>
        </w:tc>
      </w:tr>
      <w:tr w:rsidR="00250435" w:rsidRPr="00535D2A" w14:paraId="2A2DB1E4" w14:textId="77777777" w:rsidTr="00250435">
        <w:tc>
          <w:tcPr>
            <w:tcW w:w="1427" w:type="dxa"/>
            <w:shd w:val="clear" w:color="auto" w:fill="D9D9D9"/>
          </w:tcPr>
          <w:p w14:paraId="2E9BA015" w14:textId="18B5BFE3" w:rsidR="00250435" w:rsidRDefault="00250435" w:rsidP="0025043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 Case</w:t>
            </w:r>
          </w:p>
        </w:tc>
        <w:tc>
          <w:tcPr>
            <w:tcW w:w="7590" w:type="dxa"/>
            <w:shd w:val="clear" w:color="auto" w:fill="auto"/>
          </w:tcPr>
          <w:p w14:paraId="23590BFD" w14:textId="1B4CA66E" w:rsidR="00250435" w:rsidRDefault="00250435" w:rsidP="00250435">
            <w:pPr>
              <w:rPr>
                <w:lang w:val="en-GB"/>
              </w:rPr>
            </w:pPr>
          </w:p>
        </w:tc>
      </w:tr>
      <w:tr w:rsidR="00250435" w:rsidRPr="00535D2A" w14:paraId="07658BBB" w14:textId="77777777" w:rsidTr="0057539B">
        <w:tc>
          <w:tcPr>
            <w:tcW w:w="1427" w:type="dxa"/>
            <w:shd w:val="clear" w:color="auto" w:fill="D9D9D9"/>
          </w:tcPr>
          <w:p w14:paraId="360E4E85" w14:textId="74185923" w:rsidR="00250435" w:rsidRPr="00535D2A" w:rsidRDefault="00250435" w:rsidP="0025043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Traceability</w:t>
            </w:r>
          </w:p>
        </w:tc>
        <w:tc>
          <w:tcPr>
            <w:tcW w:w="7590" w:type="dxa"/>
            <w:shd w:val="clear" w:color="auto" w:fill="auto"/>
          </w:tcPr>
          <w:p w14:paraId="5DE72439" w14:textId="21C846B1" w:rsidR="00250435" w:rsidRPr="00535D2A" w:rsidRDefault="00250435" w:rsidP="00250435">
            <w:pPr>
              <w:rPr>
                <w:lang w:val="en-GB"/>
              </w:rPr>
            </w:pPr>
          </w:p>
        </w:tc>
      </w:tr>
      <w:tr w:rsidR="00250435" w:rsidRPr="00535D2A" w14:paraId="790A2A3D" w14:textId="77777777" w:rsidTr="0057539B">
        <w:tc>
          <w:tcPr>
            <w:tcW w:w="1427" w:type="dxa"/>
            <w:shd w:val="clear" w:color="auto" w:fill="D9D9D9"/>
          </w:tcPr>
          <w:p w14:paraId="5DAE436C" w14:textId="77777777" w:rsidR="00250435" w:rsidRPr="00535D2A" w:rsidRDefault="00250435" w:rsidP="00250435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Assumptions</w:t>
            </w:r>
            <w:r>
              <w:rPr>
                <w:b/>
                <w:lang w:val="en-GB"/>
              </w:rPr>
              <w:t xml:space="preserve"> / Issues</w:t>
            </w:r>
          </w:p>
        </w:tc>
        <w:tc>
          <w:tcPr>
            <w:tcW w:w="7590" w:type="dxa"/>
            <w:shd w:val="clear" w:color="auto" w:fill="auto"/>
          </w:tcPr>
          <w:p w14:paraId="015D72CF" w14:textId="27C75132" w:rsidR="00250435" w:rsidRPr="0054125C" w:rsidRDefault="001A49FA" w:rsidP="0054125C">
            <w:pPr>
              <w:pStyle w:val="ListParagraph"/>
              <w:numPr>
                <w:ilvl w:val="0"/>
                <w:numId w:val="26"/>
              </w:numPr>
            </w:pPr>
            <w:r w:rsidRPr="0054125C">
              <w:t>The user has loaded audio track(s) onto the system</w:t>
            </w:r>
          </w:p>
        </w:tc>
      </w:tr>
    </w:tbl>
    <w:p w14:paraId="329F1934" w14:textId="1A322550" w:rsidR="00D62022" w:rsidRDefault="00D62022"/>
    <w:p w14:paraId="6864D757" w14:textId="19EC4269" w:rsidR="009D5B8F" w:rsidRPr="0020786E" w:rsidRDefault="009D5B8F" w:rsidP="009D5B8F">
      <w:pPr>
        <w:pStyle w:val="Heading2"/>
      </w:pPr>
      <w:bookmarkStart w:id="16" w:name="_Toc94794521"/>
      <w:r w:rsidRPr="0020786E">
        <w:t xml:space="preserve">Requirement: </w:t>
      </w:r>
      <w:r w:rsidR="009F56E6">
        <w:t>SDMP01</w:t>
      </w:r>
      <w:r w:rsidR="000356A2">
        <w:t>B</w:t>
      </w:r>
      <w:r>
        <w:t xml:space="preserve"> – </w:t>
      </w:r>
      <w:r w:rsidR="009F56E6">
        <w:t>Music Playbook</w:t>
      </w:r>
      <w:r w:rsidR="00256DFB">
        <w:t xml:space="preserve"> </w:t>
      </w:r>
      <w:r w:rsidR="00954537">
        <w:t>–</w:t>
      </w:r>
      <w:r w:rsidR="00256DFB">
        <w:t xml:space="preserve"> </w:t>
      </w:r>
      <w:r w:rsidR="00CE60BE">
        <w:t>Device Idle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219"/>
        <w:gridCol w:w="1796"/>
        <w:gridCol w:w="4911"/>
      </w:tblGrid>
      <w:tr w:rsidR="009D5B8F" w14:paraId="1EDCE48E" w14:textId="77777777" w:rsidTr="00F36D16">
        <w:tc>
          <w:tcPr>
            <w:tcW w:w="9017" w:type="dxa"/>
            <w:gridSpan w:val="4"/>
            <w:shd w:val="clear" w:color="auto" w:fill="D9D9D9" w:themeFill="background1" w:themeFillShade="D9"/>
          </w:tcPr>
          <w:p w14:paraId="7FA60363" w14:textId="77777777" w:rsidR="009D5B8F" w:rsidRPr="00586153" w:rsidRDefault="009D5B8F" w:rsidP="00F36D16">
            <w:pPr>
              <w:rPr>
                <w:b/>
                <w:lang w:val="en-GB"/>
              </w:rPr>
            </w:pPr>
            <w:r w:rsidRPr="00586153">
              <w:rPr>
                <w:b/>
                <w:lang w:val="en-GB"/>
              </w:rPr>
              <w:t>Requirement History</w:t>
            </w:r>
          </w:p>
        </w:tc>
      </w:tr>
      <w:tr w:rsidR="009D5B8F" w:rsidRPr="008C4EFE" w14:paraId="465BEB71" w14:textId="77777777" w:rsidTr="00F36D16">
        <w:tc>
          <w:tcPr>
            <w:tcW w:w="1091" w:type="dxa"/>
          </w:tcPr>
          <w:p w14:paraId="1B38CB2B" w14:textId="77777777" w:rsidR="009D5B8F" w:rsidRPr="008C4EFE" w:rsidRDefault="009D5B8F" w:rsidP="00F36D16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Version</w:t>
            </w:r>
          </w:p>
        </w:tc>
        <w:tc>
          <w:tcPr>
            <w:tcW w:w="1219" w:type="dxa"/>
          </w:tcPr>
          <w:p w14:paraId="6CD6F135" w14:textId="77777777" w:rsidR="009D5B8F" w:rsidRPr="008C4EFE" w:rsidRDefault="009D5B8F" w:rsidP="00F36D16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Date</w:t>
            </w:r>
          </w:p>
        </w:tc>
        <w:tc>
          <w:tcPr>
            <w:tcW w:w="1796" w:type="dxa"/>
          </w:tcPr>
          <w:p w14:paraId="0CF06E20" w14:textId="77777777" w:rsidR="009D5B8F" w:rsidRPr="008C4EFE" w:rsidRDefault="009D5B8F" w:rsidP="00F36D16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Author</w:t>
            </w:r>
          </w:p>
        </w:tc>
        <w:tc>
          <w:tcPr>
            <w:tcW w:w="4911" w:type="dxa"/>
          </w:tcPr>
          <w:p w14:paraId="7EBD7C71" w14:textId="77777777" w:rsidR="009D5B8F" w:rsidRPr="008C4EFE" w:rsidRDefault="009D5B8F" w:rsidP="00F36D16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Comment</w:t>
            </w:r>
          </w:p>
        </w:tc>
      </w:tr>
      <w:tr w:rsidR="009D5B8F" w:rsidRPr="008C4EFE" w14:paraId="27EC26EC" w14:textId="77777777" w:rsidTr="00F36D16">
        <w:tc>
          <w:tcPr>
            <w:tcW w:w="1091" w:type="dxa"/>
          </w:tcPr>
          <w:p w14:paraId="4F643992" w14:textId="77777777" w:rsidR="009D5B8F" w:rsidRPr="008C4EFE" w:rsidRDefault="009D5B8F" w:rsidP="00F36D16">
            <w:pPr>
              <w:rPr>
                <w:lang w:val="en-GB"/>
              </w:rPr>
            </w:pPr>
            <w:r w:rsidRPr="008C4EFE">
              <w:rPr>
                <w:lang w:val="en-GB"/>
              </w:rPr>
              <w:t>0.</w:t>
            </w:r>
            <w:r>
              <w:rPr>
                <w:lang w:val="en-GB"/>
              </w:rPr>
              <w:t>1</w:t>
            </w:r>
          </w:p>
        </w:tc>
        <w:tc>
          <w:tcPr>
            <w:tcW w:w="1219" w:type="dxa"/>
          </w:tcPr>
          <w:p w14:paraId="530188FA" w14:textId="368958BA" w:rsidR="009D5B8F" w:rsidRPr="008C4EFE" w:rsidRDefault="005A2DF3" w:rsidP="00F36D16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  <w:r w:rsidR="00EC3457">
              <w:rPr>
                <w:lang w:val="en-GB"/>
              </w:rPr>
              <w:t>/01/202</w:t>
            </w:r>
            <w:r>
              <w:rPr>
                <w:lang w:val="en-GB"/>
              </w:rPr>
              <w:t>2</w:t>
            </w:r>
          </w:p>
        </w:tc>
        <w:tc>
          <w:tcPr>
            <w:tcW w:w="1796" w:type="dxa"/>
          </w:tcPr>
          <w:p w14:paraId="7CF0D115" w14:textId="42592C43" w:rsidR="009D5B8F" w:rsidRPr="008C4EFE" w:rsidRDefault="00532A19" w:rsidP="00F36D16">
            <w:pPr>
              <w:rPr>
                <w:lang w:val="en-GB"/>
              </w:rPr>
            </w:pPr>
            <w:r>
              <w:rPr>
                <w:lang w:val="en-GB"/>
              </w:rPr>
              <w:t>Cameron Samuels</w:t>
            </w:r>
          </w:p>
        </w:tc>
        <w:tc>
          <w:tcPr>
            <w:tcW w:w="4911" w:type="dxa"/>
          </w:tcPr>
          <w:p w14:paraId="3D9212E8" w14:textId="2FED1AFC" w:rsidR="009D5B8F" w:rsidRPr="008C4EFE" w:rsidRDefault="00EC477A" w:rsidP="00F36D16">
            <w:pPr>
              <w:rPr>
                <w:lang w:val="en-GB"/>
              </w:rPr>
            </w:pPr>
            <w:r>
              <w:rPr>
                <w:lang w:val="en-GB"/>
              </w:rPr>
              <w:t>Final Draft</w:t>
            </w:r>
            <w:r w:rsidR="009D5B8F">
              <w:rPr>
                <w:lang w:val="en-GB"/>
              </w:rPr>
              <w:t>.</w:t>
            </w:r>
          </w:p>
        </w:tc>
      </w:tr>
    </w:tbl>
    <w:p w14:paraId="299E0101" w14:textId="77777777" w:rsidR="009D5B8F" w:rsidRDefault="009D5B8F" w:rsidP="009D5B8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7590"/>
      </w:tblGrid>
      <w:tr w:rsidR="009D5B8F" w:rsidRPr="00535D2A" w14:paraId="1ABAF85B" w14:textId="77777777" w:rsidTr="00F36D16">
        <w:tc>
          <w:tcPr>
            <w:tcW w:w="1427" w:type="dxa"/>
            <w:shd w:val="clear" w:color="auto" w:fill="D9D9D9"/>
          </w:tcPr>
          <w:p w14:paraId="2D9951F7" w14:textId="77777777" w:rsidR="009D5B8F" w:rsidRPr="00535D2A" w:rsidRDefault="009D5B8F" w:rsidP="00F36D16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Description</w:t>
            </w:r>
          </w:p>
        </w:tc>
        <w:tc>
          <w:tcPr>
            <w:tcW w:w="7590" w:type="dxa"/>
            <w:shd w:val="clear" w:color="auto" w:fill="auto"/>
          </w:tcPr>
          <w:p w14:paraId="0840B58A" w14:textId="77777777" w:rsidR="009D5B8F" w:rsidRDefault="003155AC" w:rsidP="00510911">
            <w:r>
              <w:t xml:space="preserve">When the device </w:t>
            </w:r>
            <w:r w:rsidR="00075C80">
              <w:t xml:space="preserve">becomes </w:t>
            </w:r>
            <w:r w:rsidR="00BC3F44">
              <w:t>idle, music playback still occurs.</w:t>
            </w:r>
          </w:p>
          <w:p w14:paraId="2FD84A74" w14:textId="77777777" w:rsidR="00BC3F44" w:rsidRDefault="00BC3F44" w:rsidP="00510911"/>
          <w:p w14:paraId="08738254" w14:textId="77777777" w:rsidR="00AF55AD" w:rsidRDefault="00AF55AD" w:rsidP="00510911">
            <w:r>
              <w:t>Idle mode o</w:t>
            </w:r>
            <w:r w:rsidR="001C4338">
              <w:t>ccurs automatically after 30 seconds if no user interaction is recorded</w:t>
            </w:r>
            <w:r w:rsidR="00164735">
              <w:t>.</w:t>
            </w:r>
          </w:p>
          <w:p w14:paraId="6822D10E" w14:textId="1443CF47" w:rsidR="00164735" w:rsidRPr="00F467FF" w:rsidRDefault="00164735" w:rsidP="00510911"/>
        </w:tc>
      </w:tr>
      <w:tr w:rsidR="009D5B8F" w:rsidRPr="00535D2A" w14:paraId="3A49E555" w14:textId="77777777" w:rsidTr="00F36D16">
        <w:tc>
          <w:tcPr>
            <w:tcW w:w="1427" w:type="dxa"/>
            <w:shd w:val="clear" w:color="auto" w:fill="D9D9D9"/>
          </w:tcPr>
          <w:p w14:paraId="11D66E9D" w14:textId="77777777" w:rsidR="009D5B8F" w:rsidRDefault="009D5B8F" w:rsidP="00F36D1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 Case</w:t>
            </w:r>
          </w:p>
        </w:tc>
        <w:tc>
          <w:tcPr>
            <w:tcW w:w="7590" w:type="dxa"/>
            <w:shd w:val="clear" w:color="auto" w:fill="auto"/>
          </w:tcPr>
          <w:p w14:paraId="6A5E2F4F" w14:textId="70775053" w:rsidR="009D5B8F" w:rsidRDefault="00452315" w:rsidP="00F36D16">
            <w:pPr>
              <w:rPr>
                <w:lang w:val="en-GB"/>
              </w:rPr>
            </w:pPr>
            <w:r>
              <w:rPr>
                <w:lang w:val="en-GB"/>
              </w:rPr>
              <w:t>UC – SDMP Music Player v0.1</w:t>
            </w:r>
          </w:p>
        </w:tc>
      </w:tr>
      <w:tr w:rsidR="009D5B8F" w:rsidRPr="00535D2A" w14:paraId="0C9128BF" w14:textId="77777777" w:rsidTr="00F36D16">
        <w:tc>
          <w:tcPr>
            <w:tcW w:w="1427" w:type="dxa"/>
            <w:shd w:val="clear" w:color="auto" w:fill="D9D9D9"/>
          </w:tcPr>
          <w:p w14:paraId="3FEFBC7B" w14:textId="77777777" w:rsidR="009D5B8F" w:rsidRPr="00535D2A" w:rsidRDefault="009D5B8F" w:rsidP="00F36D1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Traceability</w:t>
            </w:r>
          </w:p>
        </w:tc>
        <w:tc>
          <w:tcPr>
            <w:tcW w:w="7590" w:type="dxa"/>
            <w:shd w:val="clear" w:color="auto" w:fill="auto"/>
          </w:tcPr>
          <w:p w14:paraId="6B1E82EA" w14:textId="38BD4F7B" w:rsidR="009D5B8F" w:rsidRPr="00535D2A" w:rsidRDefault="009D5B8F" w:rsidP="00F36D16">
            <w:pPr>
              <w:rPr>
                <w:lang w:val="en-GB"/>
              </w:rPr>
            </w:pPr>
          </w:p>
        </w:tc>
      </w:tr>
      <w:tr w:rsidR="009D5B8F" w:rsidRPr="00535D2A" w14:paraId="1E6E3046" w14:textId="77777777" w:rsidTr="00F36D16">
        <w:tc>
          <w:tcPr>
            <w:tcW w:w="1427" w:type="dxa"/>
            <w:shd w:val="clear" w:color="auto" w:fill="D9D9D9"/>
          </w:tcPr>
          <w:p w14:paraId="37D4E3DB" w14:textId="77777777" w:rsidR="009D5B8F" w:rsidRPr="00535D2A" w:rsidRDefault="009D5B8F" w:rsidP="00F36D16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Assumptions</w:t>
            </w:r>
            <w:r>
              <w:rPr>
                <w:b/>
                <w:lang w:val="en-GB"/>
              </w:rPr>
              <w:t xml:space="preserve"> / Issues</w:t>
            </w:r>
          </w:p>
        </w:tc>
        <w:tc>
          <w:tcPr>
            <w:tcW w:w="7590" w:type="dxa"/>
            <w:shd w:val="clear" w:color="auto" w:fill="auto"/>
          </w:tcPr>
          <w:p w14:paraId="7D36126F" w14:textId="29FF11A8" w:rsidR="009D5B8F" w:rsidRPr="00535D2A" w:rsidRDefault="009D5B8F" w:rsidP="00F36D16">
            <w:pPr>
              <w:rPr>
                <w:lang w:val="en-GB"/>
              </w:rPr>
            </w:pPr>
          </w:p>
        </w:tc>
      </w:tr>
    </w:tbl>
    <w:p w14:paraId="043EC254" w14:textId="77777777" w:rsidR="009D5B8F" w:rsidRDefault="009D5B8F" w:rsidP="009D5B8F"/>
    <w:p w14:paraId="1059DC8D" w14:textId="5BD8B994" w:rsidR="003B08D0" w:rsidRDefault="00EC021E" w:rsidP="003B08D0">
      <w:pPr>
        <w:pStyle w:val="Heading1"/>
      </w:pPr>
      <w:bookmarkStart w:id="17" w:name="_Toc94794522"/>
      <w:r>
        <w:t>Music Controls</w:t>
      </w:r>
      <w:bookmarkEnd w:id="17"/>
    </w:p>
    <w:p w14:paraId="24DA340C" w14:textId="77777777" w:rsidR="009D5B8F" w:rsidRDefault="009D5B8F"/>
    <w:p w14:paraId="6C98A352" w14:textId="08A0646B" w:rsidR="005054CF" w:rsidRPr="0020786E" w:rsidRDefault="005054CF" w:rsidP="005054CF">
      <w:pPr>
        <w:pStyle w:val="Heading2"/>
      </w:pPr>
      <w:bookmarkStart w:id="18" w:name="_Requirement:_SDMP02_–"/>
      <w:bookmarkStart w:id="19" w:name="_Toc94794523"/>
      <w:bookmarkEnd w:id="18"/>
      <w:r w:rsidRPr="0020786E">
        <w:t xml:space="preserve">Requirement: </w:t>
      </w:r>
      <w:r w:rsidR="00391616">
        <w:t>SDMP02</w:t>
      </w:r>
      <w:r>
        <w:t xml:space="preserve"> – </w:t>
      </w:r>
      <w:r w:rsidR="00391616">
        <w:t>Shuffle</w:t>
      </w:r>
      <w:r w:rsidR="00F024C8">
        <w:t xml:space="preserve"> Function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314"/>
        <w:gridCol w:w="1701"/>
        <w:gridCol w:w="4911"/>
      </w:tblGrid>
      <w:tr w:rsidR="005054CF" w14:paraId="45AF3EB6" w14:textId="77777777" w:rsidTr="00B905E0">
        <w:tc>
          <w:tcPr>
            <w:tcW w:w="9017" w:type="dxa"/>
            <w:gridSpan w:val="4"/>
            <w:shd w:val="clear" w:color="auto" w:fill="D9D9D9" w:themeFill="background1" w:themeFillShade="D9"/>
          </w:tcPr>
          <w:p w14:paraId="36BE82DE" w14:textId="77777777" w:rsidR="005054CF" w:rsidRPr="00586153" w:rsidRDefault="005054CF" w:rsidP="00B905E0">
            <w:pPr>
              <w:rPr>
                <w:b/>
                <w:lang w:val="en-GB"/>
              </w:rPr>
            </w:pPr>
            <w:r w:rsidRPr="00586153">
              <w:rPr>
                <w:b/>
                <w:lang w:val="en-GB"/>
              </w:rPr>
              <w:t>Requirement History</w:t>
            </w:r>
          </w:p>
        </w:tc>
      </w:tr>
      <w:tr w:rsidR="005054CF" w:rsidRPr="008C4EFE" w14:paraId="2C7F2ECE" w14:textId="77777777" w:rsidTr="004139F6">
        <w:tc>
          <w:tcPr>
            <w:tcW w:w="1091" w:type="dxa"/>
          </w:tcPr>
          <w:p w14:paraId="6F05B191" w14:textId="77777777" w:rsidR="005054CF" w:rsidRPr="008C4EFE" w:rsidRDefault="005054CF" w:rsidP="00B905E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Version</w:t>
            </w:r>
          </w:p>
        </w:tc>
        <w:tc>
          <w:tcPr>
            <w:tcW w:w="1314" w:type="dxa"/>
          </w:tcPr>
          <w:p w14:paraId="487A05A1" w14:textId="77777777" w:rsidR="005054CF" w:rsidRPr="008C4EFE" w:rsidRDefault="005054CF" w:rsidP="00B905E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</w:tcPr>
          <w:p w14:paraId="0C36D85E" w14:textId="77777777" w:rsidR="005054CF" w:rsidRPr="008C4EFE" w:rsidRDefault="005054CF" w:rsidP="00B905E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Author</w:t>
            </w:r>
          </w:p>
        </w:tc>
        <w:tc>
          <w:tcPr>
            <w:tcW w:w="4911" w:type="dxa"/>
          </w:tcPr>
          <w:p w14:paraId="2F1750B0" w14:textId="77777777" w:rsidR="005054CF" w:rsidRPr="008C4EFE" w:rsidRDefault="005054CF" w:rsidP="00B905E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Comment</w:t>
            </w:r>
          </w:p>
        </w:tc>
      </w:tr>
      <w:tr w:rsidR="005054CF" w:rsidRPr="008C4EFE" w14:paraId="65D54FEA" w14:textId="77777777" w:rsidTr="004139F6">
        <w:tc>
          <w:tcPr>
            <w:tcW w:w="1091" w:type="dxa"/>
          </w:tcPr>
          <w:p w14:paraId="26335786" w14:textId="77777777" w:rsidR="005054CF" w:rsidRPr="008C4EFE" w:rsidRDefault="005054CF" w:rsidP="00B905E0">
            <w:pPr>
              <w:rPr>
                <w:lang w:val="en-GB"/>
              </w:rPr>
            </w:pPr>
            <w:r w:rsidRPr="008C4EFE">
              <w:rPr>
                <w:lang w:val="en-GB"/>
              </w:rPr>
              <w:t>0.</w:t>
            </w:r>
            <w:r>
              <w:rPr>
                <w:lang w:val="en-GB"/>
              </w:rPr>
              <w:t>1</w:t>
            </w:r>
          </w:p>
        </w:tc>
        <w:tc>
          <w:tcPr>
            <w:tcW w:w="1314" w:type="dxa"/>
          </w:tcPr>
          <w:p w14:paraId="1AB17C7C" w14:textId="1B2AABE4" w:rsidR="005054CF" w:rsidRPr="008C4EFE" w:rsidRDefault="004139F6" w:rsidP="00B905E0">
            <w:pPr>
              <w:rPr>
                <w:lang w:val="en-GB"/>
              </w:rPr>
            </w:pPr>
            <w:r>
              <w:rPr>
                <w:lang w:val="en-GB"/>
              </w:rPr>
              <w:t>31/01/2022</w:t>
            </w:r>
          </w:p>
        </w:tc>
        <w:tc>
          <w:tcPr>
            <w:tcW w:w="1701" w:type="dxa"/>
          </w:tcPr>
          <w:p w14:paraId="26015B7E" w14:textId="1BA4C066" w:rsidR="005054CF" w:rsidRPr="008C4EFE" w:rsidRDefault="00532A19" w:rsidP="00B905E0">
            <w:pPr>
              <w:rPr>
                <w:lang w:val="en-GB"/>
              </w:rPr>
            </w:pPr>
            <w:r>
              <w:rPr>
                <w:lang w:val="en-GB"/>
              </w:rPr>
              <w:t>Cameron Samuels</w:t>
            </w:r>
          </w:p>
        </w:tc>
        <w:tc>
          <w:tcPr>
            <w:tcW w:w="4911" w:type="dxa"/>
          </w:tcPr>
          <w:p w14:paraId="1D1FBE54" w14:textId="1067DA53" w:rsidR="005054CF" w:rsidRPr="008C4EFE" w:rsidRDefault="00EC477A" w:rsidP="00B905E0">
            <w:pPr>
              <w:rPr>
                <w:lang w:val="en-GB"/>
              </w:rPr>
            </w:pPr>
            <w:r>
              <w:rPr>
                <w:lang w:val="en-GB"/>
              </w:rPr>
              <w:t>Final Draft</w:t>
            </w:r>
            <w:r w:rsidR="005054CF">
              <w:rPr>
                <w:lang w:val="en-GB"/>
              </w:rPr>
              <w:t>.</w:t>
            </w:r>
          </w:p>
        </w:tc>
      </w:tr>
    </w:tbl>
    <w:p w14:paraId="4367B513" w14:textId="77777777" w:rsidR="005054CF" w:rsidRDefault="005054CF" w:rsidP="005054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7590"/>
      </w:tblGrid>
      <w:tr w:rsidR="005054CF" w:rsidRPr="00535D2A" w14:paraId="00C37B1D" w14:textId="77777777" w:rsidTr="00B905E0">
        <w:tc>
          <w:tcPr>
            <w:tcW w:w="1427" w:type="dxa"/>
            <w:shd w:val="clear" w:color="auto" w:fill="D9D9D9"/>
          </w:tcPr>
          <w:p w14:paraId="7C9A7769" w14:textId="77777777" w:rsidR="005054CF" w:rsidRPr="00535D2A" w:rsidRDefault="005054CF" w:rsidP="00B905E0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Description</w:t>
            </w:r>
          </w:p>
        </w:tc>
        <w:tc>
          <w:tcPr>
            <w:tcW w:w="7590" w:type="dxa"/>
            <w:shd w:val="clear" w:color="auto" w:fill="auto"/>
          </w:tcPr>
          <w:p w14:paraId="6139B969" w14:textId="2119D94D" w:rsidR="007A6ABA" w:rsidRDefault="007A6ABA" w:rsidP="00F467FF">
            <w:r>
              <w:t xml:space="preserve">Interface shows “Shuffle” button with </w:t>
            </w:r>
            <w:r w:rsidR="00971D8F">
              <w:t>Shuffle function. This function is either ON or OFF.</w:t>
            </w:r>
          </w:p>
          <w:p w14:paraId="77B21F55" w14:textId="07690135" w:rsidR="009E6DAC" w:rsidRDefault="009E6DAC" w:rsidP="00F467FF"/>
          <w:p w14:paraId="62601582" w14:textId="19481945" w:rsidR="009E6DAC" w:rsidRDefault="009E6DAC" w:rsidP="00F467FF">
            <w:r>
              <w:t>When interface loads, shuffle function is set to OFF</w:t>
            </w:r>
            <w:r w:rsidR="00EA2369">
              <w:t>.</w:t>
            </w:r>
          </w:p>
          <w:p w14:paraId="31098FA5" w14:textId="77777777" w:rsidR="007A6ABA" w:rsidRDefault="007A6ABA" w:rsidP="00F467FF"/>
          <w:p w14:paraId="0C4753FF" w14:textId="77777777" w:rsidR="00040400" w:rsidRDefault="00D46F0D" w:rsidP="00F467FF">
            <w:r>
              <w:t xml:space="preserve">Shuffle function </w:t>
            </w:r>
            <w:r w:rsidR="008D4F83">
              <w:t>on</w:t>
            </w:r>
            <w:r w:rsidR="00040400">
              <w:t>:</w:t>
            </w:r>
          </w:p>
          <w:p w14:paraId="3A7BC5DC" w14:textId="00F2C535" w:rsidR="00040400" w:rsidRDefault="00FD0D64" w:rsidP="00040400">
            <w:pPr>
              <w:pStyle w:val="ListParagraph"/>
              <w:numPr>
                <w:ilvl w:val="0"/>
                <w:numId w:val="26"/>
              </w:numPr>
            </w:pPr>
            <w:r>
              <w:t>forces</w:t>
            </w:r>
            <w:r w:rsidR="00D46F0D">
              <w:t xml:space="preserve"> the </w:t>
            </w:r>
            <w:r w:rsidR="00EC0AA7">
              <w:t xml:space="preserve">system to randomly select </w:t>
            </w:r>
            <w:r w:rsidR="00313529">
              <w:t>next track</w:t>
            </w:r>
            <w:r w:rsidR="008D4F83">
              <w:t xml:space="preserve"> from playlist</w:t>
            </w:r>
            <w:r w:rsidR="00313529">
              <w:t xml:space="preserve">, regardless of previous </w:t>
            </w:r>
            <w:r w:rsidR="008D4F83">
              <w:t xml:space="preserve">track </w:t>
            </w:r>
            <w:r w:rsidR="00313529">
              <w:t>order</w:t>
            </w:r>
          </w:p>
          <w:p w14:paraId="52AEBC09" w14:textId="0D73D006" w:rsidR="00DB1DF9" w:rsidRDefault="00040400" w:rsidP="00040400">
            <w:pPr>
              <w:pStyle w:val="ListParagraph"/>
              <w:numPr>
                <w:ilvl w:val="0"/>
                <w:numId w:val="26"/>
              </w:numPr>
            </w:pPr>
            <w:r>
              <w:lastRenderedPageBreak/>
              <w:t>c</w:t>
            </w:r>
            <w:r w:rsidR="00DB1DF9">
              <w:t xml:space="preserve">urrent track can be </w:t>
            </w:r>
            <w:r>
              <w:t>played again</w:t>
            </w:r>
          </w:p>
          <w:p w14:paraId="198577E1" w14:textId="77777777" w:rsidR="00313529" w:rsidRDefault="00313529" w:rsidP="00F467FF"/>
          <w:p w14:paraId="35F554DC" w14:textId="77777777" w:rsidR="00040400" w:rsidRDefault="008D4F83" w:rsidP="00F467FF">
            <w:proofErr w:type="gramStart"/>
            <w:r>
              <w:t>Shuffle</w:t>
            </w:r>
            <w:proofErr w:type="gramEnd"/>
            <w:r>
              <w:t xml:space="preserve"> function off</w:t>
            </w:r>
            <w:r w:rsidR="00040400">
              <w:t>:</w:t>
            </w:r>
          </w:p>
          <w:p w14:paraId="2FB9AA35" w14:textId="38388E32" w:rsidR="00313529" w:rsidRPr="00F467FF" w:rsidRDefault="00FD0D64" w:rsidP="00040400">
            <w:pPr>
              <w:pStyle w:val="ListParagraph"/>
              <w:numPr>
                <w:ilvl w:val="0"/>
                <w:numId w:val="27"/>
              </w:numPr>
            </w:pPr>
            <w:r>
              <w:t>forces</w:t>
            </w:r>
            <w:r w:rsidR="0000376E">
              <w:t xml:space="preserve"> the system to </w:t>
            </w:r>
            <w:r w:rsidR="001F66DA">
              <w:t>select next track from</w:t>
            </w:r>
            <w:r w:rsidR="0000376E">
              <w:t xml:space="preserve"> the playlist using the previously defined track order.</w:t>
            </w:r>
          </w:p>
        </w:tc>
      </w:tr>
      <w:tr w:rsidR="005054CF" w:rsidRPr="00535D2A" w14:paraId="737697DE" w14:textId="77777777" w:rsidTr="00B905E0">
        <w:tc>
          <w:tcPr>
            <w:tcW w:w="1427" w:type="dxa"/>
            <w:shd w:val="clear" w:color="auto" w:fill="D9D9D9"/>
          </w:tcPr>
          <w:p w14:paraId="6656C26D" w14:textId="77777777" w:rsidR="005054CF" w:rsidRDefault="005054CF" w:rsidP="00B905E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Use Case</w:t>
            </w:r>
          </w:p>
        </w:tc>
        <w:tc>
          <w:tcPr>
            <w:tcW w:w="7590" w:type="dxa"/>
            <w:shd w:val="clear" w:color="auto" w:fill="auto"/>
          </w:tcPr>
          <w:p w14:paraId="296DC6F6" w14:textId="57F9AC96" w:rsidR="005054CF" w:rsidRDefault="00656B28" w:rsidP="00B905E0">
            <w:pPr>
              <w:rPr>
                <w:lang w:val="en-GB"/>
              </w:rPr>
            </w:pPr>
            <w:r>
              <w:rPr>
                <w:lang w:val="en-GB"/>
              </w:rPr>
              <w:t>UC – SDMP Music Player v0.1</w:t>
            </w:r>
          </w:p>
        </w:tc>
      </w:tr>
      <w:tr w:rsidR="005054CF" w:rsidRPr="00535D2A" w14:paraId="242F198B" w14:textId="77777777" w:rsidTr="00B905E0">
        <w:tc>
          <w:tcPr>
            <w:tcW w:w="1427" w:type="dxa"/>
            <w:shd w:val="clear" w:color="auto" w:fill="D9D9D9"/>
          </w:tcPr>
          <w:p w14:paraId="27AD0AF3" w14:textId="77777777" w:rsidR="005054CF" w:rsidRPr="00535D2A" w:rsidRDefault="005054CF" w:rsidP="00B905E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Traceability</w:t>
            </w:r>
          </w:p>
        </w:tc>
        <w:tc>
          <w:tcPr>
            <w:tcW w:w="7590" w:type="dxa"/>
            <w:shd w:val="clear" w:color="auto" w:fill="auto"/>
          </w:tcPr>
          <w:p w14:paraId="3489C3F3" w14:textId="6177D539" w:rsidR="005054CF" w:rsidRPr="00535D2A" w:rsidRDefault="005054CF" w:rsidP="00B905E0">
            <w:pPr>
              <w:rPr>
                <w:lang w:val="en-GB"/>
              </w:rPr>
            </w:pPr>
          </w:p>
        </w:tc>
      </w:tr>
      <w:tr w:rsidR="005054CF" w:rsidRPr="00535D2A" w14:paraId="54BF9EED" w14:textId="77777777" w:rsidTr="00B905E0">
        <w:tc>
          <w:tcPr>
            <w:tcW w:w="1427" w:type="dxa"/>
            <w:shd w:val="clear" w:color="auto" w:fill="D9D9D9"/>
          </w:tcPr>
          <w:p w14:paraId="3DF3C249" w14:textId="77777777" w:rsidR="005054CF" w:rsidRPr="00535D2A" w:rsidRDefault="005054CF" w:rsidP="00B905E0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Assumptions</w:t>
            </w:r>
            <w:r>
              <w:rPr>
                <w:b/>
                <w:lang w:val="en-GB"/>
              </w:rPr>
              <w:t xml:space="preserve"> / Issues</w:t>
            </w:r>
          </w:p>
        </w:tc>
        <w:tc>
          <w:tcPr>
            <w:tcW w:w="7590" w:type="dxa"/>
            <w:shd w:val="clear" w:color="auto" w:fill="auto"/>
          </w:tcPr>
          <w:p w14:paraId="4B714DB9" w14:textId="77777777" w:rsidR="005054CF" w:rsidRPr="00535D2A" w:rsidRDefault="005054CF" w:rsidP="00B905E0">
            <w:pPr>
              <w:rPr>
                <w:lang w:val="en-GB"/>
              </w:rPr>
            </w:pPr>
          </w:p>
        </w:tc>
      </w:tr>
    </w:tbl>
    <w:p w14:paraId="5640D971" w14:textId="77777777" w:rsidR="005054CF" w:rsidRDefault="005054CF" w:rsidP="005054CF"/>
    <w:p w14:paraId="4583F67E" w14:textId="77777777" w:rsidR="008B7B7C" w:rsidRDefault="008B7B7C" w:rsidP="008B7B7C"/>
    <w:p w14:paraId="72941291" w14:textId="07937929" w:rsidR="008B7B7C" w:rsidRPr="0020786E" w:rsidRDefault="008B7B7C" w:rsidP="008B7B7C">
      <w:pPr>
        <w:pStyle w:val="Heading2"/>
      </w:pPr>
      <w:bookmarkStart w:id="20" w:name="_Toc94794524"/>
      <w:r w:rsidRPr="0020786E">
        <w:t xml:space="preserve">Requirement: </w:t>
      </w:r>
      <w:r w:rsidR="006D772C">
        <w:t>SDMP</w:t>
      </w:r>
      <w:r w:rsidR="001C3CE0">
        <w:t>03</w:t>
      </w:r>
      <w:r>
        <w:t xml:space="preserve"> – </w:t>
      </w:r>
      <w:r w:rsidR="001C3CE0">
        <w:t>User Controls Over Play</w:t>
      </w:r>
      <w:r w:rsidR="00070D83">
        <w:t>back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219"/>
        <w:gridCol w:w="1796"/>
        <w:gridCol w:w="4911"/>
      </w:tblGrid>
      <w:tr w:rsidR="008B7B7C" w14:paraId="524DB06C" w14:textId="77777777" w:rsidTr="00DB5BD6">
        <w:tc>
          <w:tcPr>
            <w:tcW w:w="9017" w:type="dxa"/>
            <w:gridSpan w:val="4"/>
            <w:shd w:val="clear" w:color="auto" w:fill="D9D9D9" w:themeFill="background1" w:themeFillShade="D9"/>
          </w:tcPr>
          <w:p w14:paraId="359939DD" w14:textId="77777777" w:rsidR="008B7B7C" w:rsidRPr="00586153" w:rsidRDefault="008B7B7C" w:rsidP="00DB5BD6">
            <w:pPr>
              <w:rPr>
                <w:b/>
                <w:lang w:val="en-GB"/>
              </w:rPr>
            </w:pPr>
            <w:r w:rsidRPr="00586153">
              <w:rPr>
                <w:b/>
                <w:lang w:val="en-GB"/>
              </w:rPr>
              <w:t>Requirement History</w:t>
            </w:r>
          </w:p>
        </w:tc>
      </w:tr>
      <w:tr w:rsidR="008B7B7C" w:rsidRPr="008C4EFE" w14:paraId="57BC3B83" w14:textId="77777777" w:rsidTr="00DB5BD6">
        <w:tc>
          <w:tcPr>
            <w:tcW w:w="1091" w:type="dxa"/>
          </w:tcPr>
          <w:p w14:paraId="0975F09C" w14:textId="77777777" w:rsidR="008B7B7C" w:rsidRPr="008C4EFE" w:rsidRDefault="008B7B7C" w:rsidP="00DB5BD6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Version</w:t>
            </w:r>
          </w:p>
        </w:tc>
        <w:tc>
          <w:tcPr>
            <w:tcW w:w="1219" w:type="dxa"/>
          </w:tcPr>
          <w:p w14:paraId="0C9C4E31" w14:textId="77777777" w:rsidR="008B7B7C" w:rsidRPr="008C4EFE" w:rsidRDefault="008B7B7C" w:rsidP="00DB5BD6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Date</w:t>
            </w:r>
          </w:p>
        </w:tc>
        <w:tc>
          <w:tcPr>
            <w:tcW w:w="1796" w:type="dxa"/>
          </w:tcPr>
          <w:p w14:paraId="63706625" w14:textId="77777777" w:rsidR="008B7B7C" w:rsidRPr="008C4EFE" w:rsidRDefault="008B7B7C" w:rsidP="00DB5BD6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Author</w:t>
            </w:r>
          </w:p>
        </w:tc>
        <w:tc>
          <w:tcPr>
            <w:tcW w:w="4911" w:type="dxa"/>
          </w:tcPr>
          <w:p w14:paraId="6A0B8A0E" w14:textId="77777777" w:rsidR="008B7B7C" w:rsidRPr="008C4EFE" w:rsidRDefault="008B7B7C" w:rsidP="00DB5BD6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Comment</w:t>
            </w:r>
          </w:p>
        </w:tc>
      </w:tr>
      <w:tr w:rsidR="008B7B7C" w:rsidRPr="008C4EFE" w14:paraId="41A7F962" w14:textId="77777777" w:rsidTr="00DB5BD6">
        <w:tc>
          <w:tcPr>
            <w:tcW w:w="1091" w:type="dxa"/>
          </w:tcPr>
          <w:p w14:paraId="6B43F72A" w14:textId="77777777" w:rsidR="008B7B7C" w:rsidRPr="008C4EFE" w:rsidRDefault="008B7B7C" w:rsidP="00DB5BD6">
            <w:pPr>
              <w:rPr>
                <w:lang w:val="en-GB"/>
              </w:rPr>
            </w:pPr>
            <w:r w:rsidRPr="008C4EFE">
              <w:rPr>
                <w:lang w:val="en-GB"/>
              </w:rPr>
              <w:t>0.</w:t>
            </w:r>
            <w:r>
              <w:rPr>
                <w:lang w:val="en-GB"/>
              </w:rPr>
              <w:t>1</w:t>
            </w:r>
          </w:p>
        </w:tc>
        <w:tc>
          <w:tcPr>
            <w:tcW w:w="1219" w:type="dxa"/>
          </w:tcPr>
          <w:p w14:paraId="296DF9A6" w14:textId="322741BE" w:rsidR="008B7B7C" w:rsidRPr="008C4EFE" w:rsidRDefault="00EE79C4" w:rsidP="00DB5BD6">
            <w:pPr>
              <w:rPr>
                <w:lang w:val="en-GB"/>
              </w:rPr>
            </w:pPr>
            <w:r>
              <w:rPr>
                <w:lang w:val="en-GB"/>
              </w:rPr>
              <w:t>31/01/2022</w:t>
            </w:r>
          </w:p>
        </w:tc>
        <w:tc>
          <w:tcPr>
            <w:tcW w:w="1796" w:type="dxa"/>
          </w:tcPr>
          <w:p w14:paraId="7B0F24A7" w14:textId="35FBCEF8" w:rsidR="008B7B7C" w:rsidRPr="008C4EFE" w:rsidRDefault="00532A19" w:rsidP="00DB5BD6">
            <w:pPr>
              <w:rPr>
                <w:lang w:val="en-GB"/>
              </w:rPr>
            </w:pPr>
            <w:r>
              <w:rPr>
                <w:lang w:val="en-GB"/>
              </w:rPr>
              <w:t>Cameron Samuels</w:t>
            </w:r>
          </w:p>
        </w:tc>
        <w:tc>
          <w:tcPr>
            <w:tcW w:w="4911" w:type="dxa"/>
          </w:tcPr>
          <w:p w14:paraId="0EFE0239" w14:textId="63B81EDB" w:rsidR="008B7B7C" w:rsidRPr="008C4EFE" w:rsidRDefault="00EC477A" w:rsidP="00DB5BD6">
            <w:pPr>
              <w:rPr>
                <w:lang w:val="en-GB"/>
              </w:rPr>
            </w:pPr>
            <w:r>
              <w:rPr>
                <w:lang w:val="en-GB"/>
              </w:rPr>
              <w:t>Final Draft</w:t>
            </w:r>
            <w:r w:rsidR="008B7B7C">
              <w:rPr>
                <w:lang w:val="en-GB"/>
              </w:rPr>
              <w:t>.</w:t>
            </w:r>
          </w:p>
        </w:tc>
      </w:tr>
    </w:tbl>
    <w:p w14:paraId="6416F2AD" w14:textId="77777777" w:rsidR="008B7B7C" w:rsidRDefault="008B7B7C" w:rsidP="008B7B7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7590"/>
      </w:tblGrid>
      <w:tr w:rsidR="008B7B7C" w:rsidRPr="00535D2A" w14:paraId="0D37140A" w14:textId="77777777" w:rsidTr="00DB5BD6">
        <w:tc>
          <w:tcPr>
            <w:tcW w:w="1427" w:type="dxa"/>
            <w:shd w:val="clear" w:color="auto" w:fill="D9D9D9"/>
          </w:tcPr>
          <w:p w14:paraId="5F68BB06" w14:textId="77777777" w:rsidR="008B7B7C" w:rsidRPr="00535D2A" w:rsidRDefault="008B7B7C" w:rsidP="00DB5BD6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Description</w:t>
            </w:r>
          </w:p>
        </w:tc>
        <w:tc>
          <w:tcPr>
            <w:tcW w:w="7590" w:type="dxa"/>
            <w:shd w:val="clear" w:color="auto" w:fill="auto"/>
          </w:tcPr>
          <w:p w14:paraId="423042E0" w14:textId="1E53E367" w:rsidR="008B7B7C" w:rsidRDefault="00B7056E" w:rsidP="00DB5BD6">
            <w:r>
              <w:t xml:space="preserve">Interface allows for user to control </w:t>
            </w:r>
            <w:r w:rsidR="0078046A">
              <w:t xml:space="preserve">next track, previous track, shuffle tracks, repeat current track, play </w:t>
            </w:r>
            <w:proofErr w:type="gramStart"/>
            <w:r w:rsidR="0078046A">
              <w:t>track</w:t>
            </w:r>
            <w:proofErr w:type="gramEnd"/>
            <w:r w:rsidR="0078046A">
              <w:t xml:space="preserve"> and pause track.</w:t>
            </w:r>
          </w:p>
          <w:p w14:paraId="1347B133" w14:textId="4065AFA5" w:rsidR="007A6ABA" w:rsidRDefault="007A6ABA" w:rsidP="00DB5BD6"/>
          <w:p w14:paraId="181016AC" w14:textId="5CEFE754" w:rsidR="007A6ABA" w:rsidRDefault="009F7CB1" w:rsidP="00DB5BD6">
            <w:r>
              <w:t>Play Track:</w:t>
            </w:r>
          </w:p>
          <w:p w14:paraId="7A8A7786" w14:textId="0FEA04DB" w:rsidR="009F7CB1" w:rsidRDefault="009F7CB1" w:rsidP="009F7CB1">
            <w:pPr>
              <w:pStyle w:val="ListParagraph"/>
              <w:numPr>
                <w:ilvl w:val="0"/>
                <w:numId w:val="26"/>
              </w:numPr>
            </w:pPr>
            <w:r>
              <w:t>Play audio of current track</w:t>
            </w:r>
          </w:p>
          <w:p w14:paraId="1FC906F9" w14:textId="6B9A51A0" w:rsidR="009F7CB1" w:rsidRDefault="009F7CB1" w:rsidP="009F7CB1">
            <w:r>
              <w:t>Pause Track:</w:t>
            </w:r>
          </w:p>
          <w:p w14:paraId="1A3A60F6" w14:textId="46AC992A" w:rsidR="009F7CB1" w:rsidRDefault="00D607A2" w:rsidP="00D607A2">
            <w:pPr>
              <w:pStyle w:val="ListParagraph"/>
              <w:numPr>
                <w:ilvl w:val="0"/>
                <w:numId w:val="26"/>
              </w:numPr>
            </w:pPr>
            <w:r>
              <w:t>Pause audio of current track</w:t>
            </w:r>
          </w:p>
          <w:p w14:paraId="667CC69C" w14:textId="31E7F8EF" w:rsidR="00D607A2" w:rsidRDefault="00D607A2" w:rsidP="00D607A2">
            <w:r>
              <w:t>Next Track:</w:t>
            </w:r>
          </w:p>
          <w:p w14:paraId="2B45B6C0" w14:textId="0303FB56" w:rsidR="00D607A2" w:rsidRDefault="00D607A2" w:rsidP="00D607A2">
            <w:pPr>
              <w:pStyle w:val="ListParagraph"/>
              <w:numPr>
                <w:ilvl w:val="0"/>
                <w:numId w:val="26"/>
              </w:numPr>
            </w:pPr>
            <w:r>
              <w:t xml:space="preserve">Play </w:t>
            </w:r>
            <w:r w:rsidR="0029729E">
              <w:t xml:space="preserve">audio of </w:t>
            </w:r>
            <w:r>
              <w:t>next track</w:t>
            </w:r>
          </w:p>
          <w:p w14:paraId="4ACDC1BF" w14:textId="16F23A7B" w:rsidR="0029729E" w:rsidRDefault="0029729E" w:rsidP="00D607A2">
            <w:pPr>
              <w:pStyle w:val="ListParagraph"/>
              <w:numPr>
                <w:ilvl w:val="0"/>
                <w:numId w:val="26"/>
              </w:numPr>
            </w:pPr>
            <w:r>
              <w:t xml:space="preserve">If shuffle track is ON, </w:t>
            </w:r>
            <w:r w:rsidR="003F163E">
              <w:t xml:space="preserve">see </w:t>
            </w:r>
            <w:hyperlink w:anchor="_Requirement:_SDMP02_–" w:history="1">
              <w:r w:rsidR="003F163E" w:rsidRPr="003F163E">
                <w:rPr>
                  <w:rStyle w:val="Hyperlink"/>
                </w:rPr>
                <w:t>Requirement: SDMP02 – Shuffle Function</w:t>
              </w:r>
            </w:hyperlink>
          </w:p>
          <w:p w14:paraId="697DF552" w14:textId="3B3170E7" w:rsidR="008363B5" w:rsidRDefault="008363B5" w:rsidP="00D607A2">
            <w:pPr>
              <w:pStyle w:val="ListParagraph"/>
              <w:numPr>
                <w:ilvl w:val="0"/>
                <w:numId w:val="26"/>
              </w:numPr>
            </w:pPr>
            <w:r>
              <w:t xml:space="preserve">If shuffle track is OFF, </w:t>
            </w:r>
            <w:r w:rsidR="003F163E">
              <w:t xml:space="preserve">see </w:t>
            </w:r>
            <w:hyperlink w:anchor="_Requirement:_SDMP02_–" w:history="1">
              <w:r w:rsidR="003F163E" w:rsidRPr="003F163E">
                <w:rPr>
                  <w:rStyle w:val="Hyperlink"/>
                </w:rPr>
                <w:t>Requirement: SDMP02 – Shuffle Function</w:t>
              </w:r>
            </w:hyperlink>
          </w:p>
          <w:p w14:paraId="1706E662" w14:textId="1F63AF2B" w:rsidR="008363B5" w:rsidRDefault="008363B5" w:rsidP="008363B5">
            <w:r>
              <w:t>Previous Track:</w:t>
            </w:r>
          </w:p>
          <w:p w14:paraId="4E43B4B9" w14:textId="72C51279" w:rsidR="008363B5" w:rsidRDefault="000330AF" w:rsidP="008363B5">
            <w:pPr>
              <w:pStyle w:val="ListParagraph"/>
              <w:numPr>
                <w:ilvl w:val="0"/>
                <w:numId w:val="28"/>
              </w:numPr>
            </w:pPr>
            <w:r>
              <w:t>Play the previous track to the track currently being played</w:t>
            </w:r>
          </w:p>
          <w:p w14:paraId="0D62B3E1" w14:textId="4EC91D5B" w:rsidR="003F163E" w:rsidRDefault="003F163E" w:rsidP="003F163E">
            <w:r>
              <w:t>Shuffle Tracks:</w:t>
            </w:r>
          </w:p>
          <w:p w14:paraId="1477F87D" w14:textId="39AC64B7" w:rsidR="003F163E" w:rsidRDefault="00802553" w:rsidP="003F163E">
            <w:pPr>
              <w:pStyle w:val="ListParagraph"/>
              <w:numPr>
                <w:ilvl w:val="0"/>
                <w:numId w:val="28"/>
              </w:numPr>
            </w:pPr>
            <w:r>
              <w:t xml:space="preserve">See </w:t>
            </w:r>
            <w:hyperlink w:anchor="_Requirement:_SDMP02_–" w:history="1">
              <w:r w:rsidRPr="003F163E">
                <w:rPr>
                  <w:rStyle w:val="Hyperlink"/>
                </w:rPr>
                <w:t>Requirement: SDMP02 – Shuffle Function</w:t>
              </w:r>
            </w:hyperlink>
          </w:p>
          <w:p w14:paraId="25A09BAC" w14:textId="1F4C9A5B" w:rsidR="00802553" w:rsidRDefault="00802553" w:rsidP="00802553">
            <w:r>
              <w:t>Repeat Current Track:</w:t>
            </w:r>
          </w:p>
          <w:p w14:paraId="2E849985" w14:textId="0145B77A" w:rsidR="00802553" w:rsidRDefault="00802553" w:rsidP="00802553">
            <w:pPr>
              <w:pStyle w:val="ListParagraph"/>
              <w:numPr>
                <w:ilvl w:val="0"/>
                <w:numId w:val="28"/>
              </w:numPr>
            </w:pPr>
            <w:r>
              <w:t>Play audio of current track from t</w:t>
            </w:r>
            <w:r w:rsidR="0036249D">
              <w:t>ime 00:00</w:t>
            </w:r>
          </w:p>
          <w:p w14:paraId="3DA5928A" w14:textId="77777777" w:rsidR="000330AF" w:rsidRDefault="000330AF" w:rsidP="000330AF"/>
          <w:p w14:paraId="233A435D" w14:textId="77FD0EDE" w:rsidR="00B70821" w:rsidRPr="00F467FF" w:rsidRDefault="00B70821" w:rsidP="00DB5BD6"/>
        </w:tc>
      </w:tr>
      <w:tr w:rsidR="008B7B7C" w:rsidRPr="00535D2A" w14:paraId="63893CA9" w14:textId="77777777" w:rsidTr="00DB5BD6">
        <w:tc>
          <w:tcPr>
            <w:tcW w:w="1427" w:type="dxa"/>
            <w:shd w:val="clear" w:color="auto" w:fill="D9D9D9"/>
          </w:tcPr>
          <w:p w14:paraId="15088187" w14:textId="77777777" w:rsidR="008B7B7C" w:rsidRDefault="008B7B7C" w:rsidP="00DB5BD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 Case</w:t>
            </w:r>
          </w:p>
        </w:tc>
        <w:tc>
          <w:tcPr>
            <w:tcW w:w="7590" w:type="dxa"/>
            <w:shd w:val="clear" w:color="auto" w:fill="auto"/>
          </w:tcPr>
          <w:p w14:paraId="025DCCDF" w14:textId="205EDE7F" w:rsidR="008B7B7C" w:rsidRDefault="00656B28" w:rsidP="00DB5BD6">
            <w:pPr>
              <w:rPr>
                <w:lang w:val="en-GB"/>
              </w:rPr>
            </w:pPr>
            <w:r>
              <w:rPr>
                <w:lang w:val="en-GB"/>
              </w:rPr>
              <w:t>UC – SDMP Music Player v0.1</w:t>
            </w:r>
          </w:p>
        </w:tc>
      </w:tr>
      <w:tr w:rsidR="008B7B7C" w:rsidRPr="00535D2A" w14:paraId="71AB9637" w14:textId="77777777" w:rsidTr="00DB5BD6">
        <w:tc>
          <w:tcPr>
            <w:tcW w:w="1427" w:type="dxa"/>
            <w:shd w:val="clear" w:color="auto" w:fill="D9D9D9"/>
          </w:tcPr>
          <w:p w14:paraId="22E8FB56" w14:textId="77777777" w:rsidR="008B7B7C" w:rsidRPr="00535D2A" w:rsidRDefault="008B7B7C" w:rsidP="00DB5BD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Traceability</w:t>
            </w:r>
          </w:p>
        </w:tc>
        <w:tc>
          <w:tcPr>
            <w:tcW w:w="7590" w:type="dxa"/>
            <w:shd w:val="clear" w:color="auto" w:fill="auto"/>
          </w:tcPr>
          <w:p w14:paraId="5EFED7D9" w14:textId="3EF148BD" w:rsidR="008B7B7C" w:rsidRPr="00535D2A" w:rsidRDefault="008B7B7C" w:rsidP="00DB5BD6">
            <w:pPr>
              <w:rPr>
                <w:lang w:val="en-GB"/>
              </w:rPr>
            </w:pPr>
          </w:p>
        </w:tc>
      </w:tr>
      <w:tr w:rsidR="008B7B7C" w:rsidRPr="00535D2A" w14:paraId="46EF3916" w14:textId="77777777" w:rsidTr="00DB5BD6">
        <w:tc>
          <w:tcPr>
            <w:tcW w:w="1427" w:type="dxa"/>
            <w:shd w:val="clear" w:color="auto" w:fill="D9D9D9"/>
          </w:tcPr>
          <w:p w14:paraId="5EAEBBE2" w14:textId="77777777" w:rsidR="008B7B7C" w:rsidRPr="00535D2A" w:rsidRDefault="008B7B7C" w:rsidP="00DB5BD6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Assumptions</w:t>
            </w:r>
            <w:r>
              <w:rPr>
                <w:b/>
                <w:lang w:val="en-GB"/>
              </w:rPr>
              <w:t xml:space="preserve"> / Issues</w:t>
            </w:r>
          </w:p>
        </w:tc>
        <w:tc>
          <w:tcPr>
            <w:tcW w:w="7590" w:type="dxa"/>
            <w:shd w:val="clear" w:color="auto" w:fill="auto"/>
          </w:tcPr>
          <w:p w14:paraId="706AA956" w14:textId="77777777" w:rsidR="008B7B7C" w:rsidRPr="00535D2A" w:rsidRDefault="008B7B7C" w:rsidP="00DB5BD6">
            <w:pPr>
              <w:rPr>
                <w:lang w:val="en-GB"/>
              </w:rPr>
            </w:pPr>
          </w:p>
        </w:tc>
      </w:tr>
    </w:tbl>
    <w:p w14:paraId="626DC9BF" w14:textId="77777777" w:rsidR="008B7B7C" w:rsidRDefault="008B7B7C" w:rsidP="008B7B7C"/>
    <w:p w14:paraId="2A866536" w14:textId="2220D6D5" w:rsidR="00C12290" w:rsidRDefault="00292101" w:rsidP="00D00A7E">
      <w:pPr>
        <w:pStyle w:val="Heading1"/>
      </w:pPr>
      <w:bookmarkStart w:id="21" w:name="_Toc94794525"/>
      <w:r>
        <w:lastRenderedPageBreak/>
        <w:t>S</w:t>
      </w:r>
      <w:r w:rsidR="001051CE">
        <w:t>earch</w:t>
      </w:r>
      <w:r w:rsidR="00C12290">
        <w:t xml:space="preserve"> </w:t>
      </w:r>
      <w:r>
        <w:t>A</w:t>
      </w:r>
      <w:r w:rsidR="00C12290">
        <w:t>udio</w:t>
      </w:r>
      <w:bookmarkEnd w:id="21"/>
    </w:p>
    <w:p w14:paraId="24CACA9E" w14:textId="77777777" w:rsidR="00C12290" w:rsidRPr="00C12290" w:rsidRDefault="00C12290" w:rsidP="00C12290">
      <w:pPr>
        <w:rPr>
          <w:lang w:val="en-GB"/>
        </w:rPr>
      </w:pPr>
    </w:p>
    <w:p w14:paraId="02546E2D" w14:textId="56C5ABEB" w:rsidR="00C12290" w:rsidRDefault="00C12290" w:rsidP="00C12290">
      <w:pPr>
        <w:pStyle w:val="Heading2"/>
      </w:pPr>
      <w:bookmarkStart w:id="22" w:name="_Toc94794526"/>
      <w:r>
        <w:t>Requirement: SDMP04</w:t>
      </w:r>
      <w:r w:rsidR="007E5588">
        <w:t>A</w:t>
      </w:r>
      <w:r w:rsidR="00CC5F8D">
        <w:t xml:space="preserve"> </w:t>
      </w:r>
      <w:r w:rsidR="00442F3A">
        <w:t>–</w:t>
      </w:r>
      <w:r w:rsidR="00CC5F8D">
        <w:t xml:space="preserve"> </w:t>
      </w:r>
      <w:r w:rsidR="00442F3A">
        <w:t>Search Audio Files</w:t>
      </w:r>
      <w:r w:rsidR="00E71948">
        <w:t xml:space="preserve"> – Media database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219"/>
        <w:gridCol w:w="1796"/>
        <w:gridCol w:w="4911"/>
      </w:tblGrid>
      <w:tr w:rsidR="00B04CBD" w14:paraId="58A602D2" w14:textId="77777777" w:rsidTr="000B5800">
        <w:tc>
          <w:tcPr>
            <w:tcW w:w="9017" w:type="dxa"/>
            <w:gridSpan w:val="4"/>
            <w:shd w:val="clear" w:color="auto" w:fill="D9D9D9" w:themeFill="background1" w:themeFillShade="D9"/>
          </w:tcPr>
          <w:p w14:paraId="5BF4C7E8" w14:textId="77777777" w:rsidR="00B04CBD" w:rsidRPr="00586153" w:rsidRDefault="00B04CBD" w:rsidP="000B5800">
            <w:pPr>
              <w:rPr>
                <w:b/>
                <w:lang w:val="en-GB"/>
              </w:rPr>
            </w:pPr>
            <w:r w:rsidRPr="00586153">
              <w:rPr>
                <w:b/>
                <w:lang w:val="en-GB"/>
              </w:rPr>
              <w:t>Requirement History</w:t>
            </w:r>
          </w:p>
        </w:tc>
      </w:tr>
      <w:tr w:rsidR="00B04CBD" w:rsidRPr="008C4EFE" w14:paraId="193D2F9E" w14:textId="77777777" w:rsidTr="000B5800">
        <w:tc>
          <w:tcPr>
            <w:tcW w:w="1091" w:type="dxa"/>
          </w:tcPr>
          <w:p w14:paraId="73C70F92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Version</w:t>
            </w:r>
          </w:p>
        </w:tc>
        <w:tc>
          <w:tcPr>
            <w:tcW w:w="1219" w:type="dxa"/>
          </w:tcPr>
          <w:p w14:paraId="36AD59B6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Date</w:t>
            </w:r>
          </w:p>
        </w:tc>
        <w:tc>
          <w:tcPr>
            <w:tcW w:w="1796" w:type="dxa"/>
          </w:tcPr>
          <w:p w14:paraId="335776C1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Author</w:t>
            </w:r>
          </w:p>
        </w:tc>
        <w:tc>
          <w:tcPr>
            <w:tcW w:w="4911" w:type="dxa"/>
          </w:tcPr>
          <w:p w14:paraId="3D73A993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Comment</w:t>
            </w:r>
          </w:p>
        </w:tc>
      </w:tr>
      <w:tr w:rsidR="00B04CBD" w:rsidRPr="008C4EFE" w14:paraId="4E325666" w14:textId="77777777" w:rsidTr="000B5800">
        <w:tc>
          <w:tcPr>
            <w:tcW w:w="1091" w:type="dxa"/>
          </w:tcPr>
          <w:p w14:paraId="5B587140" w14:textId="77777777" w:rsidR="00B04CBD" w:rsidRPr="008C4EFE" w:rsidRDefault="00B04CBD" w:rsidP="000B5800">
            <w:pPr>
              <w:rPr>
                <w:lang w:val="en-GB"/>
              </w:rPr>
            </w:pPr>
            <w:r w:rsidRPr="008C4EFE">
              <w:rPr>
                <w:lang w:val="en-GB"/>
              </w:rPr>
              <w:t>0.</w:t>
            </w:r>
            <w:r>
              <w:rPr>
                <w:lang w:val="en-GB"/>
              </w:rPr>
              <w:t>1</w:t>
            </w:r>
          </w:p>
        </w:tc>
        <w:tc>
          <w:tcPr>
            <w:tcW w:w="1219" w:type="dxa"/>
          </w:tcPr>
          <w:p w14:paraId="6AFD8E92" w14:textId="5E49918B" w:rsidR="00B04CBD" w:rsidRPr="008C4EFE" w:rsidRDefault="00EC477A" w:rsidP="000B5800">
            <w:pPr>
              <w:rPr>
                <w:lang w:val="en-GB"/>
              </w:rPr>
            </w:pPr>
            <w:r>
              <w:rPr>
                <w:lang w:val="en-GB"/>
              </w:rPr>
              <w:t>31/01/2022</w:t>
            </w:r>
          </w:p>
        </w:tc>
        <w:tc>
          <w:tcPr>
            <w:tcW w:w="1796" w:type="dxa"/>
          </w:tcPr>
          <w:p w14:paraId="1C536D94" w14:textId="64C0B5AF" w:rsidR="00B04CBD" w:rsidRPr="008C4EFE" w:rsidRDefault="00532A19" w:rsidP="000B5800">
            <w:pPr>
              <w:rPr>
                <w:lang w:val="en-GB"/>
              </w:rPr>
            </w:pPr>
            <w:r>
              <w:rPr>
                <w:lang w:val="en-GB"/>
              </w:rPr>
              <w:t>Cameron Samuels</w:t>
            </w:r>
          </w:p>
        </w:tc>
        <w:tc>
          <w:tcPr>
            <w:tcW w:w="4911" w:type="dxa"/>
          </w:tcPr>
          <w:p w14:paraId="479F8807" w14:textId="5E82BF73" w:rsidR="00B04CBD" w:rsidRPr="008C4EFE" w:rsidRDefault="00EC477A" w:rsidP="000B5800">
            <w:pPr>
              <w:rPr>
                <w:lang w:val="en-GB"/>
              </w:rPr>
            </w:pPr>
            <w:r>
              <w:rPr>
                <w:lang w:val="en-GB"/>
              </w:rPr>
              <w:t>Final Draft</w:t>
            </w:r>
            <w:r w:rsidR="00B04CBD">
              <w:rPr>
                <w:lang w:val="en-GB"/>
              </w:rPr>
              <w:t>.</w:t>
            </w:r>
          </w:p>
        </w:tc>
      </w:tr>
    </w:tbl>
    <w:p w14:paraId="7C29696F" w14:textId="77777777" w:rsidR="00B04CBD" w:rsidRDefault="00B04CBD" w:rsidP="00B04C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7590"/>
      </w:tblGrid>
      <w:tr w:rsidR="00B04CBD" w:rsidRPr="00535D2A" w14:paraId="587E7C98" w14:textId="77777777" w:rsidTr="000B5800">
        <w:tc>
          <w:tcPr>
            <w:tcW w:w="1427" w:type="dxa"/>
            <w:shd w:val="clear" w:color="auto" w:fill="D9D9D9"/>
          </w:tcPr>
          <w:p w14:paraId="5BBEB41E" w14:textId="77777777" w:rsidR="00B04CBD" w:rsidRPr="00535D2A" w:rsidRDefault="00B04CBD" w:rsidP="000B5800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Description</w:t>
            </w:r>
          </w:p>
        </w:tc>
        <w:tc>
          <w:tcPr>
            <w:tcW w:w="7590" w:type="dxa"/>
            <w:shd w:val="clear" w:color="auto" w:fill="auto"/>
          </w:tcPr>
          <w:p w14:paraId="2612C07C" w14:textId="77777777" w:rsidR="00B04CBD" w:rsidRDefault="0014348D" w:rsidP="000B5800">
            <w:r>
              <w:t>File explorer is opened for audio file search</w:t>
            </w:r>
            <w:r w:rsidR="00616366">
              <w:t>, user selects which file and then adds</w:t>
            </w:r>
            <w:r w:rsidR="00CB2DC0">
              <w:t xml:space="preserve"> this to the input.</w:t>
            </w:r>
          </w:p>
          <w:p w14:paraId="1C07B068" w14:textId="77777777" w:rsidR="00CB2DC0" w:rsidRDefault="00CB2DC0" w:rsidP="000B5800"/>
          <w:p w14:paraId="60C66485" w14:textId="1F0AC03C" w:rsidR="00CB2DC0" w:rsidRDefault="00CB2DC0" w:rsidP="000B5800">
            <w:r>
              <w:t xml:space="preserve">This process </w:t>
            </w:r>
            <w:r w:rsidR="004E1F14">
              <w:t>adds</w:t>
            </w:r>
            <w:r w:rsidR="00183FB8">
              <w:t xml:space="preserve"> a row to the </w:t>
            </w:r>
            <w:r w:rsidR="004E1F14">
              <w:t>current playlist</w:t>
            </w:r>
            <w:r w:rsidR="00183FB8">
              <w:t xml:space="preserve"> and populates it with the</w:t>
            </w:r>
            <w:r w:rsidR="00317168">
              <w:t xml:space="preserve"> audio file information</w:t>
            </w:r>
            <w:r w:rsidR="003305C5">
              <w:t>.</w:t>
            </w:r>
          </w:p>
          <w:p w14:paraId="6C1E10FC" w14:textId="043783C2" w:rsidR="003305C5" w:rsidRPr="00F467FF" w:rsidRDefault="003305C5" w:rsidP="000B5800"/>
        </w:tc>
      </w:tr>
      <w:tr w:rsidR="00B04CBD" w:rsidRPr="00535D2A" w14:paraId="1CC4237B" w14:textId="77777777" w:rsidTr="000B5800">
        <w:tc>
          <w:tcPr>
            <w:tcW w:w="1427" w:type="dxa"/>
            <w:shd w:val="clear" w:color="auto" w:fill="D9D9D9"/>
          </w:tcPr>
          <w:p w14:paraId="077EC68A" w14:textId="77777777" w:rsidR="00B04CBD" w:rsidRDefault="00B04CBD" w:rsidP="000B58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 Case</w:t>
            </w:r>
          </w:p>
        </w:tc>
        <w:tc>
          <w:tcPr>
            <w:tcW w:w="7590" w:type="dxa"/>
            <w:shd w:val="clear" w:color="auto" w:fill="auto"/>
          </w:tcPr>
          <w:p w14:paraId="25933E27" w14:textId="728A661B" w:rsidR="00B04CBD" w:rsidRDefault="00656B28" w:rsidP="000B5800">
            <w:pPr>
              <w:rPr>
                <w:lang w:val="en-GB"/>
              </w:rPr>
            </w:pPr>
            <w:r>
              <w:rPr>
                <w:lang w:val="en-GB"/>
              </w:rPr>
              <w:t>UC – SDMP Music Player v0.1</w:t>
            </w:r>
          </w:p>
        </w:tc>
      </w:tr>
      <w:tr w:rsidR="00B04CBD" w:rsidRPr="00535D2A" w14:paraId="6BBC0C14" w14:textId="77777777" w:rsidTr="000B5800">
        <w:tc>
          <w:tcPr>
            <w:tcW w:w="1427" w:type="dxa"/>
            <w:shd w:val="clear" w:color="auto" w:fill="D9D9D9"/>
          </w:tcPr>
          <w:p w14:paraId="2B91D9D6" w14:textId="77777777" w:rsidR="00B04CBD" w:rsidRPr="00535D2A" w:rsidRDefault="00B04CBD" w:rsidP="000B58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Traceability</w:t>
            </w:r>
          </w:p>
        </w:tc>
        <w:tc>
          <w:tcPr>
            <w:tcW w:w="7590" w:type="dxa"/>
            <w:shd w:val="clear" w:color="auto" w:fill="auto"/>
          </w:tcPr>
          <w:p w14:paraId="155EAA68" w14:textId="40597694" w:rsidR="00B04CBD" w:rsidRPr="00535D2A" w:rsidRDefault="00B04CBD" w:rsidP="000B5800">
            <w:pPr>
              <w:rPr>
                <w:lang w:val="en-GB"/>
              </w:rPr>
            </w:pPr>
          </w:p>
        </w:tc>
      </w:tr>
      <w:tr w:rsidR="00B04CBD" w:rsidRPr="00535D2A" w14:paraId="5D5555FD" w14:textId="77777777" w:rsidTr="000B5800">
        <w:tc>
          <w:tcPr>
            <w:tcW w:w="1427" w:type="dxa"/>
            <w:shd w:val="clear" w:color="auto" w:fill="D9D9D9"/>
          </w:tcPr>
          <w:p w14:paraId="2828533A" w14:textId="77777777" w:rsidR="00B04CBD" w:rsidRPr="00535D2A" w:rsidRDefault="00B04CBD" w:rsidP="000B5800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Assumptions</w:t>
            </w:r>
            <w:r>
              <w:rPr>
                <w:b/>
                <w:lang w:val="en-GB"/>
              </w:rPr>
              <w:t xml:space="preserve"> / Issues</w:t>
            </w:r>
          </w:p>
        </w:tc>
        <w:tc>
          <w:tcPr>
            <w:tcW w:w="7590" w:type="dxa"/>
            <w:shd w:val="clear" w:color="auto" w:fill="auto"/>
          </w:tcPr>
          <w:p w14:paraId="2E0DAA91" w14:textId="5FCECF32" w:rsidR="00B04CBD" w:rsidRPr="0054125C" w:rsidRDefault="006A5887" w:rsidP="0054125C">
            <w:pPr>
              <w:pStyle w:val="ListParagraph"/>
              <w:numPr>
                <w:ilvl w:val="0"/>
                <w:numId w:val="25"/>
              </w:numPr>
            </w:pPr>
            <w:r w:rsidRPr="0054125C">
              <w:t xml:space="preserve">A playlist exists at the </w:t>
            </w:r>
            <w:r w:rsidR="009C649A" w:rsidRPr="0054125C">
              <w:t>time of adding a new audio file.</w:t>
            </w:r>
          </w:p>
        </w:tc>
      </w:tr>
    </w:tbl>
    <w:p w14:paraId="78613D78" w14:textId="2A05B06B" w:rsidR="007E5588" w:rsidRDefault="007E5588" w:rsidP="007E5588">
      <w:pPr>
        <w:rPr>
          <w:lang w:val="en-GB"/>
        </w:rPr>
      </w:pPr>
    </w:p>
    <w:p w14:paraId="374DB6FD" w14:textId="2A698FB3" w:rsidR="007E5588" w:rsidRPr="007E5588" w:rsidRDefault="007E5588" w:rsidP="00B525F0">
      <w:pPr>
        <w:pStyle w:val="Heading2"/>
      </w:pPr>
      <w:bookmarkStart w:id="23" w:name="_Toc94794527"/>
      <w:r>
        <w:t>Requirement: SDMP0</w:t>
      </w:r>
      <w:r w:rsidR="00B525F0">
        <w:t>4B</w:t>
      </w:r>
      <w:r>
        <w:t xml:space="preserve"> – Search Audio Files – </w:t>
      </w:r>
      <w:r w:rsidR="001A7CCA">
        <w:t>Create Playlist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219"/>
        <w:gridCol w:w="1796"/>
        <w:gridCol w:w="4911"/>
      </w:tblGrid>
      <w:tr w:rsidR="00B04CBD" w14:paraId="3B440948" w14:textId="77777777" w:rsidTr="000B5800">
        <w:tc>
          <w:tcPr>
            <w:tcW w:w="9017" w:type="dxa"/>
            <w:gridSpan w:val="4"/>
            <w:shd w:val="clear" w:color="auto" w:fill="D9D9D9" w:themeFill="background1" w:themeFillShade="D9"/>
          </w:tcPr>
          <w:p w14:paraId="2DD0B888" w14:textId="77777777" w:rsidR="00B04CBD" w:rsidRPr="00586153" w:rsidRDefault="00B04CBD" w:rsidP="000B5800">
            <w:pPr>
              <w:rPr>
                <w:b/>
                <w:lang w:val="en-GB"/>
              </w:rPr>
            </w:pPr>
            <w:r w:rsidRPr="00586153">
              <w:rPr>
                <w:b/>
                <w:lang w:val="en-GB"/>
              </w:rPr>
              <w:t>Requirement History</w:t>
            </w:r>
          </w:p>
        </w:tc>
      </w:tr>
      <w:tr w:rsidR="00B04CBD" w:rsidRPr="008C4EFE" w14:paraId="303827A5" w14:textId="77777777" w:rsidTr="000B5800">
        <w:tc>
          <w:tcPr>
            <w:tcW w:w="1091" w:type="dxa"/>
          </w:tcPr>
          <w:p w14:paraId="3C24DAC2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Version</w:t>
            </w:r>
          </w:p>
        </w:tc>
        <w:tc>
          <w:tcPr>
            <w:tcW w:w="1219" w:type="dxa"/>
          </w:tcPr>
          <w:p w14:paraId="6CE928E1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Date</w:t>
            </w:r>
          </w:p>
        </w:tc>
        <w:tc>
          <w:tcPr>
            <w:tcW w:w="1796" w:type="dxa"/>
          </w:tcPr>
          <w:p w14:paraId="47D228DD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Author</w:t>
            </w:r>
          </w:p>
        </w:tc>
        <w:tc>
          <w:tcPr>
            <w:tcW w:w="4911" w:type="dxa"/>
          </w:tcPr>
          <w:p w14:paraId="64767A21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Comment</w:t>
            </w:r>
          </w:p>
        </w:tc>
      </w:tr>
      <w:tr w:rsidR="00B04CBD" w:rsidRPr="008C4EFE" w14:paraId="5DA65EE2" w14:textId="77777777" w:rsidTr="000B5800">
        <w:tc>
          <w:tcPr>
            <w:tcW w:w="1091" w:type="dxa"/>
          </w:tcPr>
          <w:p w14:paraId="7555AEBE" w14:textId="77777777" w:rsidR="00B04CBD" w:rsidRPr="008C4EFE" w:rsidRDefault="00B04CBD" w:rsidP="000B5800">
            <w:pPr>
              <w:rPr>
                <w:lang w:val="en-GB"/>
              </w:rPr>
            </w:pPr>
            <w:r w:rsidRPr="008C4EFE">
              <w:rPr>
                <w:lang w:val="en-GB"/>
              </w:rPr>
              <w:t>0.</w:t>
            </w:r>
            <w:r>
              <w:rPr>
                <w:lang w:val="en-GB"/>
              </w:rPr>
              <w:t>1</w:t>
            </w:r>
          </w:p>
        </w:tc>
        <w:tc>
          <w:tcPr>
            <w:tcW w:w="1219" w:type="dxa"/>
          </w:tcPr>
          <w:p w14:paraId="731DAC00" w14:textId="55CDE7F2" w:rsidR="00B04CBD" w:rsidRPr="008C4EFE" w:rsidRDefault="00675418" w:rsidP="000B5800">
            <w:pPr>
              <w:rPr>
                <w:lang w:val="en-GB"/>
              </w:rPr>
            </w:pPr>
            <w:r>
              <w:rPr>
                <w:lang w:val="en-GB"/>
              </w:rPr>
              <w:t>31/01/2022</w:t>
            </w:r>
          </w:p>
        </w:tc>
        <w:tc>
          <w:tcPr>
            <w:tcW w:w="1796" w:type="dxa"/>
          </w:tcPr>
          <w:p w14:paraId="545C7B4D" w14:textId="33D8981C" w:rsidR="00B04CBD" w:rsidRPr="008C4EFE" w:rsidRDefault="00532A19" w:rsidP="000B5800">
            <w:pPr>
              <w:rPr>
                <w:lang w:val="en-GB"/>
              </w:rPr>
            </w:pPr>
            <w:r>
              <w:rPr>
                <w:lang w:val="en-GB"/>
              </w:rPr>
              <w:t>Cameron Samuels</w:t>
            </w:r>
          </w:p>
        </w:tc>
        <w:tc>
          <w:tcPr>
            <w:tcW w:w="4911" w:type="dxa"/>
          </w:tcPr>
          <w:p w14:paraId="7AF32A30" w14:textId="2981CF92" w:rsidR="00B04CBD" w:rsidRPr="008C4EFE" w:rsidRDefault="00EC477A" w:rsidP="000B5800">
            <w:pPr>
              <w:rPr>
                <w:lang w:val="en-GB"/>
              </w:rPr>
            </w:pPr>
            <w:r>
              <w:rPr>
                <w:lang w:val="en-GB"/>
              </w:rPr>
              <w:t>Final Draft</w:t>
            </w:r>
            <w:r w:rsidR="00B04CBD">
              <w:rPr>
                <w:lang w:val="en-GB"/>
              </w:rPr>
              <w:t>.</w:t>
            </w:r>
          </w:p>
        </w:tc>
      </w:tr>
    </w:tbl>
    <w:p w14:paraId="5292F039" w14:textId="77777777" w:rsidR="00B04CBD" w:rsidRDefault="00B04CBD" w:rsidP="00B04C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7590"/>
      </w:tblGrid>
      <w:tr w:rsidR="00B04CBD" w:rsidRPr="00535D2A" w14:paraId="1D6E280A" w14:textId="77777777" w:rsidTr="000B5800">
        <w:tc>
          <w:tcPr>
            <w:tcW w:w="1427" w:type="dxa"/>
            <w:shd w:val="clear" w:color="auto" w:fill="D9D9D9"/>
          </w:tcPr>
          <w:p w14:paraId="6A1698AA" w14:textId="77777777" w:rsidR="00B04CBD" w:rsidRPr="00535D2A" w:rsidRDefault="00B04CBD" w:rsidP="000B5800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Description</w:t>
            </w:r>
          </w:p>
        </w:tc>
        <w:tc>
          <w:tcPr>
            <w:tcW w:w="7590" w:type="dxa"/>
            <w:shd w:val="clear" w:color="auto" w:fill="auto"/>
          </w:tcPr>
          <w:p w14:paraId="0028E159" w14:textId="77777777" w:rsidR="00595498" w:rsidRDefault="00595498" w:rsidP="00595498">
            <w:r>
              <w:t>File explorer is opened for audio file search, user selects which file and then adds this to the input.</w:t>
            </w:r>
          </w:p>
          <w:p w14:paraId="3B59C589" w14:textId="77777777" w:rsidR="00595498" w:rsidRDefault="00595498" w:rsidP="00595498"/>
          <w:p w14:paraId="7DFBE711" w14:textId="1B7A732A" w:rsidR="00595498" w:rsidRDefault="00595498" w:rsidP="00595498">
            <w:r>
              <w:t>This process</w:t>
            </w:r>
            <w:r w:rsidR="008D4E89">
              <w:t xml:space="preserve"> creates a playlist</w:t>
            </w:r>
            <w:r w:rsidR="00610803">
              <w:t xml:space="preserve"> by</w:t>
            </w:r>
            <w:r>
              <w:t xml:space="preserve"> add</w:t>
            </w:r>
            <w:r w:rsidR="00610803">
              <w:t>ing</w:t>
            </w:r>
            <w:r>
              <w:t xml:space="preserve"> a row to playlist</w:t>
            </w:r>
            <w:r w:rsidR="00183FB8">
              <w:t xml:space="preserve"> table and populating it with the audio file information</w:t>
            </w:r>
            <w:r>
              <w:t>.</w:t>
            </w:r>
          </w:p>
          <w:p w14:paraId="020F3B9A" w14:textId="77777777" w:rsidR="00B04CBD" w:rsidRPr="00F467FF" w:rsidRDefault="00B04CBD" w:rsidP="00060304"/>
        </w:tc>
      </w:tr>
      <w:tr w:rsidR="00B04CBD" w:rsidRPr="00535D2A" w14:paraId="7912FD12" w14:textId="77777777" w:rsidTr="000B5800">
        <w:tc>
          <w:tcPr>
            <w:tcW w:w="1427" w:type="dxa"/>
            <w:shd w:val="clear" w:color="auto" w:fill="D9D9D9"/>
          </w:tcPr>
          <w:p w14:paraId="2602B7BE" w14:textId="77777777" w:rsidR="00B04CBD" w:rsidRDefault="00B04CBD" w:rsidP="000B58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 Case</w:t>
            </w:r>
          </w:p>
        </w:tc>
        <w:tc>
          <w:tcPr>
            <w:tcW w:w="7590" w:type="dxa"/>
            <w:shd w:val="clear" w:color="auto" w:fill="auto"/>
          </w:tcPr>
          <w:p w14:paraId="514FAFAA" w14:textId="427C0DF3" w:rsidR="00B04CBD" w:rsidRDefault="00656B28" w:rsidP="000B5800">
            <w:pPr>
              <w:rPr>
                <w:lang w:val="en-GB"/>
              </w:rPr>
            </w:pPr>
            <w:r>
              <w:rPr>
                <w:lang w:val="en-GB"/>
              </w:rPr>
              <w:t>UC – SDMP Music Player v0.1</w:t>
            </w:r>
          </w:p>
        </w:tc>
      </w:tr>
      <w:tr w:rsidR="00B04CBD" w:rsidRPr="00535D2A" w14:paraId="1142012A" w14:textId="77777777" w:rsidTr="000B5800">
        <w:tc>
          <w:tcPr>
            <w:tcW w:w="1427" w:type="dxa"/>
            <w:shd w:val="clear" w:color="auto" w:fill="D9D9D9"/>
          </w:tcPr>
          <w:p w14:paraId="6883A674" w14:textId="77777777" w:rsidR="00B04CBD" w:rsidRPr="00535D2A" w:rsidRDefault="00B04CBD" w:rsidP="000B58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Traceability</w:t>
            </w:r>
          </w:p>
        </w:tc>
        <w:tc>
          <w:tcPr>
            <w:tcW w:w="7590" w:type="dxa"/>
            <w:shd w:val="clear" w:color="auto" w:fill="auto"/>
          </w:tcPr>
          <w:p w14:paraId="1D95A75B" w14:textId="29863AA6" w:rsidR="00B04CBD" w:rsidRPr="00535D2A" w:rsidRDefault="00B04CBD" w:rsidP="000B5800">
            <w:pPr>
              <w:rPr>
                <w:lang w:val="en-GB"/>
              </w:rPr>
            </w:pPr>
          </w:p>
        </w:tc>
      </w:tr>
      <w:tr w:rsidR="00B04CBD" w:rsidRPr="00535D2A" w14:paraId="5D17BA43" w14:textId="77777777" w:rsidTr="000B5800">
        <w:tc>
          <w:tcPr>
            <w:tcW w:w="1427" w:type="dxa"/>
            <w:shd w:val="clear" w:color="auto" w:fill="D9D9D9"/>
          </w:tcPr>
          <w:p w14:paraId="2C335717" w14:textId="77777777" w:rsidR="00B04CBD" w:rsidRPr="00535D2A" w:rsidRDefault="00B04CBD" w:rsidP="000B5800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Assumptions</w:t>
            </w:r>
            <w:r>
              <w:rPr>
                <w:b/>
                <w:lang w:val="en-GB"/>
              </w:rPr>
              <w:t xml:space="preserve"> / Issues</w:t>
            </w:r>
          </w:p>
        </w:tc>
        <w:tc>
          <w:tcPr>
            <w:tcW w:w="7590" w:type="dxa"/>
            <w:shd w:val="clear" w:color="auto" w:fill="auto"/>
          </w:tcPr>
          <w:p w14:paraId="48A0D4FD" w14:textId="77777777" w:rsidR="00B04CBD" w:rsidRPr="00535D2A" w:rsidRDefault="00B04CBD" w:rsidP="000B5800">
            <w:pPr>
              <w:rPr>
                <w:lang w:val="en-GB"/>
              </w:rPr>
            </w:pPr>
          </w:p>
        </w:tc>
      </w:tr>
    </w:tbl>
    <w:p w14:paraId="298D1BC3" w14:textId="256ECB47" w:rsidR="00442F3A" w:rsidRDefault="00442F3A" w:rsidP="00442F3A">
      <w:pPr>
        <w:rPr>
          <w:lang w:val="en-GB"/>
        </w:rPr>
      </w:pPr>
    </w:p>
    <w:p w14:paraId="414CF244" w14:textId="6E297104" w:rsidR="00E71948" w:rsidRDefault="00E71948" w:rsidP="00E71948">
      <w:pPr>
        <w:pStyle w:val="Heading2"/>
      </w:pPr>
      <w:bookmarkStart w:id="24" w:name="_Toc94794528"/>
      <w:r>
        <w:t>Requirement: SDMP0</w:t>
      </w:r>
      <w:r w:rsidR="00482CF2">
        <w:t>5A</w:t>
      </w:r>
      <w:r>
        <w:t xml:space="preserve"> – Search Audio Files – Interface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219"/>
        <w:gridCol w:w="1796"/>
        <w:gridCol w:w="4911"/>
      </w:tblGrid>
      <w:tr w:rsidR="00B04CBD" w14:paraId="3AB6AE4E" w14:textId="77777777" w:rsidTr="000B5800">
        <w:tc>
          <w:tcPr>
            <w:tcW w:w="9017" w:type="dxa"/>
            <w:gridSpan w:val="4"/>
            <w:shd w:val="clear" w:color="auto" w:fill="D9D9D9" w:themeFill="background1" w:themeFillShade="D9"/>
          </w:tcPr>
          <w:p w14:paraId="725179B3" w14:textId="77777777" w:rsidR="00B04CBD" w:rsidRPr="00586153" w:rsidRDefault="00B04CBD" w:rsidP="000B5800">
            <w:pPr>
              <w:rPr>
                <w:b/>
                <w:lang w:val="en-GB"/>
              </w:rPr>
            </w:pPr>
            <w:r w:rsidRPr="00586153">
              <w:rPr>
                <w:b/>
                <w:lang w:val="en-GB"/>
              </w:rPr>
              <w:t>Requirement History</w:t>
            </w:r>
          </w:p>
        </w:tc>
      </w:tr>
      <w:tr w:rsidR="00B04CBD" w:rsidRPr="008C4EFE" w14:paraId="3323115E" w14:textId="77777777" w:rsidTr="000B5800">
        <w:tc>
          <w:tcPr>
            <w:tcW w:w="1091" w:type="dxa"/>
          </w:tcPr>
          <w:p w14:paraId="0D49BDEE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Version</w:t>
            </w:r>
          </w:p>
        </w:tc>
        <w:tc>
          <w:tcPr>
            <w:tcW w:w="1219" w:type="dxa"/>
          </w:tcPr>
          <w:p w14:paraId="610813E6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Date</w:t>
            </w:r>
          </w:p>
        </w:tc>
        <w:tc>
          <w:tcPr>
            <w:tcW w:w="1796" w:type="dxa"/>
          </w:tcPr>
          <w:p w14:paraId="0DF0407D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Author</w:t>
            </w:r>
          </w:p>
        </w:tc>
        <w:tc>
          <w:tcPr>
            <w:tcW w:w="4911" w:type="dxa"/>
          </w:tcPr>
          <w:p w14:paraId="54E6BE65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Comment</w:t>
            </w:r>
          </w:p>
        </w:tc>
      </w:tr>
      <w:tr w:rsidR="00B04CBD" w:rsidRPr="008C4EFE" w14:paraId="2A28EC63" w14:textId="77777777" w:rsidTr="000B5800">
        <w:tc>
          <w:tcPr>
            <w:tcW w:w="1091" w:type="dxa"/>
          </w:tcPr>
          <w:p w14:paraId="635E1378" w14:textId="77777777" w:rsidR="00B04CBD" w:rsidRPr="008C4EFE" w:rsidRDefault="00B04CBD" w:rsidP="000B5800">
            <w:pPr>
              <w:rPr>
                <w:lang w:val="en-GB"/>
              </w:rPr>
            </w:pPr>
            <w:r w:rsidRPr="008C4EFE">
              <w:rPr>
                <w:lang w:val="en-GB"/>
              </w:rPr>
              <w:t>0.</w:t>
            </w:r>
            <w:r>
              <w:rPr>
                <w:lang w:val="en-GB"/>
              </w:rPr>
              <w:t>1</w:t>
            </w:r>
          </w:p>
        </w:tc>
        <w:tc>
          <w:tcPr>
            <w:tcW w:w="1219" w:type="dxa"/>
          </w:tcPr>
          <w:p w14:paraId="2B1DD802" w14:textId="5A2EFB8D" w:rsidR="00B04CBD" w:rsidRPr="008C4EFE" w:rsidRDefault="00CE7C73" w:rsidP="000B5800">
            <w:pPr>
              <w:rPr>
                <w:lang w:val="en-GB"/>
              </w:rPr>
            </w:pPr>
            <w:r>
              <w:rPr>
                <w:lang w:val="en-GB"/>
              </w:rPr>
              <w:t>31/01/2022</w:t>
            </w:r>
          </w:p>
        </w:tc>
        <w:tc>
          <w:tcPr>
            <w:tcW w:w="1796" w:type="dxa"/>
          </w:tcPr>
          <w:p w14:paraId="32F49068" w14:textId="798DE3F4" w:rsidR="00B04CBD" w:rsidRPr="008C4EFE" w:rsidRDefault="00532A19" w:rsidP="000B5800">
            <w:pPr>
              <w:rPr>
                <w:lang w:val="en-GB"/>
              </w:rPr>
            </w:pPr>
            <w:r>
              <w:rPr>
                <w:lang w:val="en-GB"/>
              </w:rPr>
              <w:t>Cameron Samuels</w:t>
            </w:r>
          </w:p>
        </w:tc>
        <w:tc>
          <w:tcPr>
            <w:tcW w:w="4911" w:type="dxa"/>
          </w:tcPr>
          <w:p w14:paraId="6B54AACA" w14:textId="7AC23271" w:rsidR="00B04CBD" w:rsidRPr="008C4EFE" w:rsidRDefault="00EC477A" w:rsidP="000B5800">
            <w:pPr>
              <w:rPr>
                <w:lang w:val="en-GB"/>
              </w:rPr>
            </w:pPr>
            <w:r>
              <w:rPr>
                <w:lang w:val="en-GB"/>
              </w:rPr>
              <w:t>Final Draft</w:t>
            </w:r>
            <w:r w:rsidR="00B04CBD">
              <w:rPr>
                <w:lang w:val="en-GB"/>
              </w:rPr>
              <w:t>.</w:t>
            </w:r>
          </w:p>
        </w:tc>
      </w:tr>
    </w:tbl>
    <w:p w14:paraId="7F01661B" w14:textId="77777777" w:rsidR="00B04CBD" w:rsidRDefault="00B04CBD" w:rsidP="00B04C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7590"/>
      </w:tblGrid>
      <w:tr w:rsidR="00B04CBD" w:rsidRPr="00535D2A" w14:paraId="7343CA27" w14:textId="77777777" w:rsidTr="000B5800">
        <w:tc>
          <w:tcPr>
            <w:tcW w:w="1427" w:type="dxa"/>
            <w:shd w:val="clear" w:color="auto" w:fill="D9D9D9"/>
          </w:tcPr>
          <w:p w14:paraId="73B71955" w14:textId="77777777" w:rsidR="00B04CBD" w:rsidRPr="00535D2A" w:rsidRDefault="00B04CBD" w:rsidP="000B5800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Description</w:t>
            </w:r>
          </w:p>
        </w:tc>
        <w:tc>
          <w:tcPr>
            <w:tcW w:w="7590" w:type="dxa"/>
            <w:shd w:val="clear" w:color="auto" w:fill="auto"/>
          </w:tcPr>
          <w:p w14:paraId="52D67F2C" w14:textId="77777777" w:rsidR="00B04CBD" w:rsidRDefault="009A69FA" w:rsidP="000B5800">
            <w:r>
              <w:t>The playlist has a text search function</w:t>
            </w:r>
            <w:r w:rsidR="005D6DBC">
              <w:t>.</w:t>
            </w:r>
          </w:p>
          <w:p w14:paraId="7BEFA7CC" w14:textId="77777777" w:rsidR="005D6DBC" w:rsidRDefault="005D6DBC" w:rsidP="000B5800"/>
          <w:p w14:paraId="5E4A3747" w14:textId="166990F4" w:rsidR="005D6DBC" w:rsidRDefault="005D6DBC" w:rsidP="000B5800">
            <w:r>
              <w:t xml:space="preserve">This search bar </w:t>
            </w:r>
            <w:r w:rsidR="005F7B5C">
              <w:t>with pass the following parameters:</w:t>
            </w:r>
          </w:p>
          <w:p w14:paraId="6AEAB130" w14:textId="654698ED" w:rsidR="005F7B5C" w:rsidRDefault="005F7B5C" w:rsidP="005F7B5C">
            <w:pPr>
              <w:pStyle w:val="ListParagraph"/>
              <w:numPr>
                <w:ilvl w:val="0"/>
                <w:numId w:val="23"/>
              </w:numPr>
            </w:pPr>
            <w:r>
              <w:t>Track Name</w:t>
            </w:r>
          </w:p>
          <w:p w14:paraId="0E7D8801" w14:textId="77777777" w:rsidR="00F758BC" w:rsidRDefault="0036675F" w:rsidP="005F7B5C">
            <w:r>
              <w:t>The playlist will</w:t>
            </w:r>
            <w:r w:rsidR="00F758BC">
              <w:t>:</w:t>
            </w:r>
          </w:p>
          <w:p w14:paraId="6065AF7C" w14:textId="0A40752D" w:rsidR="005F7B5C" w:rsidRDefault="0036675F" w:rsidP="00F758BC">
            <w:pPr>
              <w:pStyle w:val="ListParagraph"/>
              <w:numPr>
                <w:ilvl w:val="0"/>
                <w:numId w:val="23"/>
              </w:numPr>
            </w:pPr>
            <w:r>
              <w:t xml:space="preserve">remove </w:t>
            </w:r>
            <w:r w:rsidR="00F758BC">
              <w:t xml:space="preserve">all </w:t>
            </w:r>
            <w:r>
              <w:t xml:space="preserve">rows which do </w:t>
            </w:r>
            <w:r w:rsidR="00CB18AD">
              <w:t>not</w:t>
            </w:r>
            <w:r>
              <w:t xml:space="preserve"> match the input parameters</w:t>
            </w:r>
          </w:p>
          <w:p w14:paraId="7BA49061" w14:textId="73D52D37" w:rsidR="005D6DBC" w:rsidRPr="00F467FF" w:rsidRDefault="0031310D" w:rsidP="00D1697B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show no rows if input parameters are not met by the playlist</w:t>
            </w:r>
          </w:p>
        </w:tc>
      </w:tr>
      <w:tr w:rsidR="00B04CBD" w:rsidRPr="00535D2A" w14:paraId="69FD2334" w14:textId="77777777" w:rsidTr="000B5800">
        <w:tc>
          <w:tcPr>
            <w:tcW w:w="1427" w:type="dxa"/>
            <w:shd w:val="clear" w:color="auto" w:fill="D9D9D9"/>
          </w:tcPr>
          <w:p w14:paraId="0AAF302F" w14:textId="77777777" w:rsidR="00B04CBD" w:rsidRDefault="00B04CBD" w:rsidP="000B58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Use Case</w:t>
            </w:r>
          </w:p>
        </w:tc>
        <w:tc>
          <w:tcPr>
            <w:tcW w:w="7590" w:type="dxa"/>
            <w:shd w:val="clear" w:color="auto" w:fill="auto"/>
          </w:tcPr>
          <w:p w14:paraId="7DD831D8" w14:textId="2C2FEBBC" w:rsidR="00B04CBD" w:rsidRDefault="00656B28" w:rsidP="000B5800">
            <w:pPr>
              <w:rPr>
                <w:lang w:val="en-GB"/>
              </w:rPr>
            </w:pPr>
            <w:r>
              <w:rPr>
                <w:lang w:val="en-GB"/>
              </w:rPr>
              <w:t>UC – SDMP Music Player v0.1</w:t>
            </w:r>
          </w:p>
        </w:tc>
      </w:tr>
      <w:tr w:rsidR="00B04CBD" w:rsidRPr="00535D2A" w14:paraId="28DEE2D4" w14:textId="77777777" w:rsidTr="000B5800">
        <w:tc>
          <w:tcPr>
            <w:tcW w:w="1427" w:type="dxa"/>
            <w:shd w:val="clear" w:color="auto" w:fill="D9D9D9"/>
          </w:tcPr>
          <w:p w14:paraId="2F3C65EC" w14:textId="77777777" w:rsidR="00B04CBD" w:rsidRPr="00535D2A" w:rsidRDefault="00B04CBD" w:rsidP="000B58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Traceability</w:t>
            </w:r>
          </w:p>
        </w:tc>
        <w:tc>
          <w:tcPr>
            <w:tcW w:w="7590" w:type="dxa"/>
            <w:shd w:val="clear" w:color="auto" w:fill="auto"/>
          </w:tcPr>
          <w:p w14:paraId="3B1ED505" w14:textId="0F6CE32C" w:rsidR="00B04CBD" w:rsidRPr="00535D2A" w:rsidRDefault="00B04CBD" w:rsidP="000B5800">
            <w:pPr>
              <w:rPr>
                <w:lang w:val="en-GB"/>
              </w:rPr>
            </w:pPr>
          </w:p>
        </w:tc>
      </w:tr>
      <w:tr w:rsidR="00B04CBD" w:rsidRPr="00535D2A" w14:paraId="3607C067" w14:textId="77777777" w:rsidTr="000B5800">
        <w:tc>
          <w:tcPr>
            <w:tcW w:w="1427" w:type="dxa"/>
            <w:shd w:val="clear" w:color="auto" w:fill="D9D9D9"/>
          </w:tcPr>
          <w:p w14:paraId="09B0B9D5" w14:textId="77777777" w:rsidR="00B04CBD" w:rsidRPr="00535D2A" w:rsidRDefault="00B04CBD" w:rsidP="000B5800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Assumptions</w:t>
            </w:r>
            <w:r>
              <w:rPr>
                <w:b/>
                <w:lang w:val="en-GB"/>
              </w:rPr>
              <w:t xml:space="preserve"> / Issues</w:t>
            </w:r>
          </w:p>
        </w:tc>
        <w:tc>
          <w:tcPr>
            <w:tcW w:w="7590" w:type="dxa"/>
            <w:shd w:val="clear" w:color="auto" w:fill="auto"/>
          </w:tcPr>
          <w:p w14:paraId="04897853" w14:textId="28D9B3EA" w:rsidR="0054125C" w:rsidRDefault="00DE6F98" w:rsidP="0054125C">
            <w:pPr>
              <w:pStyle w:val="ListParagraph"/>
              <w:numPr>
                <w:ilvl w:val="0"/>
                <w:numId w:val="24"/>
              </w:numPr>
            </w:pPr>
            <w:r w:rsidRPr="0054125C">
              <w:t>A playlist exists and is populated with 1 or more rows of track information</w:t>
            </w:r>
          </w:p>
          <w:p w14:paraId="5BD5D98C" w14:textId="42D7CE7B" w:rsidR="00B04CBD" w:rsidRPr="0054125C" w:rsidRDefault="00CB18AD" w:rsidP="0054125C">
            <w:pPr>
              <w:pStyle w:val="ListParagraph"/>
              <w:numPr>
                <w:ilvl w:val="0"/>
                <w:numId w:val="24"/>
              </w:numPr>
            </w:pPr>
            <w:r w:rsidRPr="0054125C">
              <w:t xml:space="preserve">Track Name </w:t>
            </w:r>
            <w:r w:rsidR="000D3504" w:rsidRPr="0054125C">
              <w:t xml:space="preserve">input </w:t>
            </w:r>
            <w:r w:rsidRPr="0054125C">
              <w:t xml:space="preserve">matches to a </w:t>
            </w:r>
            <w:r w:rsidR="000D3504" w:rsidRPr="0054125C">
              <w:t>Track Name in the playlist</w:t>
            </w:r>
          </w:p>
        </w:tc>
      </w:tr>
    </w:tbl>
    <w:p w14:paraId="05FCF8F3" w14:textId="54E734EE" w:rsidR="00482CF2" w:rsidRDefault="00482CF2" w:rsidP="00482CF2">
      <w:pPr>
        <w:rPr>
          <w:lang w:val="en-GB"/>
        </w:rPr>
      </w:pPr>
    </w:p>
    <w:p w14:paraId="44E66035" w14:textId="6D463374" w:rsidR="00482CF2" w:rsidRDefault="00482CF2" w:rsidP="00482CF2">
      <w:pPr>
        <w:pStyle w:val="Heading2"/>
      </w:pPr>
      <w:bookmarkStart w:id="25" w:name="_Toc94794529"/>
      <w:r>
        <w:t xml:space="preserve">Requirement: SDMP05B – Search Audio Files – </w:t>
      </w:r>
      <w:r w:rsidR="00D86904">
        <w:t xml:space="preserve">Display </w:t>
      </w:r>
      <w:r w:rsidR="00D0274A">
        <w:t>Options (</w:t>
      </w:r>
      <w:r w:rsidR="007E5588">
        <w:t>Song Track or Album</w:t>
      </w:r>
      <w:r w:rsidR="00D0274A">
        <w:t>)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219"/>
        <w:gridCol w:w="1796"/>
        <w:gridCol w:w="4911"/>
      </w:tblGrid>
      <w:tr w:rsidR="00B04CBD" w14:paraId="0B06464B" w14:textId="77777777" w:rsidTr="000B5800">
        <w:tc>
          <w:tcPr>
            <w:tcW w:w="9017" w:type="dxa"/>
            <w:gridSpan w:val="4"/>
            <w:shd w:val="clear" w:color="auto" w:fill="D9D9D9" w:themeFill="background1" w:themeFillShade="D9"/>
          </w:tcPr>
          <w:p w14:paraId="626D0283" w14:textId="77777777" w:rsidR="00B04CBD" w:rsidRPr="00586153" w:rsidRDefault="00B04CBD" w:rsidP="000B5800">
            <w:pPr>
              <w:rPr>
                <w:b/>
                <w:lang w:val="en-GB"/>
              </w:rPr>
            </w:pPr>
            <w:r w:rsidRPr="00586153">
              <w:rPr>
                <w:b/>
                <w:lang w:val="en-GB"/>
              </w:rPr>
              <w:t>Requirement History</w:t>
            </w:r>
          </w:p>
        </w:tc>
      </w:tr>
      <w:tr w:rsidR="00B04CBD" w:rsidRPr="008C4EFE" w14:paraId="01FD18DF" w14:textId="77777777" w:rsidTr="000B5800">
        <w:tc>
          <w:tcPr>
            <w:tcW w:w="1091" w:type="dxa"/>
          </w:tcPr>
          <w:p w14:paraId="0AC3518A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Version</w:t>
            </w:r>
          </w:p>
        </w:tc>
        <w:tc>
          <w:tcPr>
            <w:tcW w:w="1219" w:type="dxa"/>
          </w:tcPr>
          <w:p w14:paraId="021BC7A5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Date</w:t>
            </w:r>
          </w:p>
        </w:tc>
        <w:tc>
          <w:tcPr>
            <w:tcW w:w="1796" w:type="dxa"/>
          </w:tcPr>
          <w:p w14:paraId="7EC6B45E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Author</w:t>
            </w:r>
          </w:p>
        </w:tc>
        <w:tc>
          <w:tcPr>
            <w:tcW w:w="4911" w:type="dxa"/>
          </w:tcPr>
          <w:p w14:paraId="28027988" w14:textId="77777777" w:rsidR="00B04CBD" w:rsidRPr="008C4EFE" w:rsidRDefault="00B04CBD" w:rsidP="000B5800">
            <w:pPr>
              <w:rPr>
                <w:b/>
                <w:lang w:val="en-GB"/>
              </w:rPr>
            </w:pPr>
            <w:r w:rsidRPr="008C4EFE">
              <w:rPr>
                <w:b/>
                <w:lang w:val="en-GB"/>
              </w:rPr>
              <w:t>Comment</w:t>
            </w:r>
          </w:p>
        </w:tc>
      </w:tr>
      <w:tr w:rsidR="00B04CBD" w:rsidRPr="008C4EFE" w14:paraId="6FD154F3" w14:textId="77777777" w:rsidTr="000B5800">
        <w:tc>
          <w:tcPr>
            <w:tcW w:w="1091" w:type="dxa"/>
          </w:tcPr>
          <w:p w14:paraId="65AFDAE8" w14:textId="77777777" w:rsidR="00B04CBD" w:rsidRPr="008C4EFE" w:rsidRDefault="00B04CBD" w:rsidP="000B5800">
            <w:pPr>
              <w:rPr>
                <w:lang w:val="en-GB"/>
              </w:rPr>
            </w:pPr>
            <w:r w:rsidRPr="008C4EFE">
              <w:rPr>
                <w:lang w:val="en-GB"/>
              </w:rPr>
              <w:t>0.</w:t>
            </w:r>
            <w:r>
              <w:rPr>
                <w:lang w:val="en-GB"/>
              </w:rPr>
              <w:t>1</w:t>
            </w:r>
          </w:p>
        </w:tc>
        <w:tc>
          <w:tcPr>
            <w:tcW w:w="1219" w:type="dxa"/>
          </w:tcPr>
          <w:p w14:paraId="266DE375" w14:textId="1E10CA2D" w:rsidR="00B04CBD" w:rsidRPr="008C4EFE" w:rsidRDefault="00B47468" w:rsidP="000B5800">
            <w:pPr>
              <w:rPr>
                <w:lang w:val="en-GB"/>
              </w:rPr>
            </w:pPr>
            <w:r>
              <w:rPr>
                <w:lang w:val="en-GB"/>
              </w:rPr>
              <w:t>31/01/2022</w:t>
            </w:r>
          </w:p>
        </w:tc>
        <w:tc>
          <w:tcPr>
            <w:tcW w:w="1796" w:type="dxa"/>
          </w:tcPr>
          <w:p w14:paraId="60BBBC92" w14:textId="64C94402" w:rsidR="00B04CBD" w:rsidRPr="008C4EFE" w:rsidRDefault="00532A19" w:rsidP="000B5800">
            <w:pPr>
              <w:rPr>
                <w:lang w:val="en-GB"/>
              </w:rPr>
            </w:pPr>
            <w:r>
              <w:rPr>
                <w:lang w:val="en-GB"/>
              </w:rPr>
              <w:t>Cameron Samuels</w:t>
            </w:r>
          </w:p>
        </w:tc>
        <w:tc>
          <w:tcPr>
            <w:tcW w:w="4911" w:type="dxa"/>
          </w:tcPr>
          <w:p w14:paraId="1D3E084E" w14:textId="779F8FAA" w:rsidR="00B04CBD" w:rsidRPr="008C4EFE" w:rsidRDefault="00EC477A" w:rsidP="000B5800">
            <w:pPr>
              <w:rPr>
                <w:lang w:val="en-GB"/>
              </w:rPr>
            </w:pPr>
            <w:r>
              <w:rPr>
                <w:lang w:val="en-GB"/>
              </w:rPr>
              <w:t>Final Draft</w:t>
            </w:r>
            <w:r w:rsidR="00B04CBD">
              <w:rPr>
                <w:lang w:val="en-GB"/>
              </w:rPr>
              <w:t>.</w:t>
            </w:r>
          </w:p>
        </w:tc>
      </w:tr>
    </w:tbl>
    <w:p w14:paraId="4CB4EC75" w14:textId="77777777" w:rsidR="00B04CBD" w:rsidRDefault="00B04CBD" w:rsidP="00B04C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7590"/>
      </w:tblGrid>
      <w:tr w:rsidR="00B04CBD" w:rsidRPr="00535D2A" w14:paraId="0B0D06FF" w14:textId="77777777" w:rsidTr="000B5800">
        <w:tc>
          <w:tcPr>
            <w:tcW w:w="1427" w:type="dxa"/>
            <w:shd w:val="clear" w:color="auto" w:fill="D9D9D9"/>
          </w:tcPr>
          <w:p w14:paraId="53E019D9" w14:textId="77777777" w:rsidR="00B04CBD" w:rsidRPr="00535D2A" w:rsidRDefault="00B04CBD" w:rsidP="000B5800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Description</w:t>
            </w:r>
          </w:p>
        </w:tc>
        <w:tc>
          <w:tcPr>
            <w:tcW w:w="7590" w:type="dxa"/>
            <w:shd w:val="clear" w:color="auto" w:fill="auto"/>
          </w:tcPr>
          <w:p w14:paraId="181EC101" w14:textId="335DA636" w:rsidR="00B04CBD" w:rsidRDefault="00B47468" w:rsidP="00B47468">
            <w:r>
              <w:t>The playlist has a Sort By featur</w:t>
            </w:r>
            <w:r w:rsidR="00EC4415">
              <w:t xml:space="preserve">e. </w:t>
            </w:r>
          </w:p>
          <w:p w14:paraId="2ABE44DA" w14:textId="606433DD" w:rsidR="00EC4415" w:rsidRDefault="00EC4415" w:rsidP="00B47468"/>
          <w:p w14:paraId="7F2688DC" w14:textId="1EC01258" w:rsidR="00EC4415" w:rsidRDefault="00EC4415" w:rsidP="00B47468">
            <w:r>
              <w:t xml:space="preserve">Clicking the headers of the </w:t>
            </w:r>
            <w:r w:rsidR="00CD3078">
              <w:t>playlist will</w:t>
            </w:r>
            <w:r w:rsidR="00400DAA">
              <w:t xml:space="preserve"> reorder the rows either:</w:t>
            </w:r>
          </w:p>
          <w:p w14:paraId="498C7FA7" w14:textId="73E3F246" w:rsidR="00400DAA" w:rsidRDefault="00400DAA" w:rsidP="00400DAA">
            <w:pPr>
              <w:pStyle w:val="ListParagraph"/>
              <w:numPr>
                <w:ilvl w:val="0"/>
                <w:numId w:val="29"/>
              </w:numPr>
            </w:pPr>
            <w:r>
              <w:t xml:space="preserve">Alphabetically ascending </w:t>
            </w:r>
          </w:p>
          <w:p w14:paraId="0DC649E1" w14:textId="216FCB46" w:rsidR="00B47468" w:rsidRPr="00F467FF" w:rsidRDefault="00705A6B" w:rsidP="00B47468">
            <w:pPr>
              <w:pStyle w:val="ListParagraph"/>
              <w:numPr>
                <w:ilvl w:val="0"/>
                <w:numId w:val="29"/>
              </w:numPr>
            </w:pPr>
            <w:r>
              <w:t>Alphabetically descending</w:t>
            </w:r>
          </w:p>
        </w:tc>
      </w:tr>
      <w:tr w:rsidR="00B04CBD" w:rsidRPr="00535D2A" w14:paraId="250D2251" w14:textId="77777777" w:rsidTr="000B5800">
        <w:tc>
          <w:tcPr>
            <w:tcW w:w="1427" w:type="dxa"/>
            <w:shd w:val="clear" w:color="auto" w:fill="D9D9D9"/>
          </w:tcPr>
          <w:p w14:paraId="0DD21857" w14:textId="77777777" w:rsidR="00B04CBD" w:rsidRDefault="00B04CBD" w:rsidP="000B58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 Case</w:t>
            </w:r>
          </w:p>
        </w:tc>
        <w:tc>
          <w:tcPr>
            <w:tcW w:w="7590" w:type="dxa"/>
            <w:shd w:val="clear" w:color="auto" w:fill="auto"/>
          </w:tcPr>
          <w:p w14:paraId="4FFC81D2" w14:textId="45735793" w:rsidR="00B04CBD" w:rsidRDefault="00656B28" w:rsidP="000B5800">
            <w:pPr>
              <w:rPr>
                <w:lang w:val="en-GB"/>
              </w:rPr>
            </w:pPr>
            <w:r>
              <w:rPr>
                <w:lang w:val="en-GB"/>
              </w:rPr>
              <w:t>UC – SDMP Music Player v0.1</w:t>
            </w:r>
          </w:p>
        </w:tc>
      </w:tr>
      <w:tr w:rsidR="00B04CBD" w:rsidRPr="00535D2A" w14:paraId="0C7A5C93" w14:textId="77777777" w:rsidTr="000B5800">
        <w:tc>
          <w:tcPr>
            <w:tcW w:w="1427" w:type="dxa"/>
            <w:shd w:val="clear" w:color="auto" w:fill="D9D9D9"/>
          </w:tcPr>
          <w:p w14:paraId="03EA4CC7" w14:textId="77777777" w:rsidR="00B04CBD" w:rsidRPr="00535D2A" w:rsidRDefault="00B04CBD" w:rsidP="000B58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Traceability</w:t>
            </w:r>
          </w:p>
        </w:tc>
        <w:tc>
          <w:tcPr>
            <w:tcW w:w="7590" w:type="dxa"/>
            <w:shd w:val="clear" w:color="auto" w:fill="auto"/>
          </w:tcPr>
          <w:p w14:paraId="4E902F7B" w14:textId="6F71C44E" w:rsidR="00B04CBD" w:rsidRPr="00535D2A" w:rsidRDefault="00B04CBD" w:rsidP="000B5800">
            <w:pPr>
              <w:rPr>
                <w:lang w:val="en-GB"/>
              </w:rPr>
            </w:pPr>
          </w:p>
        </w:tc>
      </w:tr>
      <w:tr w:rsidR="00B04CBD" w:rsidRPr="00535D2A" w14:paraId="11B0180F" w14:textId="77777777" w:rsidTr="000B5800">
        <w:tc>
          <w:tcPr>
            <w:tcW w:w="1427" w:type="dxa"/>
            <w:shd w:val="clear" w:color="auto" w:fill="D9D9D9"/>
          </w:tcPr>
          <w:p w14:paraId="4D3E338A" w14:textId="77777777" w:rsidR="00B04CBD" w:rsidRPr="00535D2A" w:rsidRDefault="00B04CBD" w:rsidP="000B5800">
            <w:pPr>
              <w:rPr>
                <w:b/>
                <w:lang w:val="en-GB"/>
              </w:rPr>
            </w:pPr>
            <w:r w:rsidRPr="00535D2A">
              <w:rPr>
                <w:b/>
                <w:lang w:val="en-GB"/>
              </w:rPr>
              <w:t>Assumptions</w:t>
            </w:r>
            <w:r>
              <w:rPr>
                <w:b/>
                <w:lang w:val="en-GB"/>
              </w:rPr>
              <w:t xml:space="preserve"> / Issues</w:t>
            </w:r>
          </w:p>
        </w:tc>
        <w:tc>
          <w:tcPr>
            <w:tcW w:w="7590" w:type="dxa"/>
            <w:shd w:val="clear" w:color="auto" w:fill="auto"/>
          </w:tcPr>
          <w:p w14:paraId="664C218D" w14:textId="77777777" w:rsidR="00B04CBD" w:rsidRPr="00535D2A" w:rsidRDefault="00B04CBD" w:rsidP="000B5800">
            <w:pPr>
              <w:rPr>
                <w:lang w:val="en-GB"/>
              </w:rPr>
            </w:pPr>
          </w:p>
        </w:tc>
      </w:tr>
    </w:tbl>
    <w:p w14:paraId="3930EDEA" w14:textId="2523FEC1" w:rsidR="007E5588" w:rsidRDefault="007E5588" w:rsidP="007E5588">
      <w:pPr>
        <w:rPr>
          <w:lang w:val="en-GB"/>
        </w:rPr>
      </w:pPr>
    </w:p>
    <w:p w14:paraId="70F0F64C" w14:textId="77777777" w:rsidR="007E5588" w:rsidRPr="007E5588" w:rsidRDefault="007E5588" w:rsidP="007E5588">
      <w:pPr>
        <w:pStyle w:val="Heading1"/>
        <w:numPr>
          <w:ilvl w:val="0"/>
          <w:numId w:val="0"/>
        </w:numPr>
        <w:ind w:left="432" w:hanging="432"/>
      </w:pPr>
    </w:p>
    <w:p w14:paraId="670C5300" w14:textId="00E59366" w:rsidR="006D41F6" w:rsidRDefault="006D41F6" w:rsidP="00D00A7E">
      <w:pPr>
        <w:pStyle w:val="Heading1"/>
      </w:pPr>
      <w:r>
        <w:br w:type="page"/>
      </w:r>
    </w:p>
    <w:p w14:paraId="0DAF8426" w14:textId="77777777" w:rsidR="0095186A" w:rsidRPr="00DD7406" w:rsidRDefault="0095186A" w:rsidP="006D41F6">
      <w:pPr>
        <w:pStyle w:val="BodyTextIndent"/>
        <w:ind w:left="0"/>
      </w:pPr>
    </w:p>
    <w:p w14:paraId="40B0DC43" w14:textId="09407F79" w:rsidR="00AD3C12" w:rsidRPr="00DD7406" w:rsidRDefault="00AD3C12" w:rsidP="0005286C">
      <w:pPr>
        <w:pStyle w:val="AppendixPage"/>
        <w:jc w:val="center"/>
      </w:pPr>
      <w:bookmarkStart w:id="26" w:name="_Toc366475779"/>
      <w:bookmarkStart w:id="27" w:name="_Toc366475848"/>
      <w:bookmarkStart w:id="28" w:name="_Toc366569268"/>
      <w:bookmarkStart w:id="29" w:name="_Toc366912107"/>
      <w:bookmarkStart w:id="30" w:name="_Toc217266874"/>
      <w:bookmarkStart w:id="31" w:name="_Toc220125941"/>
      <w:bookmarkStart w:id="32" w:name="_Toc220126138"/>
      <w:bookmarkStart w:id="33" w:name="_Toc226802498"/>
      <w:bookmarkStart w:id="34" w:name="_Toc358418029"/>
      <w:bookmarkStart w:id="35" w:name="_Toc366401796"/>
      <w:bookmarkStart w:id="36" w:name="_Toc366401894"/>
      <w:bookmarkStart w:id="37" w:name="_Toc366401994"/>
      <w:bookmarkStart w:id="38" w:name="_Toc366403463"/>
      <w:bookmarkStart w:id="39" w:name="_Toc366403531"/>
      <w:bookmarkStart w:id="40" w:name="_Toc366404819"/>
      <w:r w:rsidRPr="00DD7406">
        <w:t>APPENDICES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End w:id="34"/>
    <w:bookmarkEnd w:id="35"/>
    <w:bookmarkEnd w:id="36"/>
    <w:bookmarkEnd w:id="37"/>
    <w:bookmarkEnd w:id="38"/>
    <w:bookmarkEnd w:id="39"/>
    <w:bookmarkEnd w:id="40"/>
    <w:p w14:paraId="5BFEBDF8" w14:textId="75C74AC2" w:rsidR="00AD3C12" w:rsidRPr="00DD7406" w:rsidRDefault="00AD3C12" w:rsidP="0005286C">
      <w:pPr>
        <w:pStyle w:val="BodyTextIndent"/>
        <w:ind w:left="0"/>
        <w:jc w:val="center"/>
      </w:pPr>
    </w:p>
    <w:p w14:paraId="1D56F554" w14:textId="77777777" w:rsidR="00AD3C12" w:rsidRDefault="00AD3C12" w:rsidP="00673114">
      <w:pPr>
        <w:pStyle w:val="BodyTextIndent"/>
        <w:ind w:left="0"/>
      </w:pPr>
    </w:p>
    <w:p w14:paraId="5496F823" w14:textId="77777777" w:rsidR="00AD3C12" w:rsidRDefault="00AD3C12" w:rsidP="00AE4222">
      <w:pPr>
        <w:rPr>
          <w:lang w:val="en-GB"/>
        </w:rPr>
      </w:pPr>
    </w:p>
    <w:p w14:paraId="7F7F10C8" w14:textId="77777777" w:rsidR="00AD3C12" w:rsidRDefault="00AD3C12" w:rsidP="002564CC">
      <w:pPr>
        <w:pStyle w:val="Heading2"/>
        <w:numPr>
          <w:ilvl w:val="0"/>
          <w:numId w:val="0"/>
        </w:numPr>
      </w:pPr>
      <w:bookmarkStart w:id="41" w:name="_Toc418774486"/>
      <w:bookmarkStart w:id="42" w:name="_Toc94794530"/>
      <w:r w:rsidRPr="00DD7406">
        <w:t>Document Control</w:t>
      </w:r>
      <w:bookmarkEnd w:id="41"/>
      <w:bookmarkEnd w:id="42"/>
    </w:p>
    <w:p w14:paraId="18FE241C" w14:textId="35FF1CB8" w:rsidR="00AD3C12" w:rsidRPr="00AD3C12" w:rsidRDefault="00AD3C12" w:rsidP="00AD3C12">
      <w:pPr>
        <w:pStyle w:val="AppendixHeading1"/>
      </w:pPr>
      <w:r w:rsidRPr="000C2E7B">
        <w:rPr>
          <w:szCs w:val="24"/>
        </w:rPr>
        <w:t>Status:</w:t>
      </w:r>
    </w:p>
    <w:tbl>
      <w:tblPr>
        <w:tblW w:w="9923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43"/>
        <w:gridCol w:w="8080"/>
      </w:tblGrid>
      <w:tr w:rsidR="00AD3C12" w:rsidRPr="005E0834" w14:paraId="6929960A" w14:textId="77777777" w:rsidTr="00C40BE4">
        <w:trPr>
          <w:cantSplit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009D" w14:textId="77777777" w:rsidR="00AD3C12" w:rsidRPr="000C2E7B" w:rsidRDefault="00AD3C12" w:rsidP="00C40BE4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7AF4" w14:textId="7638DD34" w:rsidR="00AD3C12" w:rsidRPr="00DC57A8" w:rsidRDefault="00532A19" w:rsidP="003A279C">
            <w:pPr>
              <w:pStyle w:val="TableText"/>
              <w:tabs>
                <w:tab w:val="left" w:pos="3195"/>
                <w:tab w:val="left" w:pos="3225"/>
              </w:tabs>
              <w:rPr>
                <w:noProof/>
              </w:rPr>
            </w:pPr>
            <w:r>
              <w:rPr>
                <w:noProof/>
              </w:rPr>
              <w:t>Cameron Samuels</w:t>
            </w:r>
            <w:r w:rsidR="00AD3C12" w:rsidRPr="00242F16">
              <w:rPr>
                <w:noProof/>
              </w:rPr>
              <w:t xml:space="preserve"> </w:t>
            </w:r>
          </w:p>
        </w:tc>
      </w:tr>
      <w:tr w:rsidR="00AD3C12" w:rsidRPr="005E0834" w14:paraId="00B249FD" w14:textId="77777777" w:rsidTr="00C40BE4">
        <w:trPr>
          <w:cantSplit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EB2" w14:textId="77777777" w:rsidR="00AD3C12" w:rsidRPr="000C2E7B" w:rsidRDefault="00AD3C12" w:rsidP="00C40BE4">
            <w:pPr>
              <w:pStyle w:val="TableText"/>
              <w:rPr>
                <w:b/>
              </w:rPr>
            </w:pPr>
            <w:r w:rsidRPr="000C2E7B">
              <w:rPr>
                <w:b/>
              </w:rPr>
              <w:t>Status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268A" w14:textId="4B5259E7" w:rsidR="00AD3C12" w:rsidRPr="00DC57A8" w:rsidRDefault="004838EA" w:rsidP="00C40BE4">
            <w:pPr>
              <w:pStyle w:val="TableText"/>
              <w:rPr>
                <w:noProof/>
              </w:rPr>
            </w:pPr>
            <w:r>
              <w:rPr>
                <w:noProof/>
              </w:rPr>
              <w:t>Draft</w:t>
            </w:r>
          </w:p>
        </w:tc>
      </w:tr>
      <w:bookmarkEnd w:id="6"/>
      <w:bookmarkEnd w:id="7"/>
    </w:tbl>
    <w:p w14:paraId="63021CF6" w14:textId="77777777" w:rsidR="005503A3" w:rsidRDefault="005503A3" w:rsidP="005503A3">
      <w:pPr>
        <w:pStyle w:val="DocumentControlHeading"/>
      </w:pPr>
    </w:p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6"/>
        <w:gridCol w:w="5954"/>
        <w:gridCol w:w="1701"/>
      </w:tblGrid>
      <w:tr w:rsidR="005503A3" w14:paraId="0C90FAB5" w14:textId="77777777" w:rsidTr="00834F69">
        <w:trPr>
          <w:cantSplit/>
        </w:trPr>
        <w:tc>
          <w:tcPr>
            <w:tcW w:w="9924" w:type="dxa"/>
            <w:gridSpan w:val="4"/>
            <w:tcBorders>
              <w:bottom w:val="nil"/>
            </w:tcBorders>
            <w:shd w:val="clear" w:color="auto" w:fill="000000"/>
          </w:tcPr>
          <w:p w14:paraId="631DE2C1" w14:textId="63343281" w:rsidR="005503A3" w:rsidRDefault="005503A3" w:rsidP="00834F69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Document History</w:t>
            </w:r>
          </w:p>
        </w:tc>
      </w:tr>
      <w:tr w:rsidR="005503A3" w14:paraId="0665C780" w14:textId="77777777" w:rsidTr="005503A3">
        <w:tc>
          <w:tcPr>
            <w:tcW w:w="993" w:type="dxa"/>
            <w:shd w:val="pct15" w:color="auto" w:fill="FFFFFF"/>
          </w:tcPr>
          <w:p w14:paraId="30EE9725" w14:textId="7B82B5AA" w:rsidR="005503A3" w:rsidRDefault="005503A3" w:rsidP="00834F69">
            <w:pPr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276" w:type="dxa"/>
            <w:shd w:val="pct15" w:color="auto" w:fill="FFFFFF"/>
          </w:tcPr>
          <w:p w14:paraId="4C29326B" w14:textId="34038E4A" w:rsidR="005503A3" w:rsidRDefault="005503A3" w:rsidP="00834F69"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5954" w:type="dxa"/>
            <w:shd w:val="pct15" w:color="auto" w:fill="FFFFFF"/>
          </w:tcPr>
          <w:p w14:paraId="638013C0" w14:textId="2B97680A" w:rsidR="005503A3" w:rsidRDefault="005503A3" w:rsidP="00834F69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701" w:type="dxa"/>
            <w:shd w:val="pct15" w:color="auto" w:fill="FFFFFF"/>
          </w:tcPr>
          <w:p w14:paraId="4382A7A2" w14:textId="3B87DF70" w:rsidR="005503A3" w:rsidRDefault="005503A3" w:rsidP="00834F69">
            <w:pPr>
              <w:jc w:val="center"/>
            </w:pPr>
            <w:r>
              <w:rPr>
                <w:b/>
              </w:rPr>
              <w:t>Author</w:t>
            </w:r>
          </w:p>
        </w:tc>
      </w:tr>
      <w:tr w:rsidR="005503A3" w14:paraId="181EE12F" w14:textId="77777777" w:rsidTr="005503A3">
        <w:tc>
          <w:tcPr>
            <w:tcW w:w="993" w:type="dxa"/>
          </w:tcPr>
          <w:p w14:paraId="09A31E38" w14:textId="6911872C" w:rsidR="005503A3" w:rsidRPr="006D0AB2" w:rsidRDefault="005503A3" w:rsidP="005503A3">
            <w:pPr>
              <w:tabs>
                <w:tab w:val="left" w:pos="176"/>
              </w:tabs>
            </w:pPr>
            <w:r>
              <w:t>0.1</w:t>
            </w:r>
          </w:p>
        </w:tc>
        <w:tc>
          <w:tcPr>
            <w:tcW w:w="1276" w:type="dxa"/>
          </w:tcPr>
          <w:p w14:paraId="51CAFDF8" w14:textId="04845D6B" w:rsidR="005503A3" w:rsidRPr="006D0AB2" w:rsidRDefault="00CF0ED9" w:rsidP="005503A3">
            <w:pPr>
              <w:tabs>
                <w:tab w:val="left" w:pos="176"/>
              </w:tabs>
            </w:pPr>
            <w:r>
              <w:t>31</w:t>
            </w:r>
            <w:r w:rsidR="00630E48">
              <w:t>/0</w:t>
            </w:r>
            <w:r w:rsidR="006D188C">
              <w:t>1</w:t>
            </w:r>
            <w:r w:rsidR="00630E48">
              <w:t>/202</w:t>
            </w:r>
            <w:r w:rsidR="006D188C">
              <w:t>2</w:t>
            </w:r>
          </w:p>
        </w:tc>
        <w:tc>
          <w:tcPr>
            <w:tcW w:w="5954" w:type="dxa"/>
          </w:tcPr>
          <w:p w14:paraId="737DF2B3" w14:textId="22DE8451" w:rsidR="005503A3" w:rsidRDefault="00EC477A" w:rsidP="00834F69">
            <w:r>
              <w:t>Final Draft</w:t>
            </w:r>
            <w:r w:rsidR="005503A3">
              <w:t>.</w:t>
            </w:r>
          </w:p>
        </w:tc>
        <w:tc>
          <w:tcPr>
            <w:tcW w:w="1701" w:type="dxa"/>
          </w:tcPr>
          <w:p w14:paraId="41D4B48A" w14:textId="2BECC55C" w:rsidR="005503A3" w:rsidRDefault="00532A19" w:rsidP="00834F69">
            <w:r>
              <w:t>Cameron Samuels</w:t>
            </w:r>
          </w:p>
        </w:tc>
      </w:tr>
    </w:tbl>
    <w:p w14:paraId="237044AD" w14:textId="77777777" w:rsidR="005503A3" w:rsidRDefault="005503A3" w:rsidP="00AD3C12">
      <w:pPr>
        <w:pStyle w:val="DocumentControlHeading"/>
      </w:pPr>
    </w:p>
    <w:p w14:paraId="463688CA" w14:textId="77777777" w:rsidR="008B50F5" w:rsidRDefault="008B50F5" w:rsidP="00AD3C12">
      <w:pPr>
        <w:pStyle w:val="DocumentControlHeading"/>
      </w:pPr>
    </w:p>
    <w:p w14:paraId="3DBEDFF5" w14:textId="77777777" w:rsidR="008B50F5" w:rsidRDefault="008B50F5" w:rsidP="00AD3C12">
      <w:pPr>
        <w:pStyle w:val="DocumentControlHeading"/>
      </w:pPr>
    </w:p>
    <w:sectPr w:rsidR="008B50F5" w:rsidSect="00B15E88">
      <w:headerReference w:type="even" r:id="rId19"/>
      <w:footerReference w:type="even" r:id="rId20"/>
      <w:headerReference w:type="first" r:id="rId21"/>
      <w:footerReference w:type="first" r:id="rId22"/>
      <w:pgSz w:w="11907" w:h="16840" w:code="9"/>
      <w:pgMar w:top="1440" w:right="1440" w:bottom="1440" w:left="1440" w:header="720" w:footer="720" w:gutter="0"/>
      <w:paperSrc w:first="7" w:other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237E3" w14:textId="77777777" w:rsidR="007F1A2F" w:rsidRDefault="007F1A2F">
      <w:r>
        <w:separator/>
      </w:r>
    </w:p>
  </w:endnote>
  <w:endnote w:type="continuationSeparator" w:id="0">
    <w:p w14:paraId="7FE3FCC4" w14:textId="77777777" w:rsidR="007F1A2F" w:rsidRDefault="007F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783EF" w14:textId="77777777" w:rsidR="008E1489" w:rsidRDefault="008E14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14:paraId="714783F0" w14:textId="77777777" w:rsidR="008E1489" w:rsidRDefault="008E14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783F1" w14:textId="5A49A89D" w:rsidR="008E1489" w:rsidRDefault="00E04529">
    <w:pPr>
      <w:pStyle w:val="Footer"/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1" relativeHeight="251664384" behindDoc="0" locked="0" layoutInCell="0" allowOverlap="1" wp14:anchorId="56D672D7" wp14:editId="051DDC68">
              <wp:simplePos x="0" y="10229453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38b14810a5790e7ce30e9f9f" descr="{&quot;HashCode&quot;:-1264847310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27B164" w14:textId="2D70CDB0" w:rsidR="00E04529" w:rsidRPr="00E04529" w:rsidRDefault="00E04529" w:rsidP="00E0452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0452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672D7" id="_x0000_t202" coordsize="21600,21600" o:spt="202" path="m,l,21600r21600,l21600,xe">
              <v:stroke joinstyle="miter"/>
              <v:path gradientshapeok="t" o:connecttype="rect"/>
            </v:shapetype>
            <v:shape id="MSIPCM38b14810a5790e7ce30e9f9f" o:spid="_x0000_s1026" type="#_x0000_t202" alt="{&quot;HashCode&quot;:-1264847310,&quot;Height&quot;:842.0,&quot;Width&quot;:595.0,&quot;Placement&quot;:&quot;Footer&quot;,&quot;Index&quot;:&quot;Primary&quot;,&quot;Section&quot;:1,&quot;Top&quot;:0.0,&quot;Left&quot;:0.0}" style="position:absolute;left:0;text-align:left;margin-left:0;margin-top:805.45pt;width:595.35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" o:allowincell="f" filled="f" stroked="f" strokeweight=".5pt">
              <v:textbox inset=",0,,0">
                <w:txbxContent>
                  <w:p w14:paraId="4727B164" w14:textId="2D70CDB0" w:rsidR="00E04529" w:rsidRPr="00E04529" w:rsidRDefault="00E04529" w:rsidP="00E0452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04529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1489">
      <w:rPr>
        <w:b/>
        <w:sz w:val="18"/>
      </w:rPr>
      <w:t xml:space="preserve">Date of Issue: </w:t>
    </w:r>
    <w:r w:rsidR="008E1489">
      <w:rPr>
        <w:b/>
        <w:sz w:val="18"/>
      </w:rPr>
      <w:fldChar w:fldCharType="begin"/>
    </w:r>
    <w:r w:rsidR="008E1489">
      <w:rPr>
        <w:b/>
        <w:sz w:val="18"/>
      </w:rPr>
      <w:instrText xml:space="preserve"> REF IssueDate \h </w:instrText>
    </w:r>
    <w:r w:rsidR="008E1489">
      <w:rPr>
        <w:b/>
        <w:sz w:val="18"/>
      </w:rPr>
    </w:r>
    <w:r w:rsidR="008E1489">
      <w:rPr>
        <w:b/>
        <w:sz w:val="18"/>
      </w:rPr>
      <w:fldChar w:fldCharType="separate"/>
    </w:r>
    <w:r w:rsidR="008E1489">
      <w:rPr>
        <w:bCs/>
        <w:sz w:val="18"/>
        <w:lang w:val="en-US"/>
      </w:rPr>
      <w:t>Error! Reference source not found.</w:t>
    </w:r>
    <w:r w:rsidR="008E1489">
      <w:rPr>
        <w:b/>
        <w:sz w:val="18"/>
      </w:rPr>
      <w:fldChar w:fldCharType="end"/>
    </w:r>
    <w:r w:rsidR="008E1489">
      <w:rPr>
        <w:b/>
        <w:sz w:val="18"/>
      </w:rPr>
      <w:tab/>
      <w:t xml:space="preserve">Status of Document: </w:t>
    </w:r>
    <w:r w:rsidR="008E1489">
      <w:rPr>
        <w:b/>
        <w:sz w:val="18"/>
      </w:rPr>
      <w:fldChar w:fldCharType="begin"/>
    </w:r>
    <w:r w:rsidR="008E1489">
      <w:rPr>
        <w:b/>
        <w:sz w:val="18"/>
      </w:rPr>
      <w:instrText xml:space="preserve"> REF DocumentStatus \h </w:instrText>
    </w:r>
    <w:r w:rsidR="008E1489">
      <w:rPr>
        <w:b/>
        <w:sz w:val="18"/>
      </w:rPr>
    </w:r>
    <w:r w:rsidR="008E1489">
      <w:rPr>
        <w:b/>
        <w:sz w:val="18"/>
      </w:rPr>
      <w:fldChar w:fldCharType="separate"/>
    </w:r>
    <w:r w:rsidR="008E1489">
      <w:rPr>
        <w:bCs/>
        <w:sz w:val="18"/>
        <w:lang w:val="en-US"/>
      </w:rPr>
      <w:t>Error! Reference source not found.</w:t>
    </w:r>
    <w:r w:rsidR="008E1489">
      <w:rPr>
        <w:b/>
        <w:sz w:val="18"/>
      </w:rPr>
      <w:fldChar w:fldCharType="end"/>
    </w:r>
    <w:r w:rsidR="008E1489">
      <w:rPr>
        <w:b/>
        <w:sz w:val="18"/>
      </w:rPr>
      <w:tab/>
      <w:t xml:space="preserve">Version No: </w:t>
    </w:r>
    <w:r w:rsidR="008E1489">
      <w:rPr>
        <w:b/>
        <w:sz w:val="18"/>
      </w:rPr>
      <w:fldChar w:fldCharType="begin"/>
    </w:r>
    <w:r w:rsidR="008E1489">
      <w:rPr>
        <w:b/>
        <w:sz w:val="18"/>
      </w:rPr>
      <w:instrText xml:space="preserve"> REF DocumentVersion \h </w:instrText>
    </w:r>
    <w:r w:rsidR="008E1489">
      <w:rPr>
        <w:b/>
        <w:sz w:val="18"/>
      </w:rPr>
    </w:r>
    <w:r w:rsidR="008E1489">
      <w:rPr>
        <w:b/>
        <w:sz w:val="18"/>
      </w:rPr>
      <w:fldChar w:fldCharType="separate"/>
    </w:r>
    <w:r w:rsidR="008E1489">
      <w:rPr>
        <w:bCs/>
        <w:sz w:val="18"/>
        <w:lang w:val="en-US"/>
      </w:rPr>
      <w:t>Error! Reference source not found.</w:t>
    </w:r>
    <w:r w:rsidR="008E1489">
      <w:rPr>
        <w:b/>
        <w:sz w:val="18"/>
      </w:rPr>
      <w:fldChar w:fldCharType="end"/>
    </w:r>
  </w:p>
  <w:p w14:paraId="714783F2" w14:textId="77777777" w:rsidR="008E1489" w:rsidRDefault="008E1489">
    <w:pPr>
      <w:pStyle w:val="Footer"/>
      <w:pBdr>
        <w:top w:val="none" w:sz="0" w:space="0" w:color="auto"/>
      </w:pBdr>
    </w:pPr>
    <w:r>
      <w:rPr>
        <w:b/>
        <w:sz w:val="18"/>
      </w:rPr>
      <w:t xml:space="preserve">Document Reference: </w:t>
    </w:r>
    <w:r>
      <w:rPr>
        <w:b/>
        <w:sz w:val="18"/>
      </w:rPr>
      <w:fldChar w:fldCharType="begin"/>
    </w:r>
    <w:r>
      <w:rPr>
        <w:b/>
        <w:sz w:val="18"/>
      </w:rPr>
      <w:instrText xml:space="preserve"> REF DocumentReference \h </w:instrText>
    </w:r>
    <w:r>
      <w:rPr>
        <w:b/>
        <w:sz w:val="18"/>
      </w:rPr>
    </w:r>
    <w:r>
      <w:rPr>
        <w:b/>
        <w:sz w:val="18"/>
      </w:rPr>
      <w:fldChar w:fldCharType="separate"/>
    </w:r>
    <w:r>
      <w:rPr>
        <w:bCs/>
        <w:sz w:val="18"/>
        <w:lang w:val="en-US"/>
      </w:rPr>
      <w:t>Error! Reference source not found.</w:t>
    </w:r>
    <w:r>
      <w:rPr>
        <w:b/>
        <w:sz w:val="18"/>
      </w:rPr>
      <w:fldChar w:fldCharType="end"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D7D59" w14:textId="593F4B99" w:rsidR="00E04529" w:rsidRDefault="00E0452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C441568" wp14:editId="0227C87F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2" name="MSIPCMe43242ba89864a334e6d6818" descr="{&quot;HashCode&quot;:-1264847310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2E2402" w14:textId="2EEBD5E7" w:rsidR="00E04529" w:rsidRPr="00E04529" w:rsidRDefault="00E04529" w:rsidP="00E0452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0452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41568" id="_x0000_t202" coordsize="21600,21600" o:spt="202" path="m,l,21600r21600,l21600,xe">
              <v:stroke joinstyle="miter"/>
              <v:path gradientshapeok="t" o:connecttype="rect"/>
            </v:shapetype>
            <v:shape id="MSIPCMe43242ba89864a334e6d6818" o:spid="_x0000_s1027" type="#_x0000_t202" alt="{&quot;HashCode&quot;:-1264847310,&quot;Height&quot;:842.0,&quot;Width&quot;:595.0,&quot;Placement&quot;:&quot;Footer&quot;,&quot;Index&quot;:&quot;FirstPage&quot;,&quot;Section&quot;:1,&quot;Top&quot;:0.0,&quot;Left&quot;:0.0}" style="position:absolute;left:0;text-align:left;margin-left:0;margin-top:805.45pt;width:595.35pt;height:2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" o:allowincell="f" filled="f" stroked="f" strokeweight=".5pt">
              <v:textbox inset=",0,,0">
                <w:txbxContent>
                  <w:p w14:paraId="072E2402" w14:textId="2EEBD5E7" w:rsidR="00E04529" w:rsidRPr="00E04529" w:rsidRDefault="00E04529" w:rsidP="00E0452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04529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783FF" w14:textId="384CF4DB" w:rsidR="008E1489" w:rsidRDefault="00080D34">
    <w:pPr>
      <w:pStyle w:val="Footer"/>
      <w:pBdr>
        <w:top w:val="none" w:sz="0" w:space="0" w:color="auto"/>
      </w:pBdr>
      <w:tabs>
        <w:tab w:val="clear" w:pos="4536"/>
        <w:tab w:val="clear" w:pos="9072"/>
        <w:tab w:val="clear" w:pos="9781"/>
        <w:tab w:val="center" w:pos="4860"/>
        <w:tab w:val="right" w:pos="9639"/>
      </w:tabs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78169CC7" wp14:editId="00DF56B9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3" name="MSIPCM56584fa4b62085984db08e03" descr="{&quot;HashCode&quot;:-1264847310,&quot;Height&quot;:842.0,&quot;Width&quot;:595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4A91BF" w14:textId="439F8EA6" w:rsidR="00E04529" w:rsidRPr="00E04529" w:rsidRDefault="00E04529" w:rsidP="00E0452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0452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69CC7" id="_x0000_t202" coordsize="21600,21600" o:spt="202" path="m,l,21600r21600,l21600,xe">
              <v:stroke joinstyle="miter"/>
              <v:path gradientshapeok="t" o:connecttype="rect"/>
            </v:shapetype>
            <v:shape id="MSIPCM56584fa4b62085984db08e03" o:spid="_x0000_s1028" type="#_x0000_t202" alt="{&quot;HashCode&quot;:-1264847310,&quot;Height&quot;:842.0,&quot;Width&quot;:595.0,&quot;Placement&quot;:&quot;Footer&quot;,&quot;Index&quot;:&quot;Primary&quot;,&quot;Section&quot;:2,&quot;Top&quot;:0.0,&quot;Left&quot;:0.0}" style="position:absolute;left:0;text-align:left;margin-left:0;margin-top:805.45pt;width:595.35pt;height:21.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" o:allowincell="f" filled="f" stroked="f" strokeweight=".5pt">
              <v:textbox inset=",0,,0">
                <w:txbxContent>
                  <w:p w14:paraId="0B4A91BF" w14:textId="439F8EA6" w:rsidR="00E04529" w:rsidRPr="00E04529" w:rsidRDefault="00E04529" w:rsidP="00E0452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04529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1489">
      <w:rPr>
        <w:b/>
        <w:sz w:val="18"/>
      </w:rPr>
      <w:tab/>
      <w:t xml:space="preserve">Page </w:t>
    </w:r>
    <w:r w:rsidR="008E1489">
      <w:rPr>
        <w:rStyle w:val="PageNumber"/>
        <w:b/>
        <w:snapToGrid w:val="0"/>
        <w:sz w:val="18"/>
      </w:rPr>
      <w:fldChar w:fldCharType="begin"/>
    </w:r>
    <w:r w:rsidR="008E1489">
      <w:rPr>
        <w:rStyle w:val="PageNumber"/>
        <w:b/>
        <w:snapToGrid w:val="0"/>
        <w:sz w:val="18"/>
      </w:rPr>
      <w:instrText xml:space="preserve"> PAGE </w:instrText>
    </w:r>
    <w:r w:rsidR="008E1489">
      <w:rPr>
        <w:rStyle w:val="PageNumber"/>
        <w:b/>
        <w:snapToGrid w:val="0"/>
        <w:sz w:val="18"/>
      </w:rPr>
      <w:fldChar w:fldCharType="separate"/>
    </w:r>
    <w:r w:rsidR="008E1489">
      <w:rPr>
        <w:rStyle w:val="PageNumber"/>
        <w:b/>
        <w:noProof/>
        <w:snapToGrid w:val="0"/>
        <w:sz w:val="18"/>
      </w:rPr>
      <w:t>16</w:t>
    </w:r>
    <w:r w:rsidR="008E1489">
      <w:rPr>
        <w:rStyle w:val="PageNumber"/>
        <w:b/>
        <w:snapToGrid w:val="0"/>
        <w:sz w:val="18"/>
      </w:rPr>
      <w:fldChar w:fldCharType="end"/>
    </w:r>
    <w:r w:rsidR="008E1489">
      <w:rPr>
        <w:rStyle w:val="PageNumber"/>
        <w:b/>
        <w:snapToGrid w:val="0"/>
        <w:sz w:val="18"/>
      </w:rPr>
      <w:t xml:space="preserve"> of </w:t>
    </w:r>
    <w:r w:rsidR="008E1489">
      <w:rPr>
        <w:rStyle w:val="PageNumber"/>
        <w:b/>
        <w:sz w:val="18"/>
      </w:rPr>
      <w:fldChar w:fldCharType="begin"/>
    </w:r>
    <w:r w:rsidR="008E1489">
      <w:rPr>
        <w:rStyle w:val="PageNumber"/>
        <w:b/>
        <w:sz w:val="18"/>
      </w:rPr>
      <w:instrText xml:space="preserve"> NUMPAGES </w:instrText>
    </w:r>
    <w:r w:rsidR="008E1489">
      <w:rPr>
        <w:rStyle w:val="PageNumber"/>
        <w:b/>
        <w:sz w:val="18"/>
      </w:rPr>
      <w:fldChar w:fldCharType="separate"/>
    </w:r>
    <w:r w:rsidR="008E1489">
      <w:rPr>
        <w:rStyle w:val="PageNumber"/>
        <w:b/>
        <w:noProof/>
        <w:sz w:val="18"/>
      </w:rPr>
      <w:t>16</w:t>
    </w:r>
    <w:r w:rsidR="008E1489">
      <w:rPr>
        <w:rStyle w:val="PageNumber"/>
        <w:b/>
        <w:sz w:val="18"/>
      </w:rPr>
      <w:fldChar w:fldCharType="end"/>
    </w:r>
    <w:r w:rsidR="008E1489">
      <w:rPr>
        <w:b/>
        <w:sz w:val="18"/>
      </w:rPr>
      <w:tab/>
    </w:r>
  </w:p>
  <w:p w14:paraId="71478400" w14:textId="14E256C1" w:rsidR="008E1489" w:rsidRPr="00F67E4C" w:rsidRDefault="00080D34" w:rsidP="00F67E4C">
    <w:pPr>
      <w:pStyle w:val="Footer"/>
      <w:pBdr>
        <w:top w:val="none" w:sz="0" w:space="0" w:color="auto"/>
      </w:pBdr>
      <w:tabs>
        <w:tab w:val="clear" w:pos="4536"/>
        <w:tab w:val="clear" w:pos="9072"/>
        <w:tab w:val="clear" w:pos="9781"/>
        <w:tab w:val="center" w:pos="4860"/>
        <w:tab w:val="right" w:pos="9639"/>
      </w:tabs>
      <w:rPr>
        <w:b/>
      </w:rPr>
    </w:pPr>
    <w:r>
      <w:rPr>
        <w:b/>
        <w:sz w:val="18"/>
      </w:rPr>
      <w:t>SDMP</w:t>
    </w:r>
    <w:r w:rsidR="008E1489">
      <w:rPr>
        <w:b/>
        <w:sz w:val="18"/>
      </w:rPr>
      <w:t xml:space="preserve"> System Requirements Catalogue</w:t>
    </w:r>
    <w:r w:rsidR="008E1489">
      <w:rPr>
        <w:b/>
      </w:rPr>
      <w:tab/>
    </w:r>
    <w:r w:rsidR="006D08B1">
      <w:rPr>
        <w:b/>
      </w:rPr>
      <w:tab/>
    </w:r>
    <w:r w:rsidR="00296E3F">
      <w:rPr>
        <w:b/>
      </w:rPr>
      <w:t>OFFICIAL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78402" w14:textId="77777777" w:rsidR="008E1489" w:rsidRDefault="008E14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478403" w14:textId="77777777" w:rsidR="008E1489" w:rsidRDefault="008E1489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78405" w14:textId="77777777" w:rsidR="008E1489" w:rsidRDefault="008E1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BA0B8" w14:textId="77777777" w:rsidR="007F1A2F" w:rsidRDefault="007F1A2F">
      <w:r>
        <w:separator/>
      </w:r>
    </w:p>
  </w:footnote>
  <w:footnote w:type="continuationSeparator" w:id="0">
    <w:p w14:paraId="6903E424" w14:textId="77777777" w:rsidR="007F1A2F" w:rsidRDefault="007F1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785"/>
      <w:gridCol w:w="4785"/>
      <w:gridCol w:w="4785"/>
      <w:gridCol w:w="4961"/>
    </w:tblGrid>
    <w:tr w:rsidR="008E1489" w14:paraId="714783ED" w14:textId="77777777">
      <w:trPr>
        <w:trHeight w:val="999"/>
      </w:trPr>
      <w:tc>
        <w:tcPr>
          <w:tcW w:w="4785" w:type="dxa"/>
        </w:tcPr>
        <w:p w14:paraId="714783E9" w14:textId="77777777" w:rsidR="008E1489" w:rsidRDefault="008E1489">
          <w:pPr>
            <w:rPr>
              <w:rFonts w:ascii="Arial" w:hAnsi="Arial"/>
              <w:sz w:val="72"/>
              <w:lang w:val="en-GB"/>
            </w:rPr>
          </w:pPr>
          <w:r>
            <w:rPr>
              <w:lang w:val="en-GB"/>
            </w:rPr>
            <w:object w:dxaOrig="2160" w:dyaOrig="1005" w14:anchorId="714784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pt;height:50.25pt" fillcolor="window">
                <v:imagedata r:id="rId1" o:title=""/>
              </v:shape>
              <o:OLEObject Type="Embed" ProgID="Word.Picture.8" ShapeID="_x0000_i1025" DrawAspect="Content" ObjectID="_1705407298" r:id="rId2"/>
            </w:object>
          </w:r>
        </w:p>
      </w:tc>
      <w:tc>
        <w:tcPr>
          <w:tcW w:w="4785" w:type="dxa"/>
        </w:tcPr>
        <w:p w14:paraId="714783EA" w14:textId="77777777" w:rsidR="008E1489" w:rsidRDefault="008E1489">
          <w:pPr>
            <w:jc w:val="right"/>
            <w:rPr>
              <w:rFonts w:ascii="Arial" w:hAnsi="Arial"/>
              <w:sz w:val="72"/>
              <w:lang w:val="en-GB"/>
            </w:rPr>
          </w:pPr>
          <w:r>
            <w:rPr>
              <w:rFonts w:ascii="Arial" w:hAnsi="Arial"/>
              <w:noProof/>
              <w:sz w:val="72"/>
              <w:lang w:val="en-GB" w:eastAsia="en-GB"/>
            </w:rPr>
            <w:drawing>
              <wp:inline distT="0" distB="0" distL="0" distR="0" wp14:anchorId="71478407" wp14:editId="71478408">
                <wp:extent cx="828675" cy="476250"/>
                <wp:effectExtent l="0" t="0" r="9525" b="0"/>
                <wp:docPr id="5" name="Picture 5" descr="ed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d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5" w:type="dxa"/>
        </w:tcPr>
        <w:p w14:paraId="714783EB" w14:textId="77777777" w:rsidR="008E1489" w:rsidRDefault="008E1489">
          <w:pPr>
            <w:pStyle w:val="Authority"/>
            <w:rPr>
              <w:rFonts w:ascii="Arial" w:hAnsi="Arial"/>
            </w:rPr>
          </w:pPr>
        </w:p>
      </w:tc>
      <w:tc>
        <w:tcPr>
          <w:tcW w:w="4961" w:type="dxa"/>
        </w:tcPr>
        <w:p w14:paraId="714783EC" w14:textId="77777777" w:rsidR="008E1489" w:rsidRDefault="008E1489">
          <w:pPr>
            <w:jc w:val="right"/>
            <w:rPr>
              <w:rFonts w:ascii="Arial" w:hAnsi="Arial"/>
              <w:sz w:val="72"/>
              <w:lang w:val="en-GB"/>
            </w:rPr>
          </w:pPr>
          <w:r>
            <w:rPr>
              <w:rFonts w:ascii="Arial" w:hAnsi="Arial"/>
              <w:noProof/>
              <w:sz w:val="72"/>
              <w:lang w:val="en-GB" w:eastAsia="en-GB"/>
            </w:rPr>
            <w:drawing>
              <wp:inline distT="0" distB="0" distL="0" distR="0" wp14:anchorId="71478409" wp14:editId="7147840A">
                <wp:extent cx="828675" cy="476250"/>
                <wp:effectExtent l="0" t="0" r="9525" b="0"/>
                <wp:docPr id="6" name="Picture 6" descr="ed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ed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14783EE" w14:textId="77777777" w:rsidR="008E1489" w:rsidRDefault="008E14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3527"/>
      <w:gridCol w:w="3240"/>
      <w:gridCol w:w="2968"/>
    </w:tblGrid>
    <w:tr w:rsidR="008E1489" w14:paraId="714783F6" w14:textId="77777777" w:rsidTr="00797F5A">
      <w:trPr>
        <w:trHeight w:val="900"/>
      </w:trPr>
      <w:tc>
        <w:tcPr>
          <w:tcW w:w="3527" w:type="dxa"/>
        </w:tcPr>
        <w:p w14:paraId="714783F3" w14:textId="17BED773" w:rsidR="008E1489" w:rsidRDefault="008E1489">
          <w:pPr>
            <w:pStyle w:val="Authority"/>
            <w:spacing w:before="0"/>
          </w:pPr>
          <w:r w:rsidRPr="008A5AD7">
            <w:rPr>
              <w:noProof/>
              <w:lang w:eastAsia="en-GB"/>
            </w:rPr>
            <w:drawing>
              <wp:anchor distT="0" distB="0" distL="114300" distR="114300" simplePos="0" relativeHeight="251661312" behindDoc="1" locked="0" layoutInCell="1" allowOverlap="1" wp14:anchorId="7147840B" wp14:editId="5CA58762">
                <wp:simplePos x="0" y="0"/>
                <wp:positionH relativeFrom="column">
                  <wp:posOffset>-757555</wp:posOffset>
                </wp:positionH>
                <wp:positionV relativeFrom="paragraph">
                  <wp:posOffset>440690</wp:posOffset>
                </wp:positionV>
                <wp:extent cx="7675880" cy="574040"/>
                <wp:effectExtent l="0" t="0" r="1270" b="0"/>
                <wp:wrapNone/>
                <wp:docPr id="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588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40" w:type="dxa"/>
        </w:tcPr>
        <w:p w14:paraId="714783F4" w14:textId="029167EB" w:rsidR="008E1489" w:rsidRDefault="008E1489" w:rsidP="00797F5A">
          <w:pPr>
            <w:pStyle w:val="Authority"/>
            <w:spacing w:before="0"/>
            <w:jc w:val="center"/>
            <w:rPr>
              <w:rFonts w:ascii="Arial" w:hAnsi="Arial"/>
            </w:rPr>
          </w:pPr>
        </w:p>
      </w:tc>
      <w:tc>
        <w:tcPr>
          <w:tcW w:w="2968" w:type="dxa"/>
        </w:tcPr>
        <w:p w14:paraId="714783F5" w14:textId="7C241D89" w:rsidR="008E1489" w:rsidRDefault="008E1489">
          <w:pPr>
            <w:jc w:val="right"/>
            <w:rPr>
              <w:rFonts w:ascii="Arial" w:hAnsi="Arial"/>
              <w:sz w:val="72"/>
            </w:rPr>
          </w:pPr>
        </w:p>
      </w:tc>
    </w:tr>
  </w:tbl>
  <w:p w14:paraId="714783F7" w14:textId="79C13958" w:rsidR="008E1489" w:rsidRDefault="008E1489">
    <w:pPr>
      <w:pStyle w:val="Header"/>
      <w:pBdr>
        <w:bottom w:val="none" w:sz="0" w:space="0" w:color="auto"/>
      </w:pBdr>
      <w:ind w:right="-29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B6DB7" w14:textId="77777777" w:rsidR="008E1489" w:rsidRDefault="008E1489"/>
  <w:tbl>
    <w:tblPr>
      <w:tblW w:w="0" w:type="auto"/>
      <w:tblLook w:val="01E0" w:firstRow="1" w:lastRow="1" w:firstColumn="1" w:lastColumn="1" w:noHBand="0" w:noVBand="0"/>
    </w:tblPr>
    <w:tblGrid>
      <w:gridCol w:w="9027"/>
    </w:tblGrid>
    <w:tr w:rsidR="008E1489" w:rsidRPr="00031B09" w14:paraId="714783FD" w14:textId="77777777" w:rsidTr="00AD4CF4">
      <w:tc>
        <w:tcPr>
          <w:tcW w:w="9027" w:type="dxa"/>
          <w:shd w:val="clear" w:color="auto" w:fill="auto"/>
        </w:tcPr>
        <w:p w14:paraId="714783FC" w14:textId="7CDF2F03" w:rsidR="008E1489" w:rsidRPr="002564CC" w:rsidRDefault="008E1489" w:rsidP="00E34733">
          <w:pPr>
            <w:pStyle w:val="Header"/>
            <w:pBdr>
              <w:bottom w:val="none" w:sz="0" w:space="0" w:color="auto"/>
            </w:pBdr>
            <w:jc w:val="center"/>
            <w:rPr>
              <w:rFonts w:ascii="Arial" w:hAnsi="Arial" w:cs="Arial"/>
              <w:sz w:val="20"/>
              <w:lang w:val="it-IT"/>
            </w:rPr>
          </w:pPr>
          <w:r w:rsidRPr="002564CC">
            <w:rPr>
              <w:noProof/>
              <w:sz w:val="20"/>
              <w:lang w:eastAsia="en-GB"/>
            </w:rPr>
            <w:drawing>
              <wp:anchor distT="0" distB="0" distL="114300" distR="114300" simplePos="0" relativeHeight="251659264" behindDoc="1" locked="0" layoutInCell="1" allowOverlap="1" wp14:anchorId="71478413" wp14:editId="71478414">
                <wp:simplePos x="0" y="0"/>
                <wp:positionH relativeFrom="column">
                  <wp:posOffset>-929061</wp:posOffset>
                </wp:positionH>
                <wp:positionV relativeFrom="paragraph">
                  <wp:posOffset>200025</wp:posOffset>
                </wp:positionV>
                <wp:extent cx="7639050" cy="20955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90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66C11">
            <w:rPr>
              <w:rFonts w:ascii="Arial" w:hAnsi="Arial" w:cs="Arial"/>
              <w:sz w:val="20"/>
              <w:lang w:val="it-IT"/>
            </w:rPr>
            <w:t>SDMP</w:t>
          </w:r>
          <w:r>
            <w:rPr>
              <w:rFonts w:ascii="Arial" w:hAnsi="Arial" w:cs="Arial"/>
              <w:sz w:val="20"/>
              <w:lang w:val="it-IT"/>
            </w:rPr>
            <w:t xml:space="preserve"> System</w:t>
          </w:r>
          <w:r w:rsidR="00366C11">
            <w:rPr>
              <w:rFonts w:ascii="Arial" w:hAnsi="Arial" w:cs="Arial"/>
              <w:sz w:val="20"/>
              <w:lang w:val="it-IT"/>
            </w:rPr>
            <w:t xml:space="preserve"> </w:t>
          </w:r>
          <w:r w:rsidRPr="002564CC">
            <w:rPr>
              <w:rFonts w:ascii="Arial" w:hAnsi="Arial" w:cs="Arial"/>
              <w:sz w:val="20"/>
              <w:lang w:val="it-IT"/>
            </w:rPr>
            <w:t>Requirements Catalogue</w:t>
          </w:r>
        </w:p>
      </w:tc>
    </w:tr>
  </w:tbl>
  <w:p w14:paraId="714783FE" w14:textId="77777777" w:rsidR="008E1489" w:rsidRPr="00031B09" w:rsidRDefault="008E1489" w:rsidP="00B30073">
    <w:pPr>
      <w:pStyle w:val="Header"/>
      <w:pBdr>
        <w:bottom w:val="none" w:sz="0" w:space="0" w:color="auto"/>
      </w:pBdr>
      <w:jc w:val="left"/>
      <w:rPr>
        <w:lang w:val="it-I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78401" w14:textId="77777777" w:rsidR="008E1489" w:rsidRDefault="008E148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78404" w14:textId="77777777" w:rsidR="008E1489" w:rsidRDefault="008E1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11D17"/>
    <w:multiLevelType w:val="hybridMultilevel"/>
    <w:tmpl w:val="798C9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209F"/>
    <w:multiLevelType w:val="hybridMultilevel"/>
    <w:tmpl w:val="48601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40C2"/>
    <w:multiLevelType w:val="hybridMultilevel"/>
    <w:tmpl w:val="087C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3F8C"/>
    <w:multiLevelType w:val="hybridMultilevel"/>
    <w:tmpl w:val="6350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83D30"/>
    <w:multiLevelType w:val="hybridMultilevel"/>
    <w:tmpl w:val="6002C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2415"/>
    <w:multiLevelType w:val="hybridMultilevel"/>
    <w:tmpl w:val="E26A7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5354"/>
    <w:multiLevelType w:val="hybridMultilevel"/>
    <w:tmpl w:val="1786F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56F88"/>
    <w:multiLevelType w:val="hybridMultilevel"/>
    <w:tmpl w:val="057CC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03DF"/>
    <w:multiLevelType w:val="hybridMultilevel"/>
    <w:tmpl w:val="5BC04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6198A"/>
    <w:multiLevelType w:val="hybridMultilevel"/>
    <w:tmpl w:val="0922A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950C7"/>
    <w:multiLevelType w:val="hybridMultilevel"/>
    <w:tmpl w:val="53A4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304AE"/>
    <w:multiLevelType w:val="hybridMultilevel"/>
    <w:tmpl w:val="67EEB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B0D9C"/>
    <w:multiLevelType w:val="hybridMultilevel"/>
    <w:tmpl w:val="759A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D6A99"/>
    <w:multiLevelType w:val="hybridMultilevel"/>
    <w:tmpl w:val="6F14A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B3277"/>
    <w:multiLevelType w:val="hybridMultilevel"/>
    <w:tmpl w:val="01AEB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242"/>
    <w:multiLevelType w:val="hybridMultilevel"/>
    <w:tmpl w:val="5EF8A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F07C0"/>
    <w:multiLevelType w:val="hybridMultilevel"/>
    <w:tmpl w:val="1B3C3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656A2"/>
    <w:multiLevelType w:val="hybridMultilevel"/>
    <w:tmpl w:val="81C02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62E04"/>
    <w:multiLevelType w:val="hybridMultilevel"/>
    <w:tmpl w:val="2D28C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6A49"/>
    <w:multiLevelType w:val="hybridMultilevel"/>
    <w:tmpl w:val="6F404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81B02"/>
    <w:multiLevelType w:val="hybridMultilevel"/>
    <w:tmpl w:val="8CFAB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64EB0"/>
    <w:multiLevelType w:val="multilevel"/>
    <w:tmpl w:val="87F417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TDHeading2"/>
      <w:suff w:val="space"/>
      <w:lvlText w:val="%2."/>
      <w:lvlJc w:val="left"/>
      <w:pPr>
        <w:ind w:left="720" w:hanging="96"/>
      </w:pPr>
      <w:rPr>
        <w:rFonts w:hint="default"/>
      </w:rPr>
    </w:lvl>
    <w:lvl w:ilvl="2">
      <w:start w:val="1"/>
      <w:numFmt w:val="lowerRoman"/>
      <w:pStyle w:val="TDHeading3"/>
      <w:suff w:val="space"/>
      <w:lvlText w:val="%3."/>
      <w:lvlJc w:val="left"/>
      <w:pPr>
        <w:ind w:left="1077" w:hanging="113"/>
      </w:pPr>
      <w:rPr>
        <w:rFonts w:hint="default"/>
      </w:rPr>
    </w:lvl>
    <w:lvl w:ilvl="3">
      <w:start w:val="1"/>
      <w:numFmt w:val="decimal"/>
      <w:pStyle w:val="TDHeading4"/>
      <w:lvlText w:val="%1.%2.%3.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pStyle w:val="TDHeading5"/>
      <w:lvlText w:val="%1.%2.%3.%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pStyle w:val="TDHeading6"/>
      <w:lvlText w:val="%1.%2.%3.%4.%5.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pStyle w:val="TDHeading7"/>
      <w:lvlText w:val="%1.%2.%3.%4.%5.%6.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pStyle w:val="TDHeading8"/>
      <w:lvlText w:val="%1.%2.%3.%4.%5.%6.%7.%8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pStyle w:val="TDHeading9"/>
      <w:lvlText w:val="%1.%2.%3.%4.%5.%6.%7.%8.%9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71052027"/>
    <w:multiLevelType w:val="singleLevel"/>
    <w:tmpl w:val="6CF43566"/>
    <w:lvl w:ilvl="0">
      <w:start w:val="1"/>
      <w:numFmt w:val="bullet"/>
      <w:pStyle w:val="ListKeypoint"/>
      <w:lvlText w:val="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789B31A9"/>
    <w:multiLevelType w:val="singleLevel"/>
    <w:tmpl w:val="B198C8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CD314A"/>
    <w:multiLevelType w:val="hybridMultilevel"/>
    <w:tmpl w:val="1EA87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12F40"/>
    <w:multiLevelType w:val="hybridMultilevel"/>
    <w:tmpl w:val="4EDA8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B32C7"/>
    <w:multiLevelType w:val="hybridMultilevel"/>
    <w:tmpl w:val="62388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178EE"/>
    <w:multiLevelType w:val="hybridMultilevel"/>
    <w:tmpl w:val="04CA2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975C6"/>
    <w:multiLevelType w:val="multilevel"/>
    <w:tmpl w:val="A9D869C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2"/>
  </w:num>
  <w:num w:numId="2">
    <w:abstractNumId w:val="23"/>
  </w:num>
  <w:num w:numId="3">
    <w:abstractNumId w:val="28"/>
  </w:num>
  <w:num w:numId="4">
    <w:abstractNumId w:val="21"/>
  </w:num>
  <w:num w:numId="5">
    <w:abstractNumId w:val="13"/>
  </w:num>
  <w:num w:numId="6">
    <w:abstractNumId w:val="1"/>
  </w:num>
  <w:num w:numId="7">
    <w:abstractNumId w:val="17"/>
  </w:num>
  <w:num w:numId="8">
    <w:abstractNumId w:val="12"/>
  </w:num>
  <w:num w:numId="9">
    <w:abstractNumId w:val="9"/>
  </w:num>
  <w:num w:numId="10">
    <w:abstractNumId w:val="11"/>
  </w:num>
  <w:num w:numId="11">
    <w:abstractNumId w:val="27"/>
  </w:num>
  <w:num w:numId="12">
    <w:abstractNumId w:val="8"/>
  </w:num>
  <w:num w:numId="13">
    <w:abstractNumId w:val="16"/>
  </w:num>
  <w:num w:numId="14">
    <w:abstractNumId w:val="26"/>
  </w:num>
  <w:num w:numId="15">
    <w:abstractNumId w:val="15"/>
  </w:num>
  <w:num w:numId="16">
    <w:abstractNumId w:val="0"/>
  </w:num>
  <w:num w:numId="17">
    <w:abstractNumId w:val="6"/>
  </w:num>
  <w:num w:numId="18">
    <w:abstractNumId w:val="3"/>
  </w:num>
  <w:num w:numId="19">
    <w:abstractNumId w:val="19"/>
  </w:num>
  <w:num w:numId="20">
    <w:abstractNumId w:val="18"/>
  </w:num>
  <w:num w:numId="21">
    <w:abstractNumId w:val="5"/>
  </w:num>
  <w:num w:numId="22">
    <w:abstractNumId w:val="24"/>
  </w:num>
  <w:num w:numId="23">
    <w:abstractNumId w:val="14"/>
  </w:num>
  <w:num w:numId="24">
    <w:abstractNumId w:val="2"/>
  </w:num>
  <w:num w:numId="25">
    <w:abstractNumId w:val="20"/>
  </w:num>
  <w:num w:numId="26">
    <w:abstractNumId w:val="25"/>
  </w:num>
  <w:num w:numId="27">
    <w:abstractNumId w:val="7"/>
  </w:num>
  <w:num w:numId="28">
    <w:abstractNumId w:val="4"/>
  </w:num>
  <w:num w:numId="29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F0"/>
    <w:rsid w:val="000002B0"/>
    <w:rsid w:val="000009EB"/>
    <w:rsid w:val="00000D23"/>
    <w:rsid w:val="00000E37"/>
    <w:rsid w:val="00000FA0"/>
    <w:rsid w:val="000012F9"/>
    <w:rsid w:val="00001313"/>
    <w:rsid w:val="0000206A"/>
    <w:rsid w:val="0000232F"/>
    <w:rsid w:val="00002616"/>
    <w:rsid w:val="00002DCA"/>
    <w:rsid w:val="00002FD6"/>
    <w:rsid w:val="0000376E"/>
    <w:rsid w:val="000037DA"/>
    <w:rsid w:val="000038CE"/>
    <w:rsid w:val="00003AA2"/>
    <w:rsid w:val="00004003"/>
    <w:rsid w:val="0000410E"/>
    <w:rsid w:val="00004FB1"/>
    <w:rsid w:val="000053D0"/>
    <w:rsid w:val="000056BE"/>
    <w:rsid w:val="0000570E"/>
    <w:rsid w:val="00005725"/>
    <w:rsid w:val="00005C6D"/>
    <w:rsid w:val="00005D4E"/>
    <w:rsid w:val="00006082"/>
    <w:rsid w:val="000060BE"/>
    <w:rsid w:val="0000615C"/>
    <w:rsid w:val="00006216"/>
    <w:rsid w:val="00006912"/>
    <w:rsid w:val="00006F9E"/>
    <w:rsid w:val="0000705F"/>
    <w:rsid w:val="0000706F"/>
    <w:rsid w:val="00007269"/>
    <w:rsid w:val="000072EE"/>
    <w:rsid w:val="0000784E"/>
    <w:rsid w:val="00007EDD"/>
    <w:rsid w:val="000105DC"/>
    <w:rsid w:val="000107D9"/>
    <w:rsid w:val="00010CDF"/>
    <w:rsid w:val="00011170"/>
    <w:rsid w:val="00011BE6"/>
    <w:rsid w:val="00011D2C"/>
    <w:rsid w:val="00011DA7"/>
    <w:rsid w:val="00012838"/>
    <w:rsid w:val="000133BC"/>
    <w:rsid w:val="00014AC5"/>
    <w:rsid w:val="0001531D"/>
    <w:rsid w:val="000157F1"/>
    <w:rsid w:val="000159F6"/>
    <w:rsid w:val="0001618D"/>
    <w:rsid w:val="0001699E"/>
    <w:rsid w:val="00016DE3"/>
    <w:rsid w:val="0001703A"/>
    <w:rsid w:val="0001715D"/>
    <w:rsid w:val="0001734E"/>
    <w:rsid w:val="000178D1"/>
    <w:rsid w:val="00017A4E"/>
    <w:rsid w:val="00017F15"/>
    <w:rsid w:val="00021509"/>
    <w:rsid w:val="000215C1"/>
    <w:rsid w:val="000216E7"/>
    <w:rsid w:val="00021797"/>
    <w:rsid w:val="00021B9E"/>
    <w:rsid w:val="00021E38"/>
    <w:rsid w:val="000221FC"/>
    <w:rsid w:val="000222B0"/>
    <w:rsid w:val="000226F6"/>
    <w:rsid w:val="00022EA0"/>
    <w:rsid w:val="00023A27"/>
    <w:rsid w:val="00023CE4"/>
    <w:rsid w:val="000240D6"/>
    <w:rsid w:val="00024690"/>
    <w:rsid w:val="0002475F"/>
    <w:rsid w:val="000248AE"/>
    <w:rsid w:val="000255BC"/>
    <w:rsid w:val="0002593E"/>
    <w:rsid w:val="00025AD0"/>
    <w:rsid w:val="00025CA9"/>
    <w:rsid w:val="00025D75"/>
    <w:rsid w:val="00025FE9"/>
    <w:rsid w:val="000272B2"/>
    <w:rsid w:val="000272F5"/>
    <w:rsid w:val="000278B6"/>
    <w:rsid w:val="00027963"/>
    <w:rsid w:val="00027E20"/>
    <w:rsid w:val="000300E1"/>
    <w:rsid w:val="00030AFA"/>
    <w:rsid w:val="000316D4"/>
    <w:rsid w:val="00031727"/>
    <w:rsid w:val="00031B09"/>
    <w:rsid w:val="000326E3"/>
    <w:rsid w:val="000328C5"/>
    <w:rsid w:val="000330AF"/>
    <w:rsid w:val="000331FA"/>
    <w:rsid w:val="00033459"/>
    <w:rsid w:val="0003362D"/>
    <w:rsid w:val="0003385B"/>
    <w:rsid w:val="00033A9B"/>
    <w:rsid w:val="00033B7B"/>
    <w:rsid w:val="00033B9C"/>
    <w:rsid w:val="00033D00"/>
    <w:rsid w:val="0003454B"/>
    <w:rsid w:val="00034605"/>
    <w:rsid w:val="00034DAF"/>
    <w:rsid w:val="00034ED8"/>
    <w:rsid w:val="00035118"/>
    <w:rsid w:val="000356A2"/>
    <w:rsid w:val="00035730"/>
    <w:rsid w:val="00035878"/>
    <w:rsid w:val="00035B80"/>
    <w:rsid w:val="00035B8E"/>
    <w:rsid w:val="00035FE1"/>
    <w:rsid w:val="000364EE"/>
    <w:rsid w:val="00036927"/>
    <w:rsid w:val="00036AC6"/>
    <w:rsid w:val="00036D50"/>
    <w:rsid w:val="00036DBA"/>
    <w:rsid w:val="00036E92"/>
    <w:rsid w:val="00036FBB"/>
    <w:rsid w:val="000371C9"/>
    <w:rsid w:val="00037281"/>
    <w:rsid w:val="000377EE"/>
    <w:rsid w:val="000379FC"/>
    <w:rsid w:val="00037B35"/>
    <w:rsid w:val="00037BD6"/>
    <w:rsid w:val="000402FD"/>
    <w:rsid w:val="00040400"/>
    <w:rsid w:val="00040BCA"/>
    <w:rsid w:val="0004101B"/>
    <w:rsid w:val="000410CB"/>
    <w:rsid w:val="00041108"/>
    <w:rsid w:val="0004125D"/>
    <w:rsid w:val="000416A5"/>
    <w:rsid w:val="00041AB7"/>
    <w:rsid w:val="00041AF0"/>
    <w:rsid w:val="00041B73"/>
    <w:rsid w:val="00041C24"/>
    <w:rsid w:val="00042875"/>
    <w:rsid w:val="000434EA"/>
    <w:rsid w:val="00043507"/>
    <w:rsid w:val="000435DA"/>
    <w:rsid w:val="00044064"/>
    <w:rsid w:val="000442DF"/>
    <w:rsid w:val="00044A88"/>
    <w:rsid w:val="00044BBD"/>
    <w:rsid w:val="00045120"/>
    <w:rsid w:val="00046174"/>
    <w:rsid w:val="0004623F"/>
    <w:rsid w:val="00046F87"/>
    <w:rsid w:val="00047EDC"/>
    <w:rsid w:val="000500CD"/>
    <w:rsid w:val="000504A1"/>
    <w:rsid w:val="00050A17"/>
    <w:rsid w:val="00050B5C"/>
    <w:rsid w:val="00050E18"/>
    <w:rsid w:val="00051C9B"/>
    <w:rsid w:val="00051E1C"/>
    <w:rsid w:val="00051E45"/>
    <w:rsid w:val="000526CF"/>
    <w:rsid w:val="0005286C"/>
    <w:rsid w:val="00052D10"/>
    <w:rsid w:val="00052FD4"/>
    <w:rsid w:val="00053541"/>
    <w:rsid w:val="0005364E"/>
    <w:rsid w:val="00053A37"/>
    <w:rsid w:val="00053F96"/>
    <w:rsid w:val="00054252"/>
    <w:rsid w:val="0005433A"/>
    <w:rsid w:val="00054577"/>
    <w:rsid w:val="000547BF"/>
    <w:rsid w:val="00054AEC"/>
    <w:rsid w:val="00054B28"/>
    <w:rsid w:val="00054E52"/>
    <w:rsid w:val="000550ED"/>
    <w:rsid w:val="00055194"/>
    <w:rsid w:val="00055477"/>
    <w:rsid w:val="0005554A"/>
    <w:rsid w:val="00055665"/>
    <w:rsid w:val="00055853"/>
    <w:rsid w:val="00055878"/>
    <w:rsid w:val="0005591E"/>
    <w:rsid w:val="00055B5D"/>
    <w:rsid w:val="00056102"/>
    <w:rsid w:val="00060304"/>
    <w:rsid w:val="00060A93"/>
    <w:rsid w:val="00060C77"/>
    <w:rsid w:val="00061310"/>
    <w:rsid w:val="0006169C"/>
    <w:rsid w:val="000619A3"/>
    <w:rsid w:val="000619E2"/>
    <w:rsid w:val="00061DBF"/>
    <w:rsid w:val="00061FE8"/>
    <w:rsid w:val="00062179"/>
    <w:rsid w:val="00062E38"/>
    <w:rsid w:val="000633D0"/>
    <w:rsid w:val="0006368A"/>
    <w:rsid w:val="00063D4F"/>
    <w:rsid w:val="0006401A"/>
    <w:rsid w:val="000641A1"/>
    <w:rsid w:val="00065586"/>
    <w:rsid w:val="000659E2"/>
    <w:rsid w:val="00065BAF"/>
    <w:rsid w:val="00066226"/>
    <w:rsid w:val="00066432"/>
    <w:rsid w:val="000664B7"/>
    <w:rsid w:val="00066753"/>
    <w:rsid w:val="00066C01"/>
    <w:rsid w:val="00066F05"/>
    <w:rsid w:val="00066F3A"/>
    <w:rsid w:val="00067051"/>
    <w:rsid w:val="000672CF"/>
    <w:rsid w:val="00067315"/>
    <w:rsid w:val="0006735E"/>
    <w:rsid w:val="000674D0"/>
    <w:rsid w:val="00067A41"/>
    <w:rsid w:val="00067C11"/>
    <w:rsid w:val="00067C51"/>
    <w:rsid w:val="00067F38"/>
    <w:rsid w:val="00067F40"/>
    <w:rsid w:val="0007043F"/>
    <w:rsid w:val="0007062E"/>
    <w:rsid w:val="000706C8"/>
    <w:rsid w:val="000706FB"/>
    <w:rsid w:val="00070B29"/>
    <w:rsid w:val="00070C05"/>
    <w:rsid w:val="00070D83"/>
    <w:rsid w:val="00071154"/>
    <w:rsid w:val="0007137E"/>
    <w:rsid w:val="000715B7"/>
    <w:rsid w:val="00071E49"/>
    <w:rsid w:val="00071EB4"/>
    <w:rsid w:val="00071F8D"/>
    <w:rsid w:val="000727CF"/>
    <w:rsid w:val="00072847"/>
    <w:rsid w:val="00072CB6"/>
    <w:rsid w:val="000736F9"/>
    <w:rsid w:val="00074265"/>
    <w:rsid w:val="0007445B"/>
    <w:rsid w:val="000755D9"/>
    <w:rsid w:val="0007572E"/>
    <w:rsid w:val="000757AC"/>
    <w:rsid w:val="00075C80"/>
    <w:rsid w:val="00075D17"/>
    <w:rsid w:val="00076742"/>
    <w:rsid w:val="00076A11"/>
    <w:rsid w:val="00076A2A"/>
    <w:rsid w:val="00076F6A"/>
    <w:rsid w:val="00077869"/>
    <w:rsid w:val="00077A40"/>
    <w:rsid w:val="00077A8D"/>
    <w:rsid w:val="0008014D"/>
    <w:rsid w:val="000801A0"/>
    <w:rsid w:val="000802FC"/>
    <w:rsid w:val="00080D34"/>
    <w:rsid w:val="00080DC0"/>
    <w:rsid w:val="00080EE4"/>
    <w:rsid w:val="000813C0"/>
    <w:rsid w:val="00081AD1"/>
    <w:rsid w:val="00081BD0"/>
    <w:rsid w:val="00081C08"/>
    <w:rsid w:val="0008202B"/>
    <w:rsid w:val="000821D3"/>
    <w:rsid w:val="00083D0F"/>
    <w:rsid w:val="000841B9"/>
    <w:rsid w:val="00084565"/>
    <w:rsid w:val="000848B9"/>
    <w:rsid w:val="00084E52"/>
    <w:rsid w:val="0008529F"/>
    <w:rsid w:val="00085315"/>
    <w:rsid w:val="00085E1D"/>
    <w:rsid w:val="00085F19"/>
    <w:rsid w:val="000862B7"/>
    <w:rsid w:val="000864F5"/>
    <w:rsid w:val="0008671C"/>
    <w:rsid w:val="000872A0"/>
    <w:rsid w:val="0008733F"/>
    <w:rsid w:val="00087DF9"/>
    <w:rsid w:val="00087E05"/>
    <w:rsid w:val="0009077E"/>
    <w:rsid w:val="00090810"/>
    <w:rsid w:val="00090853"/>
    <w:rsid w:val="00090919"/>
    <w:rsid w:val="00090B4F"/>
    <w:rsid w:val="00090E75"/>
    <w:rsid w:val="000916ED"/>
    <w:rsid w:val="00091745"/>
    <w:rsid w:val="00091847"/>
    <w:rsid w:val="00091C5F"/>
    <w:rsid w:val="00091FB5"/>
    <w:rsid w:val="00092584"/>
    <w:rsid w:val="00092817"/>
    <w:rsid w:val="00092B79"/>
    <w:rsid w:val="00092E02"/>
    <w:rsid w:val="00093079"/>
    <w:rsid w:val="0009327A"/>
    <w:rsid w:val="000932C6"/>
    <w:rsid w:val="00093339"/>
    <w:rsid w:val="0009358E"/>
    <w:rsid w:val="000936F7"/>
    <w:rsid w:val="00093790"/>
    <w:rsid w:val="000939E7"/>
    <w:rsid w:val="00093A40"/>
    <w:rsid w:val="00093CBE"/>
    <w:rsid w:val="00093EEE"/>
    <w:rsid w:val="0009478A"/>
    <w:rsid w:val="000949F0"/>
    <w:rsid w:val="00094ED0"/>
    <w:rsid w:val="00095655"/>
    <w:rsid w:val="0009571D"/>
    <w:rsid w:val="00095A02"/>
    <w:rsid w:val="00095FA2"/>
    <w:rsid w:val="00096802"/>
    <w:rsid w:val="00096D46"/>
    <w:rsid w:val="00096DD1"/>
    <w:rsid w:val="00097360"/>
    <w:rsid w:val="00097688"/>
    <w:rsid w:val="00097698"/>
    <w:rsid w:val="00097800"/>
    <w:rsid w:val="00097ED4"/>
    <w:rsid w:val="000A03B3"/>
    <w:rsid w:val="000A0D08"/>
    <w:rsid w:val="000A0DA2"/>
    <w:rsid w:val="000A14F9"/>
    <w:rsid w:val="000A16D4"/>
    <w:rsid w:val="000A171D"/>
    <w:rsid w:val="000A1E9A"/>
    <w:rsid w:val="000A32C2"/>
    <w:rsid w:val="000A3A67"/>
    <w:rsid w:val="000A3AEC"/>
    <w:rsid w:val="000A413A"/>
    <w:rsid w:val="000A421E"/>
    <w:rsid w:val="000A50CD"/>
    <w:rsid w:val="000A5734"/>
    <w:rsid w:val="000A59AC"/>
    <w:rsid w:val="000A5AA1"/>
    <w:rsid w:val="000A5C6C"/>
    <w:rsid w:val="000A6B4D"/>
    <w:rsid w:val="000A6EA3"/>
    <w:rsid w:val="000A71D8"/>
    <w:rsid w:val="000A7A42"/>
    <w:rsid w:val="000A7D8D"/>
    <w:rsid w:val="000B0476"/>
    <w:rsid w:val="000B0774"/>
    <w:rsid w:val="000B078E"/>
    <w:rsid w:val="000B09A4"/>
    <w:rsid w:val="000B0B03"/>
    <w:rsid w:val="000B0DFB"/>
    <w:rsid w:val="000B1589"/>
    <w:rsid w:val="000B1C5D"/>
    <w:rsid w:val="000B1F4B"/>
    <w:rsid w:val="000B23E3"/>
    <w:rsid w:val="000B28A8"/>
    <w:rsid w:val="000B2D8A"/>
    <w:rsid w:val="000B2EA3"/>
    <w:rsid w:val="000B2F2B"/>
    <w:rsid w:val="000B3630"/>
    <w:rsid w:val="000B377E"/>
    <w:rsid w:val="000B3DFB"/>
    <w:rsid w:val="000B4845"/>
    <w:rsid w:val="000B53E6"/>
    <w:rsid w:val="000B53F4"/>
    <w:rsid w:val="000B5723"/>
    <w:rsid w:val="000B5C01"/>
    <w:rsid w:val="000B5C1B"/>
    <w:rsid w:val="000B5F2E"/>
    <w:rsid w:val="000B63E3"/>
    <w:rsid w:val="000B6600"/>
    <w:rsid w:val="000B66D5"/>
    <w:rsid w:val="000B6ADC"/>
    <w:rsid w:val="000B6AEA"/>
    <w:rsid w:val="000B6E41"/>
    <w:rsid w:val="000B6FC7"/>
    <w:rsid w:val="000B7018"/>
    <w:rsid w:val="000B711B"/>
    <w:rsid w:val="000B7225"/>
    <w:rsid w:val="000B7603"/>
    <w:rsid w:val="000B7B4D"/>
    <w:rsid w:val="000C0081"/>
    <w:rsid w:val="000C049F"/>
    <w:rsid w:val="000C0C57"/>
    <w:rsid w:val="000C0D3C"/>
    <w:rsid w:val="000C0E21"/>
    <w:rsid w:val="000C1875"/>
    <w:rsid w:val="000C19D1"/>
    <w:rsid w:val="000C1BC5"/>
    <w:rsid w:val="000C1E70"/>
    <w:rsid w:val="000C2880"/>
    <w:rsid w:val="000C322B"/>
    <w:rsid w:val="000C3435"/>
    <w:rsid w:val="000C35B8"/>
    <w:rsid w:val="000C3AE8"/>
    <w:rsid w:val="000C3FE1"/>
    <w:rsid w:val="000C55CF"/>
    <w:rsid w:val="000C56AB"/>
    <w:rsid w:val="000C5A90"/>
    <w:rsid w:val="000C5B25"/>
    <w:rsid w:val="000C5D2D"/>
    <w:rsid w:val="000C6179"/>
    <w:rsid w:val="000C62AF"/>
    <w:rsid w:val="000C71B9"/>
    <w:rsid w:val="000C72A4"/>
    <w:rsid w:val="000C7739"/>
    <w:rsid w:val="000C7789"/>
    <w:rsid w:val="000C7F86"/>
    <w:rsid w:val="000D0540"/>
    <w:rsid w:val="000D06CF"/>
    <w:rsid w:val="000D07E9"/>
    <w:rsid w:val="000D0B22"/>
    <w:rsid w:val="000D0FDC"/>
    <w:rsid w:val="000D176D"/>
    <w:rsid w:val="000D1782"/>
    <w:rsid w:val="000D1EA2"/>
    <w:rsid w:val="000D25EB"/>
    <w:rsid w:val="000D282F"/>
    <w:rsid w:val="000D295A"/>
    <w:rsid w:val="000D3069"/>
    <w:rsid w:val="000D3257"/>
    <w:rsid w:val="000D34C1"/>
    <w:rsid w:val="000D3504"/>
    <w:rsid w:val="000D3850"/>
    <w:rsid w:val="000D3F2C"/>
    <w:rsid w:val="000D4498"/>
    <w:rsid w:val="000D45AC"/>
    <w:rsid w:val="000D49E5"/>
    <w:rsid w:val="000D4A55"/>
    <w:rsid w:val="000D4D05"/>
    <w:rsid w:val="000D4E98"/>
    <w:rsid w:val="000D50AF"/>
    <w:rsid w:val="000D53CF"/>
    <w:rsid w:val="000D5B5A"/>
    <w:rsid w:val="000D5FBF"/>
    <w:rsid w:val="000D63DF"/>
    <w:rsid w:val="000D64EE"/>
    <w:rsid w:val="000D6519"/>
    <w:rsid w:val="000D67BE"/>
    <w:rsid w:val="000D67D0"/>
    <w:rsid w:val="000D692A"/>
    <w:rsid w:val="000D6E97"/>
    <w:rsid w:val="000D7002"/>
    <w:rsid w:val="000D73CC"/>
    <w:rsid w:val="000D7586"/>
    <w:rsid w:val="000D75CA"/>
    <w:rsid w:val="000D77B1"/>
    <w:rsid w:val="000E0657"/>
    <w:rsid w:val="000E097F"/>
    <w:rsid w:val="000E0B26"/>
    <w:rsid w:val="000E0B47"/>
    <w:rsid w:val="000E0CC1"/>
    <w:rsid w:val="000E14B8"/>
    <w:rsid w:val="000E1CC7"/>
    <w:rsid w:val="000E1DFD"/>
    <w:rsid w:val="000E22A0"/>
    <w:rsid w:val="000E28D5"/>
    <w:rsid w:val="000E2D76"/>
    <w:rsid w:val="000E3CF7"/>
    <w:rsid w:val="000E3E46"/>
    <w:rsid w:val="000E425C"/>
    <w:rsid w:val="000E464D"/>
    <w:rsid w:val="000E47F1"/>
    <w:rsid w:val="000E5456"/>
    <w:rsid w:val="000E589D"/>
    <w:rsid w:val="000E58AA"/>
    <w:rsid w:val="000E5BC6"/>
    <w:rsid w:val="000E5C5E"/>
    <w:rsid w:val="000E5D76"/>
    <w:rsid w:val="000E5EAC"/>
    <w:rsid w:val="000E6187"/>
    <w:rsid w:val="000E6A30"/>
    <w:rsid w:val="000E6A43"/>
    <w:rsid w:val="000E746B"/>
    <w:rsid w:val="000E75D9"/>
    <w:rsid w:val="000E791A"/>
    <w:rsid w:val="000E79CC"/>
    <w:rsid w:val="000F101E"/>
    <w:rsid w:val="000F1312"/>
    <w:rsid w:val="000F1528"/>
    <w:rsid w:val="000F1C8B"/>
    <w:rsid w:val="000F1ECC"/>
    <w:rsid w:val="000F23CE"/>
    <w:rsid w:val="000F2946"/>
    <w:rsid w:val="000F3185"/>
    <w:rsid w:val="000F3E0C"/>
    <w:rsid w:val="000F5108"/>
    <w:rsid w:val="000F512C"/>
    <w:rsid w:val="000F51CB"/>
    <w:rsid w:val="000F5624"/>
    <w:rsid w:val="000F5B7A"/>
    <w:rsid w:val="000F6524"/>
    <w:rsid w:val="000F6A45"/>
    <w:rsid w:val="000F6CB4"/>
    <w:rsid w:val="000F72D4"/>
    <w:rsid w:val="000F791E"/>
    <w:rsid w:val="001004B9"/>
    <w:rsid w:val="0010050C"/>
    <w:rsid w:val="00100773"/>
    <w:rsid w:val="001009EB"/>
    <w:rsid w:val="00100CB2"/>
    <w:rsid w:val="001012FA"/>
    <w:rsid w:val="00101D13"/>
    <w:rsid w:val="00101FE6"/>
    <w:rsid w:val="0010265C"/>
    <w:rsid w:val="00102C6B"/>
    <w:rsid w:val="00102F1A"/>
    <w:rsid w:val="00103029"/>
    <w:rsid w:val="001039AE"/>
    <w:rsid w:val="00104348"/>
    <w:rsid w:val="00104515"/>
    <w:rsid w:val="001051CE"/>
    <w:rsid w:val="0010577C"/>
    <w:rsid w:val="0010599B"/>
    <w:rsid w:val="0010603E"/>
    <w:rsid w:val="001060C9"/>
    <w:rsid w:val="001062DE"/>
    <w:rsid w:val="0010643E"/>
    <w:rsid w:val="00106642"/>
    <w:rsid w:val="00106FB4"/>
    <w:rsid w:val="00107D8F"/>
    <w:rsid w:val="00110021"/>
    <w:rsid w:val="00110595"/>
    <w:rsid w:val="00110FCD"/>
    <w:rsid w:val="0011129B"/>
    <w:rsid w:val="0011155C"/>
    <w:rsid w:val="001116D8"/>
    <w:rsid w:val="00111D77"/>
    <w:rsid w:val="00111DC2"/>
    <w:rsid w:val="0011239F"/>
    <w:rsid w:val="001126C0"/>
    <w:rsid w:val="0011299B"/>
    <w:rsid w:val="00113EEF"/>
    <w:rsid w:val="00114DE0"/>
    <w:rsid w:val="001153E7"/>
    <w:rsid w:val="00115A65"/>
    <w:rsid w:val="00117332"/>
    <w:rsid w:val="00117496"/>
    <w:rsid w:val="00117832"/>
    <w:rsid w:val="00120211"/>
    <w:rsid w:val="00120DBE"/>
    <w:rsid w:val="0012106C"/>
    <w:rsid w:val="0012155F"/>
    <w:rsid w:val="00121A51"/>
    <w:rsid w:val="00121DF4"/>
    <w:rsid w:val="00122BC0"/>
    <w:rsid w:val="00122EA9"/>
    <w:rsid w:val="00122EE5"/>
    <w:rsid w:val="001233F6"/>
    <w:rsid w:val="001235BA"/>
    <w:rsid w:val="00123B17"/>
    <w:rsid w:val="00123BD1"/>
    <w:rsid w:val="00123E34"/>
    <w:rsid w:val="00124095"/>
    <w:rsid w:val="001240B6"/>
    <w:rsid w:val="00124559"/>
    <w:rsid w:val="00124F14"/>
    <w:rsid w:val="001255D1"/>
    <w:rsid w:val="00125968"/>
    <w:rsid w:val="00126317"/>
    <w:rsid w:val="0012652F"/>
    <w:rsid w:val="00127338"/>
    <w:rsid w:val="001274E3"/>
    <w:rsid w:val="0012775B"/>
    <w:rsid w:val="00127984"/>
    <w:rsid w:val="00127B6C"/>
    <w:rsid w:val="001303B3"/>
    <w:rsid w:val="00131297"/>
    <w:rsid w:val="00131556"/>
    <w:rsid w:val="00131791"/>
    <w:rsid w:val="001317DA"/>
    <w:rsid w:val="00131B31"/>
    <w:rsid w:val="00131F2C"/>
    <w:rsid w:val="00131FF4"/>
    <w:rsid w:val="00132292"/>
    <w:rsid w:val="00132BDE"/>
    <w:rsid w:val="00132E13"/>
    <w:rsid w:val="001335BD"/>
    <w:rsid w:val="00133BE7"/>
    <w:rsid w:val="00136145"/>
    <w:rsid w:val="001364FC"/>
    <w:rsid w:val="00137248"/>
    <w:rsid w:val="00137A92"/>
    <w:rsid w:val="00137E0F"/>
    <w:rsid w:val="00137EBC"/>
    <w:rsid w:val="00141A5F"/>
    <w:rsid w:val="00141B63"/>
    <w:rsid w:val="00141D1C"/>
    <w:rsid w:val="00141E44"/>
    <w:rsid w:val="00142AC7"/>
    <w:rsid w:val="00142C53"/>
    <w:rsid w:val="00142EF3"/>
    <w:rsid w:val="001431B5"/>
    <w:rsid w:val="0014348D"/>
    <w:rsid w:val="00143684"/>
    <w:rsid w:val="00143BFC"/>
    <w:rsid w:val="00143D99"/>
    <w:rsid w:val="00144468"/>
    <w:rsid w:val="00144DCC"/>
    <w:rsid w:val="00145095"/>
    <w:rsid w:val="00145764"/>
    <w:rsid w:val="00145B98"/>
    <w:rsid w:val="00146C59"/>
    <w:rsid w:val="00146DF9"/>
    <w:rsid w:val="00146EC5"/>
    <w:rsid w:val="001472C7"/>
    <w:rsid w:val="00147650"/>
    <w:rsid w:val="00147EF7"/>
    <w:rsid w:val="00150026"/>
    <w:rsid w:val="00150805"/>
    <w:rsid w:val="0015110A"/>
    <w:rsid w:val="001513E9"/>
    <w:rsid w:val="00151544"/>
    <w:rsid w:val="0015210D"/>
    <w:rsid w:val="00152BB8"/>
    <w:rsid w:val="00152C8C"/>
    <w:rsid w:val="00153218"/>
    <w:rsid w:val="00153771"/>
    <w:rsid w:val="00153AA5"/>
    <w:rsid w:val="0015491A"/>
    <w:rsid w:val="00154CC8"/>
    <w:rsid w:val="00154F8D"/>
    <w:rsid w:val="001553DC"/>
    <w:rsid w:val="00155B84"/>
    <w:rsid w:val="00155C1A"/>
    <w:rsid w:val="00155E92"/>
    <w:rsid w:val="00156228"/>
    <w:rsid w:val="0015652C"/>
    <w:rsid w:val="00156C30"/>
    <w:rsid w:val="00156C33"/>
    <w:rsid w:val="00156F1C"/>
    <w:rsid w:val="00156FAB"/>
    <w:rsid w:val="00157082"/>
    <w:rsid w:val="00157583"/>
    <w:rsid w:val="00157B22"/>
    <w:rsid w:val="001603EB"/>
    <w:rsid w:val="00160479"/>
    <w:rsid w:val="00160697"/>
    <w:rsid w:val="00160952"/>
    <w:rsid w:val="001609FD"/>
    <w:rsid w:val="00160F58"/>
    <w:rsid w:val="001611B5"/>
    <w:rsid w:val="00161E90"/>
    <w:rsid w:val="001623BA"/>
    <w:rsid w:val="00162752"/>
    <w:rsid w:val="001629AC"/>
    <w:rsid w:val="00162D42"/>
    <w:rsid w:val="00162D48"/>
    <w:rsid w:val="001635D6"/>
    <w:rsid w:val="00163731"/>
    <w:rsid w:val="001637D1"/>
    <w:rsid w:val="00163C80"/>
    <w:rsid w:val="00163D5E"/>
    <w:rsid w:val="001640E9"/>
    <w:rsid w:val="00164735"/>
    <w:rsid w:val="00164E9E"/>
    <w:rsid w:val="00164F02"/>
    <w:rsid w:val="0016520F"/>
    <w:rsid w:val="00166004"/>
    <w:rsid w:val="0016621A"/>
    <w:rsid w:val="00166249"/>
    <w:rsid w:val="0016672C"/>
    <w:rsid w:val="00166920"/>
    <w:rsid w:val="0016698B"/>
    <w:rsid w:val="00166CF0"/>
    <w:rsid w:val="001672EB"/>
    <w:rsid w:val="0016746F"/>
    <w:rsid w:val="00167662"/>
    <w:rsid w:val="00167777"/>
    <w:rsid w:val="00167861"/>
    <w:rsid w:val="00170253"/>
    <w:rsid w:val="00170968"/>
    <w:rsid w:val="001710D8"/>
    <w:rsid w:val="0017114A"/>
    <w:rsid w:val="00171275"/>
    <w:rsid w:val="001714FF"/>
    <w:rsid w:val="0017188C"/>
    <w:rsid w:val="00171F29"/>
    <w:rsid w:val="001734EA"/>
    <w:rsid w:val="00173979"/>
    <w:rsid w:val="00173B8E"/>
    <w:rsid w:val="00173DD2"/>
    <w:rsid w:val="00173EC2"/>
    <w:rsid w:val="0017463C"/>
    <w:rsid w:val="00174675"/>
    <w:rsid w:val="0017536F"/>
    <w:rsid w:val="00175C4D"/>
    <w:rsid w:val="00175FC0"/>
    <w:rsid w:val="00177183"/>
    <w:rsid w:val="0017725B"/>
    <w:rsid w:val="00177891"/>
    <w:rsid w:val="00177CB8"/>
    <w:rsid w:val="00177EFE"/>
    <w:rsid w:val="00180493"/>
    <w:rsid w:val="00180B57"/>
    <w:rsid w:val="0018118D"/>
    <w:rsid w:val="001817A2"/>
    <w:rsid w:val="00181CD1"/>
    <w:rsid w:val="00181CE9"/>
    <w:rsid w:val="00181E43"/>
    <w:rsid w:val="001820B1"/>
    <w:rsid w:val="001822DA"/>
    <w:rsid w:val="00182666"/>
    <w:rsid w:val="001826F3"/>
    <w:rsid w:val="00182934"/>
    <w:rsid w:val="001831F8"/>
    <w:rsid w:val="0018326E"/>
    <w:rsid w:val="001839DF"/>
    <w:rsid w:val="00183A65"/>
    <w:rsid w:val="00183EEC"/>
    <w:rsid w:val="00183FB8"/>
    <w:rsid w:val="00183FDE"/>
    <w:rsid w:val="00184057"/>
    <w:rsid w:val="001842F1"/>
    <w:rsid w:val="00184872"/>
    <w:rsid w:val="00184B07"/>
    <w:rsid w:val="00184C60"/>
    <w:rsid w:val="00185512"/>
    <w:rsid w:val="001856ED"/>
    <w:rsid w:val="0018690D"/>
    <w:rsid w:val="00186B38"/>
    <w:rsid w:val="00186BF9"/>
    <w:rsid w:val="00186FB6"/>
    <w:rsid w:val="001873B8"/>
    <w:rsid w:val="00187775"/>
    <w:rsid w:val="001879A0"/>
    <w:rsid w:val="00187A01"/>
    <w:rsid w:val="001905C7"/>
    <w:rsid w:val="00191324"/>
    <w:rsid w:val="001914CB"/>
    <w:rsid w:val="00191A3A"/>
    <w:rsid w:val="00192C11"/>
    <w:rsid w:val="00192DB4"/>
    <w:rsid w:val="00193497"/>
    <w:rsid w:val="001934EC"/>
    <w:rsid w:val="00193A87"/>
    <w:rsid w:val="00193DEA"/>
    <w:rsid w:val="001940DC"/>
    <w:rsid w:val="001949D1"/>
    <w:rsid w:val="00194CCC"/>
    <w:rsid w:val="00194F1D"/>
    <w:rsid w:val="0019522D"/>
    <w:rsid w:val="001956B8"/>
    <w:rsid w:val="001958D3"/>
    <w:rsid w:val="001959DE"/>
    <w:rsid w:val="001967E2"/>
    <w:rsid w:val="00196B31"/>
    <w:rsid w:val="00196CA9"/>
    <w:rsid w:val="00196E71"/>
    <w:rsid w:val="00197064"/>
    <w:rsid w:val="00197515"/>
    <w:rsid w:val="0019786A"/>
    <w:rsid w:val="0019792D"/>
    <w:rsid w:val="001A07C9"/>
    <w:rsid w:val="001A099E"/>
    <w:rsid w:val="001A0B0A"/>
    <w:rsid w:val="001A0FD8"/>
    <w:rsid w:val="001A1115"/>
    <w:rsid w:val="001A111B"/>
    <w:rsid w:val="001A18AA"/>
    <w:rsid w:val="001A1B65"/>
    <w:rsid w:val="001A2346"/>
    <w:rsid w:val="001A2464"/>
    <w:rsid w:val="001A25C6"/>
    <w:rsid w:val="001A291D"/>
    <w:rsid w:val="001A2CF7"/>
    <w:rsid w:val="001A362D"/>
    <w:rsid w:val="001A38C7"/>
    <w:rsid w:val="001A38FF"/>
    <w:rsid w:val="001A3E40"/>
    <w:rsid w:val="001A4148"/>
    <w:rsid w:val="001A4572"/>
    <w:rsid w:val="001A49F4"/>
    <w:rsid w:val="001A49FA"/>
    <w:rsid w:val="001A5390"/>
    <w:rsid w:val="001A5620"/>
    <w:rsid w:val="001A592B"/>
    <w:rsid w:val="001A5CBF"/>
    <w:rsid w:val="001A66C4"/>
    <w:rsid w:val="001A6A3F"/>
    <w:rsid w:val="001A6E51"/>
    <w:rsid w:val="001A6F21"/>
    <w:rsid w:val="001A7246"/>
    <w:rsid w:val="001A767B"/>
    <w:rsid w:val="001A781B"/>
    <w:rsid w:val="001A7CCA"/>
    <w:rsid w:val="001A7D80"/>
    <w:rsid w:val="001B03FA"/>
    <w:rsid w:val="001B0413"/>
    <w:rsid w:val="001B146B"/>
    <w:rsid w:val="001B1A45"/>
    <w:rsid w:val="001B1CD1"/>
    <w:rsid w:val="001B2681"/>
    <w:rsid w:val="001B272D"/>
    <w:rsid w:val="001B2D42"/>
    <w:rsid w:val="001B31F2"/>
    <w:rsid w:val="001B351A"/>
    <w:rsid w:val="001B3D2F"/>
    <w:rsid w:val="001B3F8B"/>
    <w:rsid w:val="001B421E"/>
    <w:rsid w:val="001B4342"/>
    <w:rsid w:val="001B439E"/>
    <w:rsid w:val="001B4D09"/>
    <w:rsid w:val="001B5902"/>
    <w:rsid w:val="001B59A2"/>
    <w:rsid w:val="001B5AA9"/>
    <w:rsid w:val="001B63A3"/>
    <w:rsid w:val="001B6938"/>
    <w:rsid w:val="001B69CA"/>
    <w:rsid w:val="001B71AD"/>
    <w:rsid w:val="001B7211"/>
    <w:rsid w:val="001B750D"/>
    <w:rsid w:val="001B750F"/>
    <w:rsid w:val="001B7548"/>
    <w:rsid w:val="001B75FD"/>
    <w:rsid w:val="001B7A69"/>
    <w:rsid w:val="001B7A93"/>
    <w:rsid w:val="001B7C87"/>
    <w:rsid w:val="001C0520"/>
    <w:rsid w:val="001C0AC1"/>
    <w:rsid w:val="001C1918"/>
    <w:rsid w:val="001C1ECE"/>
    <w:rsid w:val="001C1F1B"/>
    <w:rsid w:val="001C2688"/>
    <w:rsid w:val="001C2836"/>
    <w:rsid w:val="001C2936"/>
    <w:rsid w:val="001C2C50"/>
    <w:rsid w:val="001C304A"/>
    <w:rsid w:val="001C3A44"/>
    <w:rsid w:val="001C3B56"/>
    <w:rsid w:val="001C3CC1"/>
    <w:rsid w:val="001C3CE0"/>
    <w:rsid w:val="001C3F09"/>
    <w:rsid w:val="001C3F77"/>
    <w:rsid w:val="001C42A1"/>
    <w:rsid w:val="001C4338"/>
    <w:rsid w:val="001C43A6"/>
    <w:rsid w:val="001C4A1F"/>
    <w:rsid w:val="001C534B"/>
    <w:rsid w:val="001C5421"/>
    <w:rsid w:val="001C56F0"/>
    <w:rsid w:val="001C5884"/>
    <w:rsid w:val="001C58C1"/>
    <w:rsid w:val="001C5C72"/>
    <w:rsid w:val="001C64FE"/>
    <w:rsid w:val="001C67CB"/>
    <w:rsid w:val="001C6A47"/>
    <w:rsid w:val="001C70CB"/>
    <w:rsid w:val="001C7289"/>
    <w:rsid w:val="001C77AF"/>
    <w:rsid w:val="001C7A1A"/>
    <w:rsid w:val="001C7FE9"/>
    <w:rsid w:val="001D03BD"/>
    <w:rsid w:val="001D0D31"/>
    <w:rsid w:val="001D125B"/>
    <w:rsid w:val="001D138A"/>
    <w:rsid w:val="001D1D1F"/>
    <w:rsid w:val="001D208D"/>
    <w:rsid w:val="001D2202"/>
    <w:rsid w:val="001D2BFD"/>
    <w:rsid w:val="001D2D91"/>
    <w:rsid w:val="001D33EE"/>
    <w:rsid w:val="001D39EE"/>
    <w:rsid w:val="001D4A10"/>
    <w:rsid w:val="001D4AAC"/>
    <w:rsid w:val="001D4F2E"/>
    <w:rsid w:val="001D575F"/>
    <w:rsid w:val="001D58A8"/>
    <w:rsid w:val="001D5A7F"/>
    <w:rsid w:val="001D5D15"/>
    <w:rsid w:val="001D695B"/>
    <w:rsid w:val="001D752D"/>
    <w:rsid w:val="001D7B04"/>
    <w:rsid w:val="001D7F4B"/>
    <w:rsid w:val="001E0DCF"/>
    <w:rsid w:val="001E111D"/>
    <w:rsid w:val="001E1764"/>
    <w:rsid w:val="001E1959"/>
    <w:rsid w:val="001E1BFC"/>
    <w:rsid w:val="001E20C2"/>
    <w:rsid w:val="001E235F"/>
    <w:rsid w:val="001E2523"/>
    <w:rsid w:val="001E27E3"/>
    <w:rsid w:val="001E2CC3"/>
    <w:rsid w:val="001E3402"/>
    <w:rsid w:val="001E34EC"/>
    <w:rsid w:val="001E34ED"/>
    <w:rsid w:val="001E3E34"/>
    <w:rsid w:val="001E4018"/>
    <w:rsid w:val="001E4196"/>
    <w:rsid w:val="001E47EA"/>
    <w:rsid w:val="001E4E80"/>
    <w:rsid w:val="001E5066"/>
    <w:rsid w:val="001E5196"/>
    <w:rsid w:val="001E5249"/>
    <w:rsid w:val="001E5471"/>
    <w:rsid w:val="001E5540"/>
    <w:rsid w:val="001E556E"/>
    <w:rsid w:val="001E6681"/>
    <w:rsid w:val="001E6907"/>
    <w:rsid w:val="001E6C9D"/>
    <w:rsid w:val="001E6DAB"/>
    <w:rsid w:val="001E6EAF"/>
    <w:rsid w:val="001E6F08"/>
    <w:rsid w:val="001E7CF4"/>
    <w:rsid w:val="001E7D12"/>
    <w:rsid w:val="001F006D"/>
    <w:rsid w:val="001F02E1"/>
    <w:rsid w:val="001F04CB"/>
    <w:rsid w:val="001F04FA"/>
    <w:rsid w:val="001F1079"/>
    <w:rsid w:val="001F1081"/>
    <w:rsid w:val="001F18CB"/>
    <w:rsid w:val="001F1C1C"/>
    <w:rsid w:val="001F1CF7"/>
    <w:rsid w:val="001F214B"/>
    <w:rsid w:val="001F230C"/>
    <w:rsid w:val="001F254C"/>
    <w:rsid w:val="001F2C90"/>
    <w:rsid w:val="001F2D37"/>
    <w:rsid w:val="001F3128"/>
    <w:rsid w:val="001F3451"/>
    <w:rsid w:val="001F351E"/>
    <w:rsid w:val="001F3993"/>
    <w:rsid w:val="001F3ADB"/>
    <w:rsid w:val="001F3C7F"/>
    <w:rsid w:val="001F3D74"/>
    <w:rsid w:val="001F40C3"/>
    <w:rsid w:val="001F4119"/>
    <w:rsid w:val="001F4C01"/>
    <w:rsid w:val="001F505A"/>
    <w:rsid w:val="001F52A8"/>
    <w:rsid w:val="001F52D2"/>
    <w:rsid w:val="001F54D5"/>
    <w:rsid w:val="001F5633"/>
    <w:rsid w:val="001F5A7B"/>
    <w:rsid w:val="001F5AF6"/>
    <w:rsid w:val="001F5AFB"/>
    <w:rsid w:val="001F5E6E"/>
    <w:rsid w:val="001F5F64"/>
    <w:rsid w:val="001F5FCB"/>
    <w:rsid w:val="001F6465"/>
    <w:rsid w:val="001F6588"/>
    <w:rsid w:val="001F65BE"/>
    <w:rsid w:val="001F66DA"/>
    <w:rsid w:val="001F7279"/>
    <w:rsid w:val="001F72F7"/>
    <w:rsid w:val="001F752E"/>
    <w:rsid w:val="001F7A7E"/>
    <w:rsid w:val="001F7AEF"/>
    <w:rsid w:val="001F7DAD"/>
    <w:rsid w:val="0020069B"/>
    <w:rsid w:val="0020091C"/>
    <w:rsid w:val="00200E28"/>
    <w:rsid w:val="00201555"/>
    <w:rsid w:val="00201616"/>
    <w:rsid w:val="00201FDA"/>
    <w:rsid w:val="00202669"/>
    <w:rsid w:val="00202969"/>
    <w:rsid w:val="0020362E"/>
    <w:rsid w:val="002037A5"/>
    <w:rsid w:val="00203915"/>
    <w:rsid w:val="00203948"/>
    <w:rsid w:val="00203A7C"/>
    <w:rsid w:val="00203B08"/>
    <w:rsid w:val="0020444A"/>
    <w:rsid w:val="00204815"/>
    <w:rsid w:val="00204E58"/>
    <w:rsid w:val="00204ED9"/>
    <w:rsid w:val="0020541D"/>
    <w:rsid w:val="00205D6A"/>
    <w:rsid w:val="0020604D"/>
    <w:rsid w:val="00206913"/>
    <w:rsid w:val="00206F5F"/>
    <w:rsid w:val="0020715D"/>
    <w:rsid w:val="00207267"/>
    <w:rsid w:val="00207356"/>
    <w:rsid w:val="00207696"/>
    <w:rsid w:val="002077E2"/>
    <w:rsid w:val="00207860"/>
    <w:rsid w:val="0020786E"/>
    <w:rsid w:val="00207998"/>
    <w:rsid w:val="00207C8C"/>
    <w:rsid w:val="00207EFC"/>
    <w:rsid w:val="00210187"/>
    <w:rsid w:val="002105DB"/>
    <w:rsid w:val="002116CB"/>
    <w:rsid w:val="00211B76"/>
    <w:rsid w:val="00211CC1"/>
    <w:rsid w:val="00212297"/>
    <w:rsid w:val="002126CB"/>
    <w:rsid w:val="0021296E"/>
    <w:rsid w:val="00212EED"/>
    <w:rsid w:val="00212FA0"/>
    <w:rsid w:val="0021357F"/>
    <w:rsid w:val="0021367E"/>
    <w:rsid w:val="00213824"/>
    <w:rsid w:val="00213BED"/>
    <w:rsid w:val="00213D4F"/>
    <w:rsid w:val="0021401D"/>
    <w:rsid w:val="0021495F"/>
    <w:rsid w:val="002153B2"/>
    <w:rsid w:val="002159F3"/>
    <w:rsid w:val="00215DF9"/>
    <w:rsid w:val="00215FE3"/>
    <w:rsid w:val="00216062"/>
    <w:rsid w:val="00216710"/>
    <w:rsid w:val="0021688B"/>
    <w:rsid w:val="00216971"/>
    <w:rsid w:val="00216DFC"/>
    <w:rsid w:val="00216F0D"/>
    <w:rsid w:val="002179E0"/>
    <w:rsid w:val="00217D94"/>
    <w:rsid w:val="00217E87"/>
    <w:rsid w:val="00220474"/>
    <w:rsid w:val="00220E9C"/>
    <w:rsid w:val="00220F80"/>
    <w:rsid w:val="002213CB"/>
    <w:rsid w:val="00221514"/>
    <w:rsid w:val="002215D5"/>
    <w:rsid w:val="002218F9"/>
    <w:rsid w:val="00221AEC"/>
    <w:rsid w:val="00221B8B"/>
    <w:rsid w:val="00221DC0"/>
    <w:rsid w:val="00222E3B"/>
    <w:rsid w:val="00222F16"/>
    <w:rsid w:val="002231AC"/>
    <w:rsid w:val="00223629"/>
    <w:rsid w:val="00223681"/>
    <w:rsid w:val="00223762"/>
    <w:rsid w:val="002238D5"/>
    <w:rsid w:val="00223BE5"/>
    <w:rsid w:val="00223C2E"/>
    <w:rsid w:val="00224333"/>
    <w:rsid w:val="002250E8"/>
    <w:rsid w:val="002252E5"/>
    <w:rsid w:val="002253C2"/>
    <w:rsid w:val="002256A9"/>
    <w:rsid w:val="0022600E"/>
    <w:rsid w:val="00226224"/>
    <w:rsid w:val="00226287"/>
    <w:rsid w:val="00226562"/>
    <w:rsid w:val="00227274"/>
    <w:rsid w:val="00227FD2"/>
    <w:rsid w:val="002300E8"/>
    <w:rsid w:val="002306B1"/>
    <w:rsid w:val="00231292"/>
    <w:rsid w:val="002313AE"/>
    <w:rsid w:val="00231E6E"/>
    <w:rsid w:val="0023225B"/>
    <w:rsid w:val="002322D7"/>
    <w:rsid w:val="00232EFA"/>
    <w:rsid w:val="00234256"/>
    <w:rsid w:val="00234D45"/>
    <w:rsid w:val="0023517E"/>
    <w:rsid w:val="002353FB"/>
    <w:rsid w:val="00235D59"/>
    <w:rsid w:val="002366D5"/>
    <w:rsid w:val="0023671B"/>
    <w:rsid w:val="00237777"/>
    <w:rsid w:val="00237CB8"/>
    <w:rsid w:val="00237FF6"/>
    <w:rsid w:val="0024026F"/>
    <w:rsid w:val="00240522"/>
    <w:rsid w:val="0024060B"/>
    <w:rsid w:val="00240AD0"/>
    <w:rsid w:val="00240FAE"/>
    <w:rsid w:val="00241316"/>
    <w:rsid w:val="002419F0"/>
    <w:rsid w:val="00241AF7"/>
    <w:rsid w:val="00241D6C"/>
    <w:rsid w:val="00242036"/>
    <w:rsid w:val="002421F0"/>
    <w:rsid w:val="002426C3"/>
    <w:rsid w:val="00242A7B"/>
    <w:rsid w:val="00242FE6"/>
    <w:rsid w:val="00243086"/>
    <w:rsid w:val="0024341A"/>
    <w:rsid w:val="0024457F"/>
    <w:rsid w:val="002447E9"/>
    <w:rsid w:val="00244A7E"/>
    <w:rsid w:val="00244B88"/>
    <w:rsid w:val="00244C86"/>
    <w:rsid w:val="002452E7"/>
    <w:rsid w:val="002458A4"/>
    <w:rsid w:val="00245D0F"/>
    <w:rsid w:val="00245F15"/>
    <w:rsid w:val="002464DC"/>
    <w:rsid w:val="00246B50"/>
    <w:rsid w:val="00246C9F"/>
    <w:rsid w:val="00246EF6"/>
    <w:rsid w:val="002474B5"/>
    <w:rsid w:val="002475B9"/>
    <w:rsid w:val="002478B2"/>
    <w:rsid w:val="00247E23"/>
    <w:rsid w:val="00250237"/>
    <w:rsid w:val="00250435"/>
    <w:rsid w:val="00250757"/>
    <w:rsid w:val="00250AF8"/>
    <w:rsid w:val="00250D33"/>
    <w:rsid w:val="00251C2B"/>
    <w:rsid w:val="00252D35"/>
    <w:rsid w:val="0025304B"/>
    <w:rsid w:val="0025333B"/>
    <w:rsid w:val="00253CF4"/>
    <w:rsid w:val="00254358"/>
    <w:rsid w:val="0025446F"/>
    <w:rsid w:val="00254502"/>
    <w:rsid w:val="002546A4"/>
    <w:rsid w:val="00254C84"/>
    <w:rsid w:val="0025533B"/>
    <w:rsid w:val="0025578E"/>
    <w:rsid w:val="00255ACB"/>
    <w:rsid w:val="002564CC"/>
    <w:rsid w:val="00256590"/>
    <w:rsid w:val="002567ED"/>
    <w:rsid w:val="0025690B"/>
    <w:rsid w:val="00256DFB"/>
    <w:rsid w:val="00256FAC"/>
    <w:rsid w:val="00260148"/>
    <w:rsid w:val="002603AC"/>
    <w:rsid w:val="00260FFE"/>
    <w:rsid w:val="002620DE"/>
    <w:rsid w:val="002621C4"/>
    <w:rsid w:val="00262422"/>
    <w:rsid w:val="00262530"/>
    <w:rsid w:val="002628B1"/>
    <w:rsid w:val="00264300"/>
    <w:rsid w:val="002645AA"/>
    <w:rsid w:val="0026525E"/>
    <w:rsid w:val="0026567D"/>
    <w:rsid w:val="002657E5"/>
    <w:rsid w:val="00266D64"/>
    <w:rsid w:val="00266F48"/>
    <w:rsid w:val="00266F84"/>
    <w:rsid w:val="00267164"/>
    <w:rsid w:val="002676B8"/>
    <w:rsid w:val="00267EC0"/>
    <w:rsid w:val="0027021D"/>
    <w:rsid w:val="00270494"/>
    <w:rsid w:val="00270CE5"/>
    <w:rsid w:val="00271339"/>
    <w:rsid w:val="002717CB"/>
    <w:rsid w:val="00271A48"/>
    <w:rsid w:val="00272D4D"/>
    <w:rsid w:val="0027334D"/>
    <w:rsid w:val="002733BF"/>
    <w:rsid w:val="00273466"/>
    <w:rsid w:val="00273A07"/>
    <w:rsid w:val="00274751"/>
    <w:rsid w:val="00274BDA"/>
    <w:rsid w:val="0027521B"/>
    <w:rsid w:val="00275347"/>
    <w:rsid w:val="0027538D"/>
    <w:rsid w:val="00275673"/>
    <w:rsid w:val="0027567C"/>
    <w:rsid w:val="002763A0"/>
    <w:rsid w:val="00276619"/>
    <w:rsid w:val="0027674E"/>
    <w:rsid w:val="00276793"/>
    <w:rsid w:val="00276A78"/>
    <w:rsid w:val="00276E2D"/>
    <w:rsid w:val="002770F6"/>
    <w:rsid w:val="00277490"/>
    <w:rsid w:val="002775B6"/>
    <w:rsid w:val="002776BB"/>
    <w:rsid w:val="00277AE3"/>
    <w:rsid w:val="00277F6C"/>
    <w:rsid w:val="00280188"/>
    <w:rsid w:val="0028069E"/>
    <w:rsid w:val="002806DC"/>
    <w:rsid w:val="002807C5"/>
    <w:rsid w:val="00280852"/>
    <w:rsid w:val="00280BD8"/>
    <w:rsid w:val="0028155D"/>
    <w:rsid w:val="002816A5"/>
    <w:rsid w:val="00281CFF"/>
    <w:rsid w:val="0028289C"/>
    <w:rsid w:val="00283D15"/>
    <w:rsid w:val="00285273"/>
    <w:rsid w:val="00285A92"/>
    <w:rsid w:val="00285ABD"/>
    <w:rsid w:val="002864A4"/>
    <w:rsid w:val="0028677A"/>
    <w:rsid w:val="0028757F"/>
    <w:rsid w:val="00287A63"/>
    <w:rsid w:val="00287ECC"/>
    <w:rsid w:val="00287F4E"/>
    <w:rsid w:val="00290A02"/>
    <w:rsid w:val="00290A49"/>
    <w:rsid w:val="002913CF"/>
    <w:rsid w:val="00291620"/>
    <w:rsid w:val="00291692"/>
    <w:rsid w:val="002920D6"/>
    <w:rsid w:val="00292101"/>
    <w:rsid w:val="00292240"/>
    <w:rsid w:val="00292A84"/>
    <w:rsid w:val="00292EC8"/>
    <w:rsid w:val="0029340A"/>
    <w:rsid w:val="00293460"/>
    <w:rsid w:val="00293519"/>
    <w:rsid w:val="00293862"/>
    <w:rsid w:val="002949DB"/>
    <w:rsid w:val="0029512F"/>
    <w:rsid w:val="00295371"/>
    <w:rsid w:val="0029618E"/>
    <w:rsid w:val="00296617"/>
    <w:rsid w:val="0029668B"/>
    <w:rsid w:val="00296C8F"/>
    <w:rsid w:val="00296E3F"/>
    <w:rsid w:val="0029729E"/>
    <w:rsid w:val="00297305"/>
    <w:rsid w:val="00297AA7"/>
    <w:rsid w:val="00297BB9"/>
    <w:rsid w:val="00297F16"/>
    <w:rsid w:val="002A0806"/>
    <w:rsid w:val="002A0CFE"/>
    <w:rsid w:val="002A14E5"/>
    <w:rsid w:val="002A1646"/>
    <w:rsid w:val="002A1D6B"/>
    <w:rsid w:val="002A2253"/>
    <w:rsid w:val="002A2BD8"/>
    <w:rsid w:val="002A2D89"/>
    <w:rsid w:val="002A30B8"/>
    <w:rsid w:val="002A3268"/>
    <w:rsid w:val="002A36F0"/>
    <w:rsid w:val="002A376D"/>
    <w:rsid w:val="002A3B54"/>
    <w:rsid w:val="002A3C31"/>
    <w:rsid w:val="002A3F60"/>
    <w:rsid w:val="002A4192"/>
    <w:rsid w:val="002A4BE6"/>
    <w:rsid w:val="002A4E34"/>
    <w:rsid w:val="002A5131"/>
    <w:rsid w:val="002A565B"/>
    <w:rsid w:val="002A58EF"/>
    <w:rsid w:val="002A63F8"/>
    <w:rsid w:val="002A6A67"/>
    <w:rsid w:val="002A7549"/>
    <w:rsid w:val="002A7833"/>
    <w:rsid w:val="002A79D9"/>
    <w:rsid w:val="002B03CB"/>
    <w:rsid w:val="002B0876"/>
    <w:rsid w:val="002B0BCA"/>
    <w:rsid w:val="002B109D"/>
    <w:rsid w:val="002B18AC"/>
    <w:rsid w:val="002B1959"/>
    <w:rsid w:val="002B1E4A"/>
    <w:rsid w:val="002B23E9"/>
    <w:rsid w:val="002B2606"/>
    <w:rsid w:val="002B3512"/>
    <w:rsid w:val="002B39A4"/>
    <w:rsid w:val="002B3AEA"/>
    <w:rsid w:val="002B4366"/>
    <w:rsid w:val="002B4897"/>
    <w:rsid w:val="002B4A23"/>
    <w:rsid w:val="002B584C"/>
    <w:rsid w:val="002B6085"/>
    <w:rsid w:val="002B64AC"/>
    <w:rsid w:val="002B6902"/>
    <w:rsid w:val="002B784B"/>
    <w:rsid w:val="002B7A4A"/>
    <w:rsid w:val="002B7BBD"/>
    <w:rsid w:val="002C0BB4"/>
    <w:rsid w:val="002C0CBD"/>
    <w:rsid w:val="002C0EA8"/>
    <w:rsid w:val="002C0EDC"/>
    <w:rsid w:val="002C1609"/>
    <w:rsid w:val="002C1C72"/>
    <w:rsid w:val="002C2223"/>
    <w:rsid w:val="002C2AEF"/>
    <w:rsid w:val="002C2CF6"/>
    <w:rsid w:val="002C337B"/>
    <w:rsid w:val="002C40B3"/>
    <w:rsid w:val="002C484C"/>
    <w:rsid w:val="002C4CE2"/>
    <w:rsid w:val="002C58DD"/>
    <w:rsid w:val="002C5A89"/>
    <w:rsid w:val="002C5CA5"/>
    <w:rsid w:val="002C60FC"/>
    <w:rsid w:val="002C6584"/>
    <w:rsid w:val="002C67B4"/>
    <w:rsid w:val="002C684A"/>
    <w:rsid w:val="002C6904"/>
    <w:rsid w:val="002C69A8"/>
    <w:rsid w:val="002C6DBD"/>
    <w:rsid w:val="002C724A"/>
    <w:rsid w:val="002C780B"/>
    <w:rsid w:val="002C791C"/>
    <w:rsid w:val="002C79FB"/>
    <w:rsid w:val="002D0187"/>
    <w:rsid w:val="002D0D3F"/>
    <w:rsid w:val="002D0D51"/>
    <w:rsid w:val="002D0DDC"/>
    <w:rsid w:val="002D172C"/>
    <w:rsid w:val="002D1752"/>
    <w:rsid w:val="002D17D0"/>
    <w:rsid w:val="002D26DC"/>
    <w:rsid w:val="002D2F8A"/>
    <w:rsid w:val="002D31F2"/>
    <w:rsid w:val="002D37AD"/>
    <w:rsid w:val="002D37D4"/>
    <w:rsid w:val="002D43FF"/>
    <w:rsid w:val="002D4531"/>
    <w:rsid w:val="002D4885"/>
    <w:rsid w:val="002D49EA"/>
    <w:rsid w:val="002D4EFF"/>
    <w:rsid w:val="002D5092"/>
    <w:rsid w:val="002D54A1"/>
    <w:rsid w:val="002D5704"/>
    <w:rsid w:val="002D5BA8"/>
    <w:rsid w:val="002D5F70"/>
    <w:rsid w:val="002D6409"/>
    <w:rsid w:val="002D654C"/>
    <w:rsid w:val="002D6996"/>
    <w:rsid w:val="002D7406"/>
    <w:rsid w:val="002D747B"/>
    <w:rsid w:val="002D7951"/>
    <w:rsid w:val="002D7CEA"/>
    <w:rsid w:val="002E00EC"/>
    <w:rsid w:val="002E0197"/>
    <w:rsid w:val="002E0264"/>
    <w:rsid w:val="002E0325"/>
    <w:rsid w:val="002E0745"/>
    <w:rsid w:val="002E097C"/>
    <w:rsid w:val="002E0993"/>
    <w:rsid w:val="002E0FDD"/>
    <w:rsid w:val="002E151E"/>
    <w:rsid w:val="002E2159"/>
    <w:rsid w:val="002E2192"/>
    <w:rsid w:val="002E30C5"/>
    <w:rsid w:val="002E3762"/>
    <w:rsid w:val="002E3965"/>
    <w:rsid w:val="002E3989"/>
    <w:rsid w:val="002E3DB8"/>
    <w:rsid w:val="002E42AB"/>
    <w:rsid w:val="002E54B9"/>
    <w:rsid w:val="002E5EEE"/>
    <w:rsid w:val="002E6559"/>
    <w:rsid w:val="002E6E9E"/>
    <w:rsid w:val="002E6EAC"/>
    <w:rsid w:val="002E6FBF"/>
    <w:rsid w:val="002E7BFF"/>
    <w:rsid w:val="002E7C1A"/>
    <w:rsid w:val="002F019E"/>
    <w:rsid w:val="002F0245"/>
    <w:rsid w:val="002F0615"/>
    <w:rsid w:val="002F0709"/>
    <w:rsid w:val="002F0DE3"/>
    <w:rsid w:val="002F0E4C"/>
    <w:rsid w:val="002F0EB4"/>
    <w:rsid w:val="002F1102"/>
    <w:rsid w:val="002F1BF5"/>
    <w:rsid w:val="002F1ECB"/>
    <w:rsid w:val="002F1F68"/>
    <w:rsid w:val="002F209C"/>
    <w:rsid w:val="002F26A5"/>
    <w:rsid w:val="002F2A36"/>
    <w:rsid w:val="002F4D96"/>
    <w:rsid w:val="002F50E8"/>
    <w:rsid w:val="002F5BE8"/>
    <w:rsid w:val="002F659C"/>
    <w:rsid w:val="002F74A3"/>
    <w:rsid w:val="002F7556"/>
    <w:rsid w:val="002F793B"/>
    <w:rsid w:val="00301F42"/>
    <w:rsid w:val="003025FE"/>
    <w:rsid w:val="0030299F"/>
    <w:rsid w:val="00302A05"/>
    <w:rsid w:val="00303295"/>
    <w:rsid w:val="003033E7"/>
    <w:rsid w:val="00304032"/>
    <w:rsid w:val="00304420"/>
    <w:rsid w:val="003044F5"/>
    <w:rsid w:val="003048C5"/>
    <w:rsid w:val="00304B26"/>
    <w:rsid w:val="00304B65"/>
    <w:rsid w:val="00305270"/>
    <w:rsid w:val="003058E0"/>
    <w:rsid w:val="00305F29"/>
    <w:rsid w:val="00305FB4"/>
    <w:rsid w:val="0030655E"/>
    <w:rsid w:val="00306D69"/>
    <w:rsid w:val="00307202"/>
    <w:rsid w:val="00307B78"/>
    <w:rsid w:val="00307EEB"/>
    <w:rsid w:val="00310507"/>
    <w:rsid w:val="0031059B"/>
    <w:rsid w:val="00311366"/>
    <w:rsid w:val="00311DEB"/>
    <w:rsid w:val="00311EE1"/>
    <w:rsid w:val="00311F87"/>
    <w:rsid w:val="0031310D"/>
    <w:rsid w:val="00313126"/>
    <w:rsid w:val="0031348D"/>
    <w:rsid w:val="00313529"/>
    <w:rsid w:val="0031386E"/>
    <w:rsid w:val="00313F1D"/>
    <w:rsid w:val="003141DC"/>
    <w:rsid w:val="003146BD"/>
    <w:rsid w:val="003155AC"/>
    <w:rsid w:val="0031581A"/>
    <w:rsid w:val="00315E11"/>
    <w:rsid w:val="0031653C"/>
    <w:rsid w:val="00316599"/>
    <w:rsid w:val="003166DC"/>
    <w:rsid w:val="003167AC"/>
    <w:rsid w:val="00316D7E"/>
    <w:rsid w:val="00316DA4"/>
    <w:rsid w:val="00316E07"/>
    <w:rsid w:val="00317168"/>
    <w:rsid w:val="003171BB"/>
    <w:rsid w:val="003171C9"/>
    <w:rsid w:val="003172BF"/>
    <w:rsid w:val="003172D2"/>
    <w:rsid w:val="003172EF"/>
    <w:rsid w:val="00317775"/>
    <w:rsid w:val="00317BCE"/>
    <w:rsid w:val="00317C30"/>
    <w:rsid w:val="0032020A"/>
    <w:rsid w:val="003205DB"/>
    <w:rsid w:val="0032077D"/>
    <w:rsid w:val="00320881"/>
    <w:rsid w:val="00320978"/>
    <w:rsid w:val="00321684"/>
    <w:rsid w:val="003218B1"/>
    <w:rsid w:val="003218F8"/>
    <w:rsid w:val="00321C91"/>
    <w:rsid w:val="00321D3A"/>
    <w:rsid w:val="00321DDF"/>
    <w:rsid w:val="00321EF2"/>
    <w:rsid w:val="00321F93"/>
    <w:rsid w:val="003226CC"/>
    <w:rsid w:val="00323453"/>
    <w:rsid w:val="00323A64"/>
    <w:rsid w:val="00323C36"/>
    <w:rsid w:val="00323DED"/>
    <w:rsid w:val="003241AF"/>
    <w:rsid w:val="0032471A"/>
    <w:rsid w:val="0032483E"/>
    <w:rsid w:val="00324993"/>
    <w:rsid w:val="00324E0D"/>
    <w:rsid w:val="00325059"/>
    <w:rsid w:val="003255A0"/>
    <w:rsid w:val="003262E0"/>
    <w:rsid w:val="003264E6"/>
    <w:rsid w:val="00326AE5"/>
    <w:rsid w:val="00326C05"/>
    <w:rsid w:val="00326C27"/>
    <w:rsid w:val="00326F73"/>
    <w:rsid w:val="003273E0"/>
    <w:rsid w:val="003274D2"/>
    <w:rsid w:val="0033007B"/>
    <w:rsid w:val="003301AC"/>
    <w:rsid w:val="003305C5"/>
    <w:rsid w:val="003306AF"/>
    <w:rsid w:val="00331885"/>
    <w:rsid w:val="00331B07"/>
    <w:rsid w:val="00331F01"/>
    <w:rsid w:val="00332016"/>
    <w:rsid w:val="0033253F"/>
    <w:rsid w:val="003329AC"/>
    <w:rsid w:val="00332A2E"/>
    <w:rsid w:val="003331B4"/>
    <w:rsid w:val="003332CA"/>
    <w:rsid w:val="00333621"/>
    <w:rsid w:val="00333BB8"/>
    <w:rsid w:val="00333D35"/>
    <w:rsid w:val="003347BE"/>
    <w:rsid w:val="003347CF"/>
    <w:rsid w:val="0033487E"/>
    <w:rsid w:val="00334AFB"/>
    <w:rsid w:val="00334B73"/>
    <w:rsid w:val="00334DAF"/>
    <w:rsid w:val="003350E4"/>
    <w:rsid w:val="003358B1"/>
    <w:rsid w:val="003364FF"/>
    <w:rsid w:val="003369F7"/>
    <w:rsid w:val="00336B58"/>
    <w:rsid w:val="00336C76"/>
    <w:rsid w:val="00337425"/>
    <w:rsid w:val="00337B6C"/>
    <w:rsid w:val="00337C4D"/>
    <w:rsid w:val="003403F6"/>
    <w:rsid w:val="003404CE"/>
    <w:rsid w:val="00340F93"/>
    <w:rsid w:val="00341A87"/>
    <w:rsid w:val="00341AC1"/>
    <w:rsid w:val="0034285F"/>
    <w:rsid w:val="00342A26"/>
    <w:rsid w:val="00343661"/>
    <w:rsid w:val="00343AA8"/>
    <w:rsid w:val="00344284"/>
    <w:rsid w:val="00344431"/>
    <w:rsid w:val="0034459C"/>
    <w:rsid w:val="003445DF"/>
    <w:rsid w:val="00344D1E"/>
    <w:rsid w:val="00344E7B"/>
    <w:rsid w:val="00344E7E"/>
    <w:rsid w:val="00344ED4"/>
    <w:rsid w:val="0034503D"/>
    <w:rsid w:val="0034578F"/>
    <w:rsid w:val="0034598B"/>
    <w:rsid w:val="00345BB0"/>
    <w:rsid w:val="00345C4B"/>
    <w:rsid w:val="00345DFC"/>
    <w:rsid w:val="00346222"/>
    <w:rsid w:val="00346F71"/>
    <w:rsid w:val="003476EE"/>
    <w:rsid w:val="0035001C"/>
    <w:rsid w:val="00350868"/>
    <w:rsid w:val="00351255"/>
    <w:rsid w:val="003514F1"/>
    <w:rsid w:val="00351ADE"/>
    <w:rsid w:val="00351C00"/>
    <w:rsid w:val="00351F0A"/>
    <w:rsid w:val="00351FA5"/>
    <w:rsid w:val="00352856"/>
    <w:rsid w:val="003529A4"/>
    <w:rsid w:val="00352E2C"/>
    <w:rsid w:val="00352F5E"/>
    <w:rsid w:val="00353219"/>
    <w:rsid w:val="00353A1E"/>
    <w:rsid w:val="0035426F"/>
    <w:rsid w:val="00354666"/>
    <w:rsid w:val="00354741"/>
    <w:rsid w:val="003547FD"/>
    <w:rsid w:val="00354B2D"/>
    <w:rsid w:val="003550E9"/>
    <w:rsid w:val="00355390"/>
    <w:rsid w:val="00355891"/>
    <w:rsid w:val="00355A49"/>
    <w:rsid w:val="00355C0C"/>
    <w:rsid w:val="00356076"/>
    <w:rsid w:val="003567D7"/>
    <w:rsid w:val="00357C00"/>
    <w:rsid w:val="00357F20"/>
    <w:rsid w:val="00360163"/>
    <w:rsid w:val="003607C0"/>
    <w:rsid w:val="00360B63"/>
    <w:rsid w:val="00360FE5"/>
    <w:rsid w:val="003613CC"/>
    <w:rsid w:val="003619B6"/>
    <w:rsid w:val="00361C5B"/>
    <w:rsid w:val="00362002"/>
    <w:rsid w:val="0036249D"/>
    <w:rsid w:val="003629F7"/>
    <w:rsid w:val="00362A4A"/>
    <w:rsid w:val="00362BC5"/>
    <w:rsid w:val="00362CB5"/>
    <w:rsid w:val="00362DEE"/>
    <w:rsid w:val="00362E7B"/>
    <w:rsid w:val="00362FF2"/>
    <w:rsid w:val="003630EB"/>
    <w:rsid w:val="0036346C"/>
    <w:rsid w:val="003636B0"/>
    <w:rsid w:val="00363812"/>
    <w:rsid w:val="00363ABD"/>
    <w:rsid w:val="003644D0"/>
    <w:rsid w:val="0036492E"/>
    <w:rsid w:val="00365830"/>
    <w:rsid w:val="00365B75"/>
    <w:rsid w:val="00366497"/>
    <w:rsid w:val="0036658C"/>
    <w:rsid w:val="0036675F"/>
    <w:rsid w:val="00366C11"/>
    <w:rsid w:val="003670D2"/>
    <w:rsid w:val="00367AA5"/>
    <w:rsid w:val="00367BE0"/>
    <w:rsid w:val="00370235"/>
    <w:rsid w:val="003704C4"/>
    <w:rsid w:val="003706A0"/>
    <w:rsid w:val="00370B92"/>
    <w:rsid w:val="00370BBF"/>
    <w:rsid w:val="00371073"/>
    <w:rsid w:val="003715E3"/>
    <w:rsid w:val="00371F6E"/>
    <w:rsid w:val="00371FAE"/>
    <w:rsid w:val="00372423"/>
    <w:rsid w:val="0037285C"/>
    <w:rsid w:val="00372E2E"/>
    <w:rsid w:val="00372EFE"/>
    <w:rsid w:val="00372F41"/>
    <w:rsid w:val="00373828"/>
    <w:rsid w:val="00373E4A"/>
    <w:rsid w:val="00373E59"/>
    <w:rsid w:val="003743DC"/>
    <w:rsid w:val="003747F8"/>
    <w:rsid w:val="0037486B"/>
    <w:rsid w:val="00374BFA"/>
    <w:rsid w:val="00374F3A"/>
    <w:rsid w:val="00375113"/>
    <w:rsid w:val="003756E6"/>
    <w:rsid w:val="00375766"/>
    <w:rsid w:val="00375CFE"/>
    <w:rsid w:val="00375DC1"/>
    <w:rsid w:val="0037664F"/>
    <w:rsid w:val="003766C8"/>
    <w:rsid w:val="00376773"/>
    <w:rsid w:val="0037682E"/>
    <w:rsid w:val="003772C3"/>
    <w:rsid w:val="00377398"/>
    <w:rsid w:val="00377910"/>
    <w:rsid w:val="00380323"/>
    <w:rsid w:val="00380396"/>
    <w:rsid w:val="00380435"/>
    <w:rsid w:val="003809D8"/>
    <w:rsid w:val="00381010"/>
    <w:rsid w:val="00381037"/>
    <w:rsid w:val="003820CB"/>
    <w:rsid w:val="0038263C"/>
    <w:rsid w:val="00382DEF"/>
    <w:rsid w:val="0038301C"/>
    <w:rsid w:val="003830B8"/>
    <w:rsid w:val="00383461"/>
    <w:rsid w:val="00383C1D"/>
    <w:rsid w:val="00383E0B"/>
    <w:rsid w:val="00383EF8"/>
    <w:rsid w:val="003844A4"/>
    <w:rsid w:val="0038494F"/>
    <w:rsid w:val="00384F04"/>
    <w:rsid w:val="003855D3"/>
    <w:rsid w:val="00385724"/>
    <w:rsid w:val="00385B56"/>
    <w:rsid w:val="00385CCE"/>
    <w:rsid w:val="00386BB1"/>
    <w:rsid w:val="00386D20"/>
    <w:rsid w:val="003872DD"/>
    <w:rsid w:val="0038761B"/>
    <w:rsid w:val="0038777B"/>
    <w:rsid w:val="00387CDA"/>
    <w:rsid w:val="00387E0E"/>
    <w:rsid w:val="003905C0"/>
    <w:rsid w:val="00390984"/>
    <w:rsid w:val="003915B3"/>
    <w:rsid w:val="00391616"/>
    <w:rsid w:val="003920AC"/>
    <w:rsid w:val="00392C70"/>
    <w:rsid w:val="00392FF6"/>
    <w:rsid w:val="003930CE"/>
    <w:rsid w:val="00393399"/>
    <w:rsid w:val="00393785"/>
    <w:rsid w:val="00393C7A"/>
    <w:rsid w:val="00393D71"/>
    <w:rsid w:val="00394214"/>
    <w:rsid w:val="0039496B"/>
    <w:rsid w:val="00394B52"/>
    <w:rsid w:val="00394BA3"/>
    <w:rsid w:val="00394DE0"/>
    <w:rsid w:val="003950DC"/>
    <w:rsid w:val="0039521C"/>
    <w:rsid w:val="003956B3"/>
    <w:rsid w:val="00396049"/>
    <w:rsid w:val="0039635E"/>
    <w:rsid w:val="00396656"/>
    <w:rsid w:val="00396889"/>
    <w:rsid w:val="00396AF9"/>
    <w:rsid w:val="00397064"/>
    <w:rsid w:val="003977D9"/>
    <w:rsid w:val="0039794E"/>
    <w:rsid w:val="003A023F"/>
    <w:rsid w:val="003A0837"/>
    <w:rsid w:val="003A090D"/>
    <w:rsid w:val="003A0F3D"/>
    <w:rsid w:val="003A15EC"/>
    <w:rsid w:val="003A206E"/>
    <w:rsid w:val="003A279C"/>
    <w:rsid w:val="003A37E3"/>
    <w:rsid w:val="003A38F7"/>
    <w:rsid w:val="003A39C2"/>
    <w:rsid w:val="003A3B62"/>
    <w:rsid w:val="003A4A73"/>
    <w:rsid w:val="003A4CC6"/>
    <w:rsid w:val="003A550C"/>
    <w:rsid w:val="003A59ED"/>
    <w:rsid w:val="003A61BF"/>
    <w:rsid w:val="003A635D"/>
    <w:rsid w:val="003A697F"/>
    <w:rsid w:val="003A6C01"/>
    <w:rsid w:val="003A7217"/>
    <w:rsid w:val="003A7680"/>
    <w:rsid w:val="003B04AE"/>
    <w:rsid w:val="003B08D0"/>
    <w:rsid w:val="003B0964"/>
    <w:rsid w:val="003B0DAA"/>
    <w:rsid w:val="003B1099"/>
    <w:rsid w:val="003B1398"/>
    <w:rsid w:val="003B1786"/>
    <w:rsid w:val="003B1CA1"/>
    <w:rsid w:val="003B1DA1"/>
    <w:rsid w:val="003B2531"/>
    <w:rsid w:val="003B2D0A"/>
    <w:rsid w:val="003B2E12"/>
    <w:rsid w:val="003B52FE"/>
    <w:rsid w:val="003B55C6"/>
    <w:rsid w:val="003B56BA"/>
    <w:rsid w:val="003B5935"/>
    <w:rsid w:val="003B5CB0"/>
    <w:rsid w:val="003B60E4"/>
    <w:rsid w:val="003B6CA5"/>
    <w:rsid w:val="003B6D62"/>
    <w:rsid w:val="003B7828"/>
    <w:rsid w:val="003B7A66"/>
    <w:rsid w:val="003B7DCB"/>
    <w:rsid w:val="003C01C1"/>
    <w:rsid w:val="003C080A"/>
    <w:rsid w:val="003C1290"/>
    <w:rsid w:val="003C1666"/>
    <w:rsid w:val="003C1A48"/>
    <w:rsid w:val="003C1B1B"/>
    <w:rsid w:val="003C1E7F"/>
    <w:rsid w:val="003C2240"/>
    <w:rsid w:val="003C2786"/>
    <w:rsid w:val="003C28AD"/>
    <w:rsid w:val="003C2A38"/>
    <w:rsid w:val="003C2AAD"/>
    <w:rsid w:val="003C2F85"/>
    <w:rsid w:val="003C32A3"/>
    <w:rsid w:val="003C3416"/>
    <w:rsid w:val="003C3643"/>
    <w:rsid w:val="003C37CE"/>
    <w:rsid w:val="003C3C3E"/>
    <w:rsid w:val="003C3DC7"/>
    <w:rsid w:val="003C3DF8"/>
    <w:rsid w:val="003C408A"/>
    <w:rsid w:val="003C437A"/>
    <w:rsid w:val="003C43EB"/>
    <w:rsid w:val="003C4CE1"/>
    <w:rsid w:val="003C4E8C"/>
    <w:rsid w:val="003C55EE"/>
    <w:rsid w:val="003C5829"/>
    <w:rsid w:val="003C5F1A"/>
    <w:rsid w:val="003C62A1"/>
    <w:rsid w:val="003C63C5"/>
    <w:rsid w:val="003C66D3"/>
    <w:rsid w:val="003C6ADD"/>
    <w:rsid w:val="003C6B7E"/>
    <w:rsid w:val="003C6C48"/>
    <w:rsid w:val="003C6FCC"/>
    <w:rsid w:val="003C722E"/>
    <w:rsid w:val="003C7A78"/>
    <w:rsid w:val="003D0692"/>
    <w:rsid w:val="003D07EA"/>
    <w:rsid w:val="003D1094"/>
    <w:rsid w:val="003D162B"/>
    <w:rsid w:val="003D1BA5"/>
    <w:rsid w:val="003D2346"/>
    <w:rsid w:val="003D3149"/>
    <w:rsid w:val="003D3258"/>
    <w:rsid w:val="003D34B2"/>
    <w:rsid w:val="003D3755"/>
    <w:rsid w:val="003D37F6"/>
    <w:rsid w:val="003D3818"/>
    <w:rsid w:val="003D3B64"/>
    <w:rsid w:val="003D3BCA"/>
    <w:rsid w:val="003D3D9A"/>
    <w:rsid w:val="003D4DC0"/>
    <w:rsid w:val="003D507C"/>
    <w:rsid w:val="003D593E"/>
    <w:rsid w:val="003D5E1A"/>
    <w:rsid w:val="003D6D34"/>
    <w:rsid w:val="003D6F6F"/>
    <w:rsid w:val="003D70FA"/>
    <w:rsid w:val="003D712A"/>
    <w:rsid w:val="003D7AA0"/>
    <w:rsid w:val="003D7F41"/>
    <w:rsid w:val="003E04D4"/>
    <w:rsid w:val="003E0AE4"/>
    <w:rsid w:val="003E11A4"/>
    <w:rsid w:val="003E139A"/>
    <w:rsid w:val="003E149E"/>
    <w:rsid w:val="003E20C2"/>
    <w:rsid w:val="003E2D81"/>
    <w:rsid w:val="003E3605"/>
    <w:rsid w:val="003E45C2"/>
    <w:rsid w:val="003E5077"/>
    <w:rsid w:val="003E526E"/>
    <w:rsid w:val="003E56CD"/>
    <w:rsid w:val="003E589E"/>
    <w:rsid w:val="003E6588"/>
    <w:rsid w:val="003E67ED"/>
    <w:rsid w:val="003E6F48"/>
    <w:rsid w:val="003E71C6"/>
    <w:rsid w:val="003E7243"/>
    <w:rsid w:val="003E735F"/>
    <w:rsid w:val="003E78F7"/>
    <w:rsid w:val="003E7E49"/>
    <w:rsid w:val="003F0192"/>
    <w:rsid w:val="003F06FA"/>
    <w:rsid w:val="003F0FB9"/>
    <w:rsid w:val="003F163E"/>
    <w:rsid w:val="003F16B3"/>
    <w:rsid w:val="003F1D9F"/>
    <w:rsid w:val="003F205C"/>
    <w:rsid w:val="003F2516"/>
    <w:rsid w:val="003F28EB"/>
    <w:rsid w:val="003F3818"/>
    <w:rsid w:val="003F3BC5"/>
    <w:rsid w:val="003F43E3"/>
    <w:rsid w:val="003F52C8"/>
    <w:rsid w:val="003F539C"/>
    <w:rsid w:val="003F5612"/>
    <w:rsid w:val="003F5870"/>
    <w:rsid w:val="003F5CE6"/>
    <w:rsid w:val="003F666D"/>
    <w:rsid w:val="003F6B35"/>
    <w:rsid w:val="003F6F13"/>
    <w:rsid w:val="003F74E5"/>
    <w:rsid w:val="003F7BAD"/>
    <w:rsid w:val="004008C4"/>
    <w:rsid w:val="00400DAA"/>
    <w:rsid w:val="004011CC"/>
    <w:rsid w:val="00401A3C"/>
    <w:rsid w:val="0040243A"/>
    <w:rsid w:val="004025D3"/>
    <w:rsid w:val="004025E4"/>
    <w:rsid w:val="00403013"/>
    <w:rsid w:val="00403045"/>
    <w:rsid w:val="00403169"/>
    <w:rsid w:val="00403ABB"/>
    <w:rsid w:val="00403ABE"/>
    <w:rsid w:val="00403C10"/>
    <w:rsid w:val="00403CE5"/>
    <w:rsid w:val="00403DF6"/>
    <w:rsid w:val="004041AC"/>
    <w:rsid w:val="0040485D"/>
    <w:rsid w:val="00405894"/>
    <w:rsid w:val="00405996"/>
    <w:rsid w:val="00406188"/>
    <w:rsid w:val="00406B41"/>
    <w:rsid w:val="00406FD4"/>
    <w:rsid w:val="004074FD"/>
    <w:rsid w:val="0041082B"/>
    <w:rsid w:val="00411FD0"/>
    <w:rsid w:val="0041213B"/>
    <w:rsid w:val="004126A7"/>
    <w:rsid w:val="00412E09"/>
    <w:rsid w:val="00412EC1"/>
    <w:rsid w:val="00413340"/>
    <w:rsid w:val="00413662"/>
    <w:rsid w:val="0041396F"/>
    <w:rsid w:val="004139F6"/>
    <w:rsid w:val="00413C3A"/>
    <w:rsid w:val="00413EA9"/>
    <w:rsid w:val="0041464E"/>
    <w:rsid w:val="00414C10"/>
    <w:rsid w:val="0041501F"/>
    <w:rsid w:val="004153D4"/>
    <w:rsid w:val="00415C34"/>
    <w:rsid w:val="004162BE"/>
    <w:rsid w:val="00416432"/>
    <w:rsid w:val="00416616"/>
    <w:rsid w:val="0041684C"/>
    <w:rsid w:val="00416E0A"/>
    <w:rsid w:val="00417ADE"/>
    <w:rsid w:val="00417ED4"/>
    <w:rsid w:val="0042009E"/>
    <w:rsid w:val="00420996"/>
    <w:rsid w:val="00420AB7"/>
    <w:rsid w:val="00420C15"/>
    <w:rsid w:val="00420ECD"/>
    <w:rsid w:val="00420F65"/>
    <w:rsid w:val="004210D0"/>
    <w:rsid w:val="004212A2"/>
    <w:rsid w:val="0042248E"/>
    <w:rsid w:val="00422760"/>
    <w:rsid w:val="004227BA"/>
    <w:rsid w:val="0042294C"/>
    <w:rsid w:val="00422A04"/>
    <w:rsid w:val="00422B23"/>
    <w:rsid w:val="00422BF1"/>
    <w:rsid w:val="00422EA0"/>
    <w:rsid w:val="00423C61"/>
    <w:rsid w:val="00424037"/>
    <w:rsid w:val="004240DE"/>
    <w:rsid w:val="004244BC"/>
    <w:rsid w:val="0042473F"/>
    <w:rsid w:val="00424861"/>
    <w:rsid w:val="00424AE3"/>
    <w:rsid w:val="00424CA0"/>
    <w:rsid w:val="00424F3F"/>
    <w:rsid w:val="00425319"/>
    <w:rsid w:val="00425365"/>
    <w:rsid w:val="0042539E"/>
    <w:rsid w:val="004253D5"/>
    <w:rsid w:val="00425C2B"/>
    <w:rsid w:val="00426621"/>
    <w:rsid w:val="00426791"/>
    <w:rsid w:val="00426BE4"/>
    <w:rsid w:val="00426C7F"/>
    <w:rsid w:val="0042708D"/>
    <w:rsid w:val="0042740E"/>
    <w:rsid w:val="00427786"/>
    <w:rsid w:val="004279EE"/>
    <w:rsid w:val="00430AAD"/>
    <w:rsid w:val="00431180"/>
    <w:rsid w:val="00431356"/>
    <w:rsid w:val="0043151D"/>
    <w:rsid w:val="004316C4"/>
    <w:rsid w:val="0043222B"/>
    <w:rsid w:val="00432B91"/>
    <w:rsid w:val="00432DC0"/>
    <w:rsid w:val="00432E03"/>
    <w:rsid w:val="00432FB7"/>
    <w:rsid w:val="00433289"/>
    <w:rsid w:val="0043348C"/>
    <w:rsid w:val="004334D6"/>
    <w:rsid w:val="00433559"/>
    <w:rsid w:val="004335C4"/>
    <w:rsid w:val="00433634"/>
    <w:rsid w:val="0043427B"/>
    <w:rsid w:val="0043499B"/>
    <w:rsid w:val="00434C57"/>
    <w:rsid w:val="00434C6D"/>
    <w:rsid w:val="00434CE2"/>
    <w:rsid w:val="00435030"/>
    <w:rsid w:val="00435B9C"/>
    <w:rsid w:val="00435C6C"/>
    <w:rsid w:val="00435D40"/>
    <w:rsid w:val="00436383"/>
    <w:rsid w:val="00436E0A"/>
    <w:rsid w:val="00436EE3"/>
    <w:rsid w:val="00436FEC"/>
    <w:rsid w:val="00437477"/>
    <w:rsid w:val="00437667"/>
    <w:rsid w:val="00437D7A"/>
    <w:rsid w:val="00437DF2"/>
    <w:rsid w:val="004400A6"/>
    <w:rsid w:val="00440671"/>
    <w:rsid w:val="004406AB"/>
    <w:rsid w:val="004407CE"/>
    <w:rsid w:val="00440D6F"/>
    <w:rsid w:val="00440ED4"/>
    <w:rsid w:val="0044115D"/>
    <w:rsid w:val="004416F9"/>
    <w:rsid w:val="00441829"/>
    <w:rsid w:val="00441CC7"/>
    <w:rsid w:val="00441E71"/>
    <w:rsid w:val="00441F61"/>
    <w:rsid w:val="0044248A"/>
    <w:rsid w:val="00442A48"/>
    <w:rsid w:val="00442E87"/>
    <w:rsid w:val="00442F3A"/>
    <w:rsid w:val="00443619"/>
    <w:rsid w:val="00443B0A"/>
    <w:rsid w:val="00443F01"/>
    <w:rsid w:val="0044439F"/>
    <w:rsid w:val="0044461C"/>
    <w:rsid w:val="0044511E"/>
    <w:rsid w:val="00445724"/>
    <w:rsid w:val="0044579C"/>
    <w:rsid w:val="0044584D"/>
    <w:rsid w:val="00445BAB"/>
    <w:rsid w:val="00445C4B"/>
    <w:rsid w:val="0044624C"/>
    <w:rsid w:val="004467EB"/>
    <w:rsid w:val="00446870"/>
    <w:rsid w:val="00446C2A"/>
    <w:rsid w:val="00447056"/>
    <w:rsid w:val="00447281"/>
    <w:rsid w:val="00447422"/>
    <w:rsid w:val="004477EA"/>
    <w:rsid w:val="00450A23"/>
    <w:rsid w:val="00450BA9"/>
    <w:rsid w:val="00450E7E"/>
    <w:rsid w:val="00450F7C"/>
    <w:rsid w:val="00451174"/>
    <w:rsid w:val="0045118E"/>
    <w:rsid w:val="00451804"/>
    <w:rsid w:val="004521F9"/>
    <w:rsid w:val="00452315"/>
    <w:rsid w:val="004528E6"/>
    <w:rsid w:val="004535B1"/>
    <w:rsid w:val="00453C53"/>
    <w:rsid w:val="00453D69"/>
    <w:rsid w:val="00453E0F"/>
    <w:rsid w:val="00453FDF"/>
    <w:rsid w:val="00454032"/>
    <w:rsid w:val="004540CC"/>
    <w:rsid w:val="00454729"/>
    <w:rsid w:val="00454A77"/>
    <w:rsid w:val="00455187"/>
    <w:rsid w:val="004558FC"/>
    <w:rsid w:val="00455B6F"/>
    <w:rsid w:val="00455BA9"/>
    <w:rsid w:val="00455BCC"/>
    <w:rsid w:val="00456178"/>
    <w:rsid w:val="004563E2"/>
    <w:rsid w:val="00456425"/>
    <w:rsid w:val="004566B1"/>
    <w:rsid w:val="004576AF"/>
    <w:rsid w:val="00457834"/>
    <w:rsid w:val="00457BDD"/>
    <w:rsid w:val="00457C55"/>
    <w:rsid w:val="004603F2"/>
    <w:rsid w:val="004606F2"/>
    <w:rsid w:val="004607BC"/>
    <w:rsid w:val="00460AE8"/>
    <w:rsid w:val="00460C26"/>
    <w:rsid w:val="00461218"/>
    <w:rsid w:val="00462178"/>
    <w:rsid w:val="004623E5"/>
    <w:rsid w:val="00462634"/>
    <w:rsid w:val="004626C8"/>
    <w:rsid w:val="0046271D"/>
    <w:rsid w:val="00462A4A"/>
    <w:rsid w:val="0046319A"/>
    <w:rsid w:val="0046394A"/>
    <w:rsid w:val="00463B64"/>
    <w:rsid w:val="00463C17"/>
    <w:rsid w:val="00463EE1"/>
    <w:rsid w:val="00464540"/>
    <w:rsid w:val="00464856"/>
    <w:rsid w:val="00464A60"/>
    <w:rsid w:val="00464A6E"/>
    <w:rsid w:val="00464A6F"/>
    <w:rsid w:val="00465108"/>
    <w:rsid w:val="00465404"/>
    <w:rsid w:val="004655CD"/>
    <w:rsid w:val="00465837"/>
    <w:rsid w:val="00465E08"/>
    <w:rsid w:val="00466B61"/>
    <w:rsid w:val="00466D29"/>
    <w:rsid w:val="00466D31"/>
    <w:rsid w:val="0046717E"/>
    <w:rsid w:val="0046774E"/>
    <w:rsid w:val="00467B82"/>
    <w:rsid w:val="00467F60"/>
    <w:rsid w:val="00467FCF"/>
    <w:rsid w:val="004708D6"/>
    <w:rsid w:val="0047094D"/>
    <w:rsid w:val="00471122"/>
    <w:rsid w:val="004711C7"/>
    <w:rsid w:val="004713E7"/>
    <w:rsid w:val="00471B22"/>
    <w:rsid w:val="00471E14"/>
    <w:rsid w:val="00471FBD"/>
    <w:rsid w:val="00473068"/>
    <w:rsid w:val="004736CA"/>
    <w:rsid w:val="004737E4"/>
    <w:rsid w:val="00473ADF"/>
    <w:rsid w:val="004743C6"/>
    <w:rsid w:val="004748F6"/>
    <w:rsid w:val="00474985"/>
    <w:rsid w:val="00474DA0"/>
    <w:rsid w:val="00474F9A"/>
    <w:rsid w:val="00475018"/>
    <w:rsid w:val="004751DD"/>
    <w:rsid w:val="004753B2"/>
    <w:rsid w:val="004754CF"/>
    <w:rsid w:val="00475917"/>
    <w:rsid w:val="00476070"/>
    <w:rsid w:val="004760CB"/>
    <w:rsid w:val="00476A50"/>
    <w:rsid w:val="00476AF2"/>
    <w:rsid w:val="00477286"/>
    <w:rsid w:val="0047780E"/>
    <w:rsid w:val="0048101C"/>
    <w:rsid w:val="00481BD1"/>
    <w:rsid w:val="00482420"/>
    <w:rsid w:val="00482635"/>
    <w:rsid w:val="00482856"/>
    <w:rsid w:val="00482CF2"/>
    <w:rsid w:val="00482EB4"/>
    <w:rsid w:val="00482F69"/>
    <w:rsid w:val="0048332D"/>
    <w:rsid w:val="004838EA"/>
    <w:rsid w:val="00483D35"/>
    <w:rsid w:val="00483E38"/>
    <w:rsid w:val="00483F96"/>
    <w:rsid w:val="00484132"/>
    <w:rsid w:val="004843B7"/>
    <w:rsid w:val="004849D5"/>
    <w:rsid w:val="00485576"/>
    <w:rsid w:val="00485834"/>
    <w:rsid w:val="00485B1C"/>
    <w:rsid w:val="00485E8B"/>
    <w:rsid w:val="004860EF"/>
    <w:rsid w:val="00486C95"/>
    <w:rsid w:val="00486E7E"/>
    <w:rsid w:val="00487163"/>
    <w:rsid w:val="004871CA"/>
    <w:rsid w:val="004871F7"/>
    <w:rsid w:val="00487637"/>
    <w:rsid w:val="0048780E"/>
    <w:rsid w:val="004878DB"/>
    <w:rsid w:val="00487B1B"/>
    <w:rsid w:val="00487F3C"/>
    <w:rsid w:val="004905FF"/>
    <w:rsid w:val="0049061D"/>
    <w:rsid w:val="00490E22"/>
    <w:rsid w:val="00490E42"/>
    <w:rsid w:val="00490F22"/>
    <w:rsid w:val="004912F6"/>
    <w:rsid w:val="004913D5"/>
    <w:rsid w:val="0049181F"/>
    <w:rsid w:val="00492E64"/>
    <w:rsid w:val="0049304F"/>
    <w:rsid w:val="004934D6"/>
    <w:rsid w:val="00493613"/>
    <w:rsid w:val="00493C5D"/>
    <w:rsid w:val="00493D6F"/>
    <w:rsid w:val="00493FA6"/>
    <w:rsid w:val="00494760"/>
    <w:rsid w:val="0049480C"/>
    <w:rsid w:val="0049529E"/>
    <w:rsid w:val="00495962"/>
    <w:rsid w:val="00495D4A"/>
    <w:rsid w:val="004960E0"/>
    <w:rsid w:val="004964FB"/>
    <w:rsid w:val="00496528"/>
    <w:rsid w:val="00496531"/>
    <w:rsid w:val="004968AF"/>
    <w:rsid w:val="004968FE"/>
    <w:rsid w:val="00496938"/>
    <w:rsid w:val="00496BA6"/>
    <w:rsid w:val="004973A0"/>
    <w:rsid w:val="0049776A"/>
    <w:rsid w:val="004978B0"/>
    <w:rsid w:val="004978F5"/>
    <w:rsid w:val="00497FED"/>
    <w:rsid w:val="004A00E5"/>
    <w:rsid w:val="004A01CB"/>
    <w:rsid w:val="004A02EC"/>
    <w:rsid w:val="004A05F9"/>
    <w:rsid w:val="004A1A71"/>
    <w:rsid w:val="004A1D16"/>
    <w:rsid w:val="004A21F3"/>
    <w:rsid w:val="004A25E9"/>
    <w:rsid w:val="004A29EC"/>
    <w:rsid w:val="004A2BC3"/>
    <w:rsid w:val="004A308B"/>
    <w:rsid w:val="004A345A"/>
    <w:rsid w:val="004A372D"/>
    <w:rsid w:val="004A3AA4"/>
    <w:rsid w:val="004A3B60"/>
    <w:rsid w:val="004A44CF"/>
    <w:rsid w:val="004A4F3D"/>
    <w:rsid w:val="004A50D6"/>
    <w:rsid w:val="004A545F"/>
    <w:rsid w:val="004A5D21"/>
    <w:rsid w:val="004A6731"/>
    <w:rsid w:val="004A679C"/>
    <w:rsid w:val="004A683D"/>
    <w:rsid w:val="004A6950"/>
    <w:rsid w:val="004A6ACB"/>
    <w:rsid w:val="004A6E27"/>
    <w:rsid w:val="004A7006"/>
    <w:rsid w:val="004A70AA"/>
    <w:rsid w:val="004A73EB"/>
    <w:rsid w:val="004A754D"/>
    <w:rsid w:val="004B00DE"/>
    <w:rsid w:val="004B06E3"/>
    <w:rsid w:val="004B0A2B"/>
    <w:rsid w:val="004B1205"/>
    <w:rsid w:val="004B15DA"/>
    <w:rsid w:val="004B1F08"/>
    <w:rsid w:val="004B2B6E"/>
    <w:rsid w:val="004B2E5E"/>
    <w:rsid w:val="004B3621"/>
    <w:rsid w:val="004B36A2"/>
    <w:rsid w:val="004B3BAA"/>
    <w:rsid w:val="004B453F"/>
    <w:rsid w:val="004B4B4A"/>
    <w:rsid w:val="004B4C50"/>
    <w:rsid w:val="004B4F91"/>
    <w:rsid w:val="004B55A7"/>
    <w:rsid w:val="004B5997"/>
    <w:rsid w:val="004B616A"/>
    <w:rsid w:val="004B63D0"/>
    <w:rsid w:val="004B671F"/>
    <w:rsid w:val="004B6E05"/>
    <w:rsid w:val="004B715C"/>
    <w:rsid w:val="004B7885"/>
    <w:rsid w:val="004B7D50"/>
    <w:rsid w:val="004C0023"/>
    <w:rsid w:val="004C021B"/>
    <w:rsid w:val="004C0541"/>
    <w:rsid w:val="004C0949"/>
    <w:rsid w:val="004C09E7"/>
    <w:rsid w:val="004C0AF6"/>
    <w:rsid w:val="004C1447"/>
    <w:rsid w:val="004C1924"/>
    <w:rsid w:val="004C1A88"/>
    <w:rsid w:val="004C1B8D"/>
    <w:rsid w:val="004C2BFF"/>
    <w:rsid w:val="004C33A1"/>
    <w:rsid w:val="004C3AB2"/>
    <w:rsid w:val="004C4241"/>
    <w:rsid w:val="004C452D"/>
    <w:rsid w:val="004C45F5"/>
    <w:rsid w:val="004C486C"/>
    <w:rsid w:val="004C50A4"/>
    <w:rsid w:val="004C50AB"/>
    <w:rsid w:val="004C527E"/>
    <w:rsid w:val="004C572F"/>
    <w:rsid w:val="004C6777"/>
    <w:rsid w:val="004C6C03"/>
    <w:rsid w:val="004C7305"/>
    <w:rsid w:val="004C753B"/>
    <w:rsid w:val="004C79F5"/>
    <w:rsid w:val="004D01E6"/>
    <w:rsid w:val="004D0234"/>
    <w:rsid w:val="004D069D"/>
    <w:rsid w:val="004D07D5"/>
    <w:rsid w:val="004D0B1C"/>
    <w:rsid w:val="004D2BC7"/>
    <w:rsid w:val="004D2E66"/>
    <w:rsid w:val="004D38B0"/>
    <w:rsid w:val="004D409B"/>
    <w:rsid w:val="004D4902"/>
    <w:rsid w:val="004D499D"/>
    <w:rsid w:val="004D4B38"/>
    <w:rsid w:val="004D60D4"/>
    <w:rsid w:val="004D6386"/>
    <w:rsid w:val="004D684E"/>
    <w:rsid w:val="004D696A"/>
    <w:rsid w:val="004D69B3"/>
    <w:rsid w:val="004D6D6A"/>
    <w:rsid w:val="004D74AC"/>
    <w:rsid w:val="004D79F8"/>
    <w:rsid w:val="004D7B90"/>
    <w:rsid w:val="004E0271"/>
    <w:rsid w:val="004E0A22"/>
    <w:rsid w:val="004E0F25"/>
    <w:rsid w:val="004E149E"/>
    <w:rsid w:val="004E16EE"/>
    <w:rsid w:val="004E1AD2"/>
    <w:rsid w:val="004E1D1F"/>
    <w:rsid w:val="004E1F14"/>
    <w:rsid w:val="004E2163"/>
    <w:rsid w:val="004E28C9"/>
    <w:rsid w:val="004E2C1C"/>
    <w:rsid w:val="004E2E71"/>
    <w:rsid w:val="004E2F23"/>
    <w:rsid w:val="004E3197"/>
    <w:rsid w:val="004E3237"/>
    <w:rsid w:val="004E349E"/>
    <w:rsid w:val="004E34C0"/>
    <w:rsid w:val="004E383E"/>
    <w:rsid w:val="004E4331"/>
    <w:rsid w:val="004E5148"/>
    <w:rsid w:val="004E52D3"/>
    <w:rsid w:val="004E5851"/>
    <w:rsid w:val="004E5977"/>
    <w:rsid w:val="004E655C"/>
    <w:rsid w:val="004E6B4B"/>
    <w:rsid w:val="004E73E4"/>
    <w:rsid w:val="004E7796"/>
    <w:rsid w:val="004E77B3"/>
    <w:rsid w:val="004E7D1D"/>
    <w:rsid w:val="004F04C5"/>
    <w:rsid w:val="004F07DE"/>
    <w:rsid w:val="004F0871"/>
    <w:rsid w:val="004F0DA1"/>
    <w:rsid w:val="004F15BB"/>
    <w:rsid w:val="004F1CA6"/>
    <w:rsid w:val="004F2613"/>
    <w:rsid w:val="004F2C61"/>
    <w:rsid w:val="004F2EE6"/>
    <w:rsid w:val="004F37A8"/>
    <w:rsid w:val="004F3853"/>
    <w:rsid w:val="004F3DA1"/>
    <w:rsid w:val="004F4261"/>
    <w:rsid w:val="004F4A73"/>
    <w:rsid w:val="004F4C62"/>
    <w:rsid w:val="004F4D6D"/>
    <w:rsid w:val="004F4DDE"/>
    <w:rsid w:val="004F4FCF"/>
    <w:rsid w:val="004F5660"/>
    <w:rsid w:val="004F5D4B"/>
    <w:rsid w:val="004F5E22"/>
    <w:rsid w:val="004F6069"/>
    <w:rsid w:val="004F62C2"/>
    <w:rsid w:val="004F6959"/>
    <w:rsid w:val="004F6CCD"/>
    <w:rsid w:val="004F7B76"/>
    <w:rsid w:val="004F7B8C"/>
    <w:rsid w:val="004F7D23"/>
    <w:rsid w:val="0050018C"/>
    <w:rsid w:val="005007C0"/>
    <w:rsid w:val="00500AE7"/>
    <w:rsid w:val="00500D20"/>
    <w:rsid w:val="00500F2A"/>
    <w:rsid w:val="0050103A"/>
    <w:rsid w:val="00501703"/>
    <w:rsid w:val="005017C0"/>
    <w:rsid w:val="0050185A"/>
    <w:rsid w:val="00501B30"/>
    <w:rsid w:val="00501BA4"/>
    <w:rsid w:val="005027A2"/>
    <w:rsid w:val="00502BB4"/>
    <w:rsid w:val="00503623"/>
    <w:rsid w:val="00503A07"/>
    <w:rsid w:val="0050464A"/>
    <w:rsid w:val="00504829"/>
    <w:rsid w:val="00504A24"/>
    <w:rsid w:val="00504A58"/>
    <w:rsid w:val="00504CD8"/>
    <w:rsid w:val="005054CF"/>
    <w:rsid w:val="005056A6"/>
    <w:rsid w:val="00505BF9"/>
    <w:rsid w:val="00505E1E"/>
    <w:rsid w:val="00505E31"/>
    <w:rsid w:val="0050622D"/>
    <w:rsid w:val="00506471"/>
    <w:rsid w:val="0050797C"/>
    <w:rsid w:val="00507F6F"/>
    <w:rsid w:val="00510911"/>
    <w:rsid w:val="00510C2B"/>
    <w:rsid w:val="00511030"/>
    <w:rsid w:val="005114A0"/>
    <w:rsid w:val="00511949"/>
    <w:rsid w:val="00511A88"/>
    <w:rsid w:val="00511D9C"/>
    <w:rsid w:val="00511F7F"/>
    <w:rsid w:val="005122CD"/>
    <w:rsid w:val="00512701"/>
    <w:rsid w:val="005128EB"/>
    <w:rsid w:val="00513378"/>
    <w:rsid w:val="00513408"/>
    <w:rsid w:val="005136C0"/>
    <w:rsid w:val="00513A17"/>
    <w:rsid w:val="00513EC8"/>
    <w:rsid w:val="00513F6E"/>
    <w:rsid w:val="005140DC"/>
    <w:rsid w:val="005142DC"/>
    <w:rsid w:val="00514B17"/>
    <w:rsid w:val="005156CE"/>
    <w:rsid w:val="00516393"/>
    <w:rsid w:val="00517076"/>
    <w:rsid w:val="0051798A"/>
    <w:rsid w:val="00517B77"/>
    <w:rsid w:val="00517EF2"/>
    <w:rsid w:val="005202A5"/>
    <w:rsid w:val="00520678"/>
    <w:rsid w:val="00520C98"/>
    <w:rsid w:val="00520E91"/>
    <w:rsid w:val="005219A8"/>
    <w:rsid w:val="0052207C"/>
    <w:rsid w:val="005223E1"/>
    <w:rsid w:val="00522E06"/>
    <w:rsid w:val="00522E66"/>
    <w:rsid w:val="005235D6"/>
    <w:rsid w:val="0052386C"/>
    <w:rsid w:val="0052465B"/>
    <w:rsid w:val="00524F6B"/>
    <w:rsid w:val="005258A9"/>
    <w:rsid w:val="00526077"/>
    <w:rsid w:val="005261E3"/>
    <w:rsid w:val="005265B4"/>
    <w:rsid w:val="0052756D"/>
    <w:rsid w:val="00527AE6"/>
    <w:rsid w:val="0053062F"/>
    <w:rsid w:val="0053073B"/>
    <w:rsid w:val="00530944"/>
    <w:rsid w:val="00531A17"/>
    <w:rsid w:val="00531AA0"/>
    <w:rsid w:val="00531ACA"/>
    <w:rsid w:val="0053244E"/>
    <w:rsid w:val="00532657"/>
    <w:rsid w:val="005327C0"/>
    <w:rsid w:val="00532A19"/>
    <w:rsid w:val="005331A0"/>
    <w:rsid w:val="005331D2"/>
    <w:rsid w:val="00533789"/>
    <w:rsid w:val="0053387F"/>
    <w:rsid w:val="005339CD"/>
    <w:rsid w:val="0053424B"/>
    <w:rsid w:val="00534A53"/>
    <w:rsid w:val="00534E55"/>
    <w:rsid w:val="005352F6"/>
    <w:rsid w:val="0053580B"/>
    <w:rsid w:val="00535826"/>
    <w:rsid w:val="005358AB"/>
    <w:rsid w:val="00535D2A"/>
    <w:rsid w:val="00535F63"/>
    <w:rsid w:val="00536348"/>
    <w:rsid w:val="005369B9"/>
    <w:rsid w:val="00536DCD"/>
    <w:rsid w:val="00537B0A"/>
    <w:rsid w:val="00540304"/>
    <w:rsid w:val="00540382"/>
    <w:rsid w:val="005403ED"/>
    <w:rsid w:val="0054049B"/>
    <w:rsid w:val="005408F0"/>
    <w:rsid w:val="0054125C"/>
    <w:rsid w:val="0054147B"/>
    <w:rsid w:val="00541985"/>
    <w:rsid w:val="00542532"/>
    <w:rsid w:val="00543D78"/>
    <w:rsid w:val="00543F70"/>
    <w:rsid w:val="00543FB1"/>
    <w:rsid w:val="0054418F"/>
    <w:rsid w:val="00544BF4"/>
    <w:rsid w:val="00545076"/>
    <w:rsid w:val="00545885"/>
    <w:rsid w:val="00545A07"/>
    <w:rsid w:val="005461DB"/>
    <w:rsid w:val="00546522"/>
    <w:rsid w:val="00547F30"/>
    <w:rsid w:val="00547FDB"/>
    <w:rsid w:val="005503A3"/>
    <w:rsid w:val="0055071F"/>
    <w:rsid w:val="00550877"/>
    <w:rsid w:val="00550996"/>
    <w:rsid w:val="00550BCF"/>
    <w:rsid w:val="00550D03"/>
    <w:rsid w:val="00551B69"/>
    <w:rsid w:val="00551B76"/>
    <w:rsid w:val="00551F07"/>
    <w:rsid w:val="0055234F"/>
    <w:rsid w:val="0055329B"/>
    <w:rsid w:val="00553888"/>
    <w:rsid w:val="00553996"/>
    <w:rsid w:val="00553CCF"/>
    <w:rsid w:val="00554075"/>
    <w:rsid w:val="0055434A"/>
    <w:rsid w:val="005546F1"/>
    <w:rsid w:val="0055490C"/>
    <w:rsid w:val="00554CE5"/>
    <w:rsid w:val="00554F72"/>
    <w:rsid w:val="005553A7"/>
    <w:rsid w:val="00555612"/>
    <w:rsid w:val="0055573D"/>
    <w:rsid w:val="005558AE"/>
    <w:rsid w:val="005561B6"/>
    <w:rsid w:val="00556BF1"/>
    <w:rsid w:val="005577B3"/>
    <w:rsid w:val="0056062A"/>
    <w:rsid w:val="0056078E"/>
    <w:rsid w:val="00560B0C"/>
    <w:rsid w:val="0056116A"/>
    <w:rsid w:val="005617A3"/>
    <w:rsid w:val="00561980"/>
    <w:rsid w:val="00561BAA"/>
    <w:rsid w:val="0056204A"/>
    <w:rsid w:val="00562934"/>
    <w:rsid w:val="00562972"/>
    <w:rsid w:val="005635C9"/>
    <w:rsid w:val="00564278"/>
    <w:rsid w:val="005644FD"/>
    <w:rsid w:val="00564DBF"/>
    <w:rsid w:val="005654A2"/>
    <w:rsid w:val="005654F8"/>
    <w:rsid w:val="005655FA"/>
    <w:rsid w:val="0056625A"/>
    <w:rsid w:val="00566309"/>
    <w:rsid w:val="0056636F"/>
    <w:rsid w:val="00566BE0"/>
    <w:rsid w:val="00567157"/>
    <w:rsid w:val="005676A9"/>
    <w:rsid w:val="0056786F"/>
    <w:rsid w:val="00567A6A"/>
    <w:rsid w:val="00567B9A"/>
    <w:rsid w:val="0057058F"/>
    <w:rsid w:val="00570A4A"/>
    <w:rsid w:val="00570AAB"/>
    <w:rsid w:val="00570AF7"/>
    <w:rsid w:val="00570E10"/>
    <w:rsid w:val="005712E9"/>
    <w:rsid w:val="0057153A"/>
    <w:rsid w:val="00571962"/>
    <w:rsid w:val="00571C9B"/>
    <w:rsid w:val="00571D22"/>
    <w:rsid w:val="00572B83"/>
    <w:rsid w:val="00572F3B"/>
    <w:rsid w:val="00573417"/>
    <w:rsid w:val="00573DF7"/>
    <w:rsid w:val="00574389"/>
    <w:rsid w:val="00574D04"/>
    <w:rsid w:val="00574FEF"/>
    <w:rsid w:val="0057539B"/>
    <w:rsid w:val="00576060"/>
    <w:rsid w:val="00576550"/>
    <w:rsid w:val="005765AD"/>
    <w:rsid w:val="00576D6B"/>
    <w:rsid w:val="00576DA5"/>
    <w:rsid w:val="00576EE0"/>
    <w:rsid w:val="0057720D"/>
    <w:rsid w:val="005772DB"/>
    <w:rsid w:val="00577910"/>
    <w:rsid w:val="0058015C"/>
    <w:rsid w:val="005802D2"/>
    <w:rsid w:val="00580C5A"/>
    <w:rsid w:val="00581991"/>
    <w:rsid w:val="00581C67"/>
    <w:rsid w:val="00582132"/>
    <w:rsid w:val="00582436"/>
    <w:rsid w:val="00583BEE"/>
    <w:rsid w:val="00583C60"/>
    <w:rsid w:val="00584110"/>
    <w:rsid w:val="0058443A"/>
    <w:rsid w:val="0058471A"/>
    <w:rsid w:val="0058489A"/>
    <w:rsid w:val="00584A1D"/>
    <w:rsid w:val="0058542C"/>
    <w:rsid w:val="005854E1"/>
    <w:rsid w:val="00585672"/>
    <w:rsid w:val="00585762"/>
    <w:rsid w:val="00585AC8"/>
    <w:rsid w:val="00585B33"/>
    <w:rsid w:val="00585F2E"/>
    <w:rsid w:val="00586057"/>
    <w:rsid w:val="00586153"/>
    <w:rsid w:val="005861C9"/>
    <w:rsid w:val="005866AA"/>
    <w:rsid w:val="00586756"/>
    <w:rsid w:val="0058679C"/>
    <w:rsid w:val="0058686A"/>
    <w:rsid w:val="00586C9F"/>
    <w:rsid w:val="00586F13"/>
    <w:rsid w:val="00586FDD"/>
    <w:rsid w:val="005870E4"/>
    <w:rsid w:val="0059033E"/>
    <w:rsid w:val="0059037D"/>
    <w:rsid w:val="005907A9"/>
    <w:rsid w:val="00590E44"/>
    <w:rsid w:val="00590F70"/>
    <w:rsid w:val="005912BE"/>
    <w:rsid w:val="00591458"/>
    <w:rsid w:val="00591974"/>
    <w:rsid w:val="00591C87"/>
    <w:rsid w:val="0059203E"/>
    <w:rsid w:val="0059263D"/>
    <w:rsid w:val="00592838"/>
    <w:rsid w:val="00593821"/>
    <w:rsid w:val="00593931"/>
    <w:rsid w:val="00593EEC"/>
    <w:rsid w:val="00594887"/>
    <w:rsid w:val="00595145"/>
    <w:rsid w:val="00595498"/>
    <w:rsid w:val="005956AC"/>
    <w:rsid w:val="005958EF"/>
    <w:rsid w:val="00596010"/>
    <w:rsid w:val="005961A7"/>
    <w:rsid w:val="0059623F"/>
    <w:rsid w:val="005965F1"/>
    <w:rsid w:val="005966BE"/>
    <w:rsid w:val="00596E5D"/>
    <w:rsid w:val="005976DB"/>
    <w:rsid w:val="00597F97"/>
    <w:rsid w:val="005A0A33"/>
    <w:rsid w:val="005A1134"/>
    <w:rsid w:val="005A191E"/>
    <w:rsid w:val="005A1AB9"/>
    <w:rsid w:val="005A21D6"/>
    <w:rsid w:val="005A22B0"/>
    <w:rsid w:val="005A2DF3"/>
    <w:rsid w:val="005A302A"/>
    <w:rsid w:val="005A3C1C"/>
    <w:rsid w:val="005A3C62"/>
    <w:rsid w:val="005A3DC5"/>
    <w:rsid w:val="005A3FBC"/>
    <w:rsid w:val="005A4189"/>
    <w:rsid w:val="005A45E9"/>
    <w:rsid w:val="005A47AB"/>
    <w:rsid w:val="005A47C9"/>
    <w:rsid w:val="005A4AAB"/>
    <w:rsid w:val="005A4B2F"/>
    <w:rsid w:val="005A572C"/>
    <w:rsid w:val="005A5E28"/>
    <w:rsid w:val="005A60A3"/>
    <w:rsid w:val="005A6296"/>
    <w:rsid w:val="005A6DAE"/>
    <w:rsid w:val="005A6E2E"/>
    <w:rsid w:val="005A6F3C"/>
    <w:rsid w:val="005A72A8"/>
    <w:rsid w:val="005A7836"/>
    <w:rsid w:val="005A7B0B"/>
    <w:rsid w:val="005A7D3F"/>
    <w:rsid w:val="005B0A03"/>
    <w:rsid w:val="005B0FE7"/>
    <w:rsid w:val="005B1CB3"/>
    <w:rsid w:val="005B1F79"/>
    <w:rsid w:val="005B2344"/>
    <w:rsid w:val="005B28AE"/>
    <w:rsid w:val="005B29C6"/>
    <w:rsid w:val="005B31BC"/>
    <w:rsid w:val="005B36D1"/>
    <w:rsid w:val="005B39E7"/>
    <w:rsid w:val="005B3B41"/>
    <w:rsid w:val="005B4010"/>
    <w:rsid w:val="005B5866"/>
    <w:rsid w:val="005B5E68"/>
    <w:rsid w:val="005B6051"/>
    <w:rsid w:val="005B60B6"/>
    <w:rsid w:val="005B62FA"/>
    <w:rsid w:val="005B69A2"/>
    <w:rsid w:val="005B6A21"/>
    <w:rsid w:val="005B6A4F"/>
    <w:rsid w:val="005B72CF"/>
    <w:rsid w:val="005C00ED"/>
    <w:rsid w:val="005C061A"/>
    <w:rsid w:val="005C0D29"/>
    <w:rsid w:val="005C0FE0"/>
    <w:rsid w:val="005C2466"/>
    <w:rsid w:val="005C24A5"/>
    <w:rsid w:val="005C28B4"/>
    <w:rsid w:val="005C2B3B"/>
    <w:rsid w:val="005C319D"/>
    <w:rsid w:val="005C323A"/>
    <w:rsid w:val="005C361D"/>
    <w:rsid w:val="005C3FFC"/>
    <w:rsid w:val="005C426F"/>
    <w:rsid w:val="005C4F80"/>
    <w:rsid w:val="005C5008"/>
    <w:rsid w:val="005C52E5"/>
    <w:rsid w:val="005C5DE3"/>
    <w:rsid w:val="005C6004"/>
    <w:rsid w:val="005C7134"/>
    <w:rsid w:val="005C79B8"/>
    <w:rsid w:val="005D00A0"/>
    <w:rsid w:val="005D0D64"/>
    <w:rsid w:val="005D1B3F"/>
    <w:rsid w:val="005D1BF7"/>
    <w:rsid w:val="005D27B0"/>
    <w:rsid w:val="005D29D4"/>
    <w:rsid w:val="005D2A0A"/>
    <w:rsid w:val="005D2FA9"/>
    <w:rsid w:val="005D34E3"/>
    <w:rsid w:val="005D3E36"/>
    <w:rsid w:val="005D46D7"/>
    <w:rsid w:val="005D4844"/>
    <w:rsid w:val="005D4945"/>
    <w:rsid w:val="005D4E93"/>
    <w:rsid w:val="005D4FE0"/>
    <w:rsid w:val="005D5703"/>
    <w:rsid w:val="005D5DCA"/>
    <w:rsid w:val="005D5F11"/>
    <w:rsid w:val="005D6148"/>
    <w:rsid w:val="005D6518"/>
    <w:rsid w:val="005D65B3"/>
    <w:rsid w:val="005D6CDE"/>
    <w:rsid w:val="005D6DBC"/>
    <w:rsid w:val="005D70F6"/>
    <w:rsid w:val="005D72E2"/>
    <w:rsid w:val="005D74D5"/>
    <w:rsid w:val="005D7C41"/>
    <w:rsid w:val="005D7EBD"/>
    <w:rsid w:val="005E011C"/>
    <w:rsid w:val="005E171F"/>
    <w:rsid w:val="005E1736"/>
    <w:rsid w:val="005E17A5"/>
    <w:rsid w:val="005E23AA"/>
    <w:rsid w:val="005E2580"/>
    <w:rsid w:val="005E2BF1"/>
    <w:rsid w:val="005E2D19"/>
    <w:rsid w:val="005E34EE"/>
    <w:rsid w:val="005E34EF"/>
    <w:rsid w:val="005E363D"/>
    <w:rsid w:val="005E365A"/>
    <w:rsid w:val="005E4C65"/>
    <w:rsid w:val="005E4D3A"/>
    <w:rsid w:val="005E50F7"/>
    <w:rsid w:val="005E5335"/>
    <w:rsid w:val="005E5409"/>
    <w:rsid w:val="005E565C"/>
    <w:rsid w:val="005E57EE"/>
    <w:rsid w:val="005E596A"/>
    <w:rsid w:val="005E639E"/>
    <w:rsid w:val="005E6932"/>
    <w:rsid w:val="005E6C68"/>
    <w:rsid w:val="005E7117"/>
    <w:rsid w:val="005E78DE"/>
    <w:rsid w:val="005E7A57"/>
    <w:rsid w:val="005F0319"/>
    <w:rsid w:val="005F08C1"/>
    <w:rsid w:val="005F110A"/>
    <w:rsid w:val="005F12F5"/>
    <w:rsid w:val="005F16C8"/>
    <w:rsid w:val="005F196A"/>
    <w:rsid w:val="005F28CC"/>
    <w:rsid w:val="005F2EB0"/>
    <w:rsid w:val="005F39FD"/>
    <w:rsid w:val="005F3D6E"/>
    <w:rsid w:val="005F40B6"/>
    <w:rsid w:val="005F432C"/>
    <w:rsid w:val="005F44EA"/>
    <w:rsid w:val="005F45F7"/>
    <w:rsid w:val="005F4724"/>
    <w:rsid w:val="005F4B56"/>
    <w:rsid w:val="005F4FB1"/>
    <w:rsid w:val="005F5208"/>
    <w:rsid w:val="005F534F"/>
    <w:rsid w:val="005F578B"/>
    <w:rsid w:val="005F59B8"/>
    <w:rsid w:val="005F5A05"/>
    <w:rsid w:val="005F5E5A"/>
    <w:rsid w:val="005F6EF1"/>
    <w:rsid w:val="005F74B1"/>
    <w:rsid w:val="005F75C0"/>
    <w:rsid w:val="005F75F2"/>
    <w:rsid w:val="005F7B5C"/>
    <w:rsid w:val="00600275"/>
    <w:rsid w:val="00600D44"/>
    <w:rsid w:val="00601286"/>
    <w:rsid w:val="0060161C"/>
    <w:rsid w:val="006016D0"/>
    <w:rsid w:val="00601DA5"/>
    <w:rsid w:val="00602E83"/>
    <w:rsid w:val="0060355F"/>
    <w:rsid w:val="006038F2"/>
    <w:rsid w:val="00603B15"/>
    <w:rsid w:val="00603CBB"/>
    <w:rsid w:val="00604AAE"/>
    <w:rsid w:val="00604BB1"/>
    <w:rsid w:val="00604E87"/>
    <w:rsid w:val="006050F8"/>
    <w:rsid w:val="00605399"/>
    <w:rsid w:val="006055F8"/>
    <w:rsid w:val="00606962"/>
    <w:rsid w:val="006069BE"/>
    <w:rsid w:val="00607171"/>
    <w:rsid w:val="00607334"/>
    <w:rsid w:val="0060767F"/>
    <w:rsid w:val="00607855"/>
    <w:rsid w:val="006078D8"/>
    <w:rsid w:val="00607B96"/>
    <w:rsid w:val="00607E9D"/>
    <w:rsid w:val="006102DA"/>
    <w:rsid w:val="006103B5"/>
    <w:rsid w:val="00610803"/>
    <w:rsid w:val="00610990"/>
    <w:rsid w:val="00610BC4"/>
    <w:rsid w:val="006114CE"/>
    <w:rsid w:val="00611F73"/>
    <w:rsid w:val="00612014"/>
    <w:rsid w:val="0061215C"/>
    <w:rsid w:val="006123F8"/>
    <w:rsid w:val="00612E7D"/>
    <w:rsid w:val="00612E83"/>
    <w:rsid w:val="00613299"/>
    <w:rsid w:val="006133E8"/>
    <w:rsid w:val="0061345C"/>
    <w:rsid w:val="006136FB"/>
    <w:rsid w:val="0061380D"/>
    <w:rsid w:val="0061385B"/>
    <w:rsid w:val="0061477F"/>
    <w:rsid w:val="00614C6F"/>
    <w:rsid w:val="00614F73"/>
    <w:rsid w:val="00615595"/>
    <w:rsid w:val="00616366"/>
    <w:rsid w:val="00616764"/>
    <w:rsid w:val="006168EE"/>
    <w:rsid w:val="00616DD9"/>
    <w:rsid w:val="00617037"/>
    <w:rsid w:val="006170CC"/>
    <w:rsid w:val="00617839"/>
    <w:rsid w:val="00617C23"/>
    <w:rsid w:val="00617E98"/>
    <w:rsid w:val="00617ECF"/>
    <w:rsid w:val="0062008B"/>
    <w:rsid w:val="006202BC"/>
    <w:rsid w:val="006203C7"/>
    <w:rsid w:val="00620676"/>
    <w:rsid w:val="00620974"/>
    <w:rsid w:val="00620EF5"/>
    <w:rsid w:val="006210BA"/>
    <w:rsid w:val="00621386"/>
    <w:rsid w:val="00621554"/>
    <w:rsid w:val="0062206A"/>
    <w:rsid w:val="00622422"/>
    <w:rsid w:val="006235B3"/>
    <w:rsid w:val="00623DDB"/>
    <w:rsid w:val="00623E58"/>
    <w:rsid w:val="00624B0B"/>
    <w:rsid w:val="00624D03"/>
    <w:rsid w:val="00624DDA"/>
    <w:rsid w:val="00624F1C"/>
    <w:rsid w:val="006255FC"/>
    <w:rsid w:val="0062586F"/>
    <w:rsid w:val="0062591D"/>
    <w:rsid w:val="00625D38"/>
    <w:rsid w:val="00625D54"/>
    <w:rsid w:val="006269E8"/>
    <w:rsid w:val="00626C40"/>
    <w:rsid w:val="00626CFC"/>
    <w:rsid w:val="00627A43"/>
    <w:rsid w:val="00627E7D"/>
    <w:rsid w:val="006301D4"/>
    <w:rsid w:val="006305FE"/>
    <w:rsid w:val="0063071C"/>
    <w:rsid w:val="006308F5"/>
    <w:rsid w:val="00630C38"/>
    <w:rsid w:val="00630D62"/>
    <w:rsid w:val="00630E48"/>
    <w:rsid w:val="00630E53"/>
    <w:rsid w:val="006315AE"/>
    <w:rsid w:val="00631A32"/>
    <w:rsid w:val="00631C5E"/>
    <w:rsid w:val="00632461"/>
    <w:rsid w:val="00632905"/>
    <w:rsid w:val="006329FC"/>
    <w:rsid w:val="006330A0"/>
    <w:rsid w:val="00633AB2"/>
    <w:rsid w:val="00633E37"/>
    <w:rsid w:val="00633EEA"/>
    <w:rsid w:val="006343D0"/>
    <w:rsid w:val="00635444"/>
    <w:rsid w:val="00635D0F"/>
    <w:rsid w:val="00635F3E"/>
    <w:rsid w:val="00636504"/>
    <w:rsid w:val="006372F5"/>
    <w:rsid w:val="00637818"/>
    <w:rsid w:val="006378DA"/>
    <w:rsid w:val="006404C2"/>
    <w:rsid w:val="00640E7D"/>
    <w:rsid w:val="006411BC"/>
    <w:rsid w:val="006418A8"/>
    <w:rsid w:val="006418C8"/>
    <w:rsid w:val="00641C01"/>
    <w:rsid w:val="00641CE0"/>
    <w:rsid w:val="00641E89"/>
    <w:rsid w:val="006424D1"/>
    <w:rsid w:val="0064298F"/>
    <w:rsid w:val="00642D0C"/>
    <w:rsid w:val="00642DDB"/>
    <w:rsid w:val="0064350C"/>
    <w:rsid w:val="00643F3E"/>
    <w:rsid w:val="00644096"/>
    <w:rsid w:val="00644DEB"/>
    <w:rsid w:val="00645825"/>
    <w:rsid w:val="00645DEE"/>
    <w:rsid w:val="00645F81"/>
    <w:rsid w:val="0064633A"/>
    <w:rsid w:val="00646C29"/>
    <w:rsid w:val="00646D42"/>
    <w:rsid w:val="00647091"/>
    <w:rsid w:val="0064726B"/>
    <w:rsid w:val="00647638"/>
    <w:rsid w:val="00647683"/>
    <w:rsid w:val="006476DE"/>
    <w:rsid w:val="0064776F"/>
    <w:rsid w:val="00647DC4"/>
    <w:rsid w:val="00647EEA"/>
    <w:rsid w:val="00647F3C"/>
    <w:rsid w:val="006503BE"/>
    <w:rsid w:val="006505E0"/>
    <w:rsid w:val="006506A0"/>
    <w:rsid w:val="00650D1D"/>
    <w:rsid w:val="00650F58"/>
    <w:rsid w:val="00651017"/>
    <w:rsid w:val="006510D8"/>
    <w:rsid w:val="00651FD5"/>
    <w:rsid w:val="006520A6"/>
    <w:rsid w:val="00652DD2"/>
    <w:rsid w:val="00652ECD"/>
    <w:rsid w:val="00652F75"/>
    <w:rsid w:val="006537C8"/>
    <w:rsid w:val="00653AF1"/>
    <w:rsid w:val="00653E7B"/>
    <w:rsid w:val="00654450"/>
    <w:rsid w:val="00654518"/>
    <w:rsid w:val="00654CBE"/>
    <w:rsid w:val="00655044"/>
    <w:rsid w:val="006554DA"/>
    <w:rsid w:val="006557DD"/>
    <w:rsid w:val="006557E9"/>
    <w:rsid w:val="00655D4F"/>
    <w:rsid w:val="00655E45"/>
    <w:rsid w:val="00655F18"/>
    <w:rsid w:val="0065647E"/>
    <w:rsid w:val="00656B28"/>
    <w:rsid w:val="00656D8C"/>
    <w:rsid w:val="00656DBE"/>
    <w:rsid w:val="00656EBC"/>
    <w:rsid w:val="0065751C"/>
    <w:rsid w:val="00657D9C"/>
    <w:rsid w:val="0066028A"/>
    <w:rsid w:val="00660574"/>
    <w:rsid w:val="00661072"/>
    <w:rsid w:val="006614D1"/>
    <w:rsid w:val="00661556"/>
    <w:rsid w:val="006617BE"/>
    <w:rsid w:val="00661E5C"/>
    <w:rsid w:val="00661F42"/>
    <w:rsid w:val="006622FF"/>
    <w:rsid w:val="00662625"/>
    <w:rsid w:val="0066284D"/>
    <w:rsid w:val="00662E87"/>
    <w:rsid w:val="00663C6B"/>
    <w:rsid w:val="00664A7B"/>
    <w:rsid w:val="00664B0E"/>
    <w:rsid w:val="00664EF8"/>
    <w:rsid w:val="00665120"/>
    <w:rsid w:val="006655A4"/>
    <w:rsid w:val="00666057"/>
    <w:rsid w:val="006667BA"/>
    <w:rsid w:val="00666D4B"/>
    <w:rsid w:val="006678DA"/>
    <w:rsid w:val="00667E55"/>
    <w:rsid w:val="00670072"/>
    <w:rsid w:val="0067008F"/>
    <w:rsid w:val="00670150"/>
    <w:rsid w:val="00670B78"/>
    <w:rsid w:val="00670C90"/>
    <w:rsid w:val="00670D44"/>
    <w:rsid w:val="00671392"/>
    <w:rsid w:val="0067188E"/>
    <w:rsid w:val="00671BBE"/>
    <w:rsid w:val="00671DD3"/>
    <w:rsid w:val="006721AB"/>
    <w:rsid w:val="00672373"/>
    <w:rsid w:val="00673114"/>
    <w:rsid w:val="006732C4"/>
    <w:rsid w:val="00673865"/>
    <w:rsid w:val="00673867"/>
    <w:rsid w:val="0067387A"/>
    <w:rsid w:val="00673A7B"/>
    <w:rsid w:val="00673DE9"/>
    <w:rsid w:val="00674418"/>
    <w:rsid w:val="00674563"/>
    <w:rsid w:val="00674731"/>
    <w:rsid w:val="006749AE"/>
    <w:rsid w:val="00675025"/>
    <w:rsid w:val="00675324"/>
    <w:rsid w:val="00675418"/>
    <w:rsid w:val="00675A8B"/>
    <w:rsid w:val="00675D56"/>
    <w:rsid w:val="00677267"/>
    <w:rsid w:val="0067767C"/>
    <w:rsid w:val="006776EC"/>
    <w:rsid w:val="00677B3F"/>
    <w:rsid w:val="00680085"/>
    <w:rsid w:val="006800C7"/>
    <w:rsid w:val="00680345"/>
    <w:rsid w:val="00680F47"/>
    <w:rsid w:val="006811FA"/>
    <w:rsid w:val="006816E9"/>
    <w:rsid w:val="0068184A"/>
    <w:rsid w:val="0068198A"/>
    <w:rsid w:val="00681D33"/>
    <w:rsid w:val="00681FF9"/>
    <w:rsid w:val="00682288"/>
    <w:rsid w:val="006823AB"/>
    <w:rsid w:val="0068275D"/>
    <w:rsid w:val="006828FA"/>
    <w:rsid w:val="006833C9"/>
    <w:rsid w:val="0068348B"/>
    <w:rsid w:val="0068371A"/>
    <w:rsid w:val="00683F6A"/>
    <w:rsid w:val="006846B2"/>
    <w:rsid w:val="00684900"/>
    <w:rsid w:val="00685303"/>
    <w:rsid w:val="006862C6"/>
    <w:rsid w:val="00686CC8"/>
    <w:rsid w:val="00686E58"/>
    <w:rsid w:val="00687A69"/>
    <w:rsid w:val="00687BA1"/>
    <w:rsid w:val="0069044B"/>
    <w:rsid w:val="006904C1"/>
    <w:rsid w:val="006907E6"/>
    <w:rsid w:val="00690C75"/>
    <w:rsid w:val="0069141D"/>
    <w:rsid w:val="006914B8"/>
    <w:rsid w:val="00691B39"/>
    <w:rsid w:val="0069251F"/>
    <w:rsid w:val="0069298A"/>
    <w:rsid w:val="00692D4E"/>
    <w:rsid w:val="00692DC1"/>
    <w:rsid w:val="00693702"/>
    <w:rsid w:val="006939DF"/>
    <w:rsid w:val="00693F28"/>
    <w:rsid w:val="00694430"/>
    <w:rsid w:val="00694703"/>
    <w:rsid w:val="0069477E"/>
    <w:rsid w:val="00694D05"/>
    <w:rsid w:val="006955B6"/>
    <w:rsid w:val="00695F82"/>
    <w:rsid w:val="006962F8"/>
    <w:rsid w:val="00696794"/>
    <w:rsid w:val="00696ED3"/>
    <w:rsid w:val="00697B29"/>
    <w:rsid w:val="00697F54"/>
    <w:rsid w:val="00697F7E"/>
    <w:rsid w:val="006A00A1"/>
    <w:rsid w:val="006A06C2"/>
    <w:rsid w:val="006A2233"/>
    <w:rsid w:val="006A24C3"/>
    <w:rsid w:val="006A24F6"/>
    <w:rsid w:val="006A2923"/>
    <w:rsid w:val="006A2A4C"/>
    <w:rsid w:val="006A3369"/>
    <w:rsid w:val="006A37FE"/>
    <w:rsid w:val="006A3B65"/>
    <w:rsid w:val="006A43AD"/>
    <w:rsid w:val="006A4D82"/>
    <w:rsid w:val="006A5616"/>
    <w:rsid w:val="006A56ED"/>
    <w:rsid w:val="006A5887"/>
    <w:rsid w:val="006A5913"/>
    <w:rsid w:val="006A5CAD"/>
    <w:rsid w:val="006A6012"/>
    <w:rsid w:val="006A6312"/>
    <w:rsid w:val="006A6635"/>
    <w:rsid w:val="006A780E"/>
    <w:rsid w:val="006A7AB9"/>
    <w:rsid w:val="006A7B76"/>
    <w:rsid w:val="006B0011"/>
    <w:rsid w:val="006B00EA"/>
    <w:rsid w:val="006B0102"/>
    <w:rsid w:val="006B0475"/>
    <w:rsid w:val="006B0936"/>
    <w:rsid w:val="006B0A29"/>
    <w:rsid w:val="006B0D1C"/>
    <w:rsid w:val="006B0DA9"/>
    <w:rsid w:val="006B1455"/>
    <w:rsid w:val="006B1931"/>
    <w:rsid w:val="006B1C6E"/>
    <w:rsid w:val="006B1D93"/>
    <w:rsid w:val="006B2042"/>
    <w:rsid w:val="006B20C4"/>
    <w:rsid w:val="006B2118"/>
    <w:rsid w:val="006B24BA"/>
    <w:rsid w:val="006B2675"/>
    <w:rsid w:val="006B304D"/>
    <w:rsid w:val="006B34AE"/>
    <w:rsid w:val="006B4CF1"/>
    <w:rsid w:val="006B524C"/>
    <w:rsid w:val="006B55AD"/>
    <w:rsid w:val="006B57D5"/>
    <w:rsid w:val="006B59CF"/>
    <w:rsid w:val="006B670D"/>
    <w:rsid w:val="006B7170"/>
    <w:rsid w:val="006B71B6"/>
    <w:rsid w:val="006B74B3"/>
    <w:rsid w:val="006B7935"/>
    <w:rsid w:val="006C0A9F"/>
    <w:rsid w:val="006C0FD6"/>
    <w:rsid w:val="006C1212"/>
    <w:rsid w:val="006C17FA"/>
    <w:rsid w:val="006C1898"/>
    <w:rsid w:val="006C1FD4"/>
    <w:rsid w:val="006C22DC"/>
    <w:rsid w:val="006C2A73"/>
    <w:rsid w:val="006C2C4E"/>
    <w:rsid w:val="006C320E"/>
    <w:rsid w:val="006C32CD"/>
    <w:rsid w:val="006C32D8"/>
    <w:rsid w:val="006C3458"/>
    <w:rsid w:val="006C3806"/>
    <w:rsid w:val="006C4825"/>
    <w:rsid w:val="006C51FF"/>
    <w:rsid w:val="006C5A29"/>
    <w:rsid w:val="006C615A"/>
    <w:rsid w:val="006C63A3"/>
    <w:rsid w:val="006C6670"/>
    <w:rsid w:val="006C67E1"/>
    <w:rsid w:val="006C6ACE"/>
    <w:rsid w:val="006D0145"/>
    <w:rsid w:val="006D0214"/>
    <w:rsid w:val="006D035D"/>
    <w:rsid w:val="006D05E2"/>
    <w:rsid w:val="006D08B1"/>
    <w:rsid w:val="006D0BFD"/>
    <w:rsid w:val="006D0DBB"/>
    <w:rsid w:val="006D10DA"/>
    <w:rsid w:val="006D1465"/>
    <w:rsid w:val="006D1667"/>
    <w:rsid w:val="006D17C1"/>
    <w:rsid w:val="006D188C"/>
    <w:rsid w:val="006D190B"/>
    <w:rsid w:val="006D2B24"/>
    <w:rsid w:val="006D333C"/>
    <w:rsid w:val="006D34D1"/>
    <w:rsid w:val="006D3A1D"/>
    <w:rsid w:val="006D3D4D"/>
    <w:rsid w:val="006D3EB3"/>
    <w:rsid w:val="006D4071"/>
    <w:rsid w:val="006D412F"/>
    <w:rsid w:val="006D41F6"/>
    <w:rsid w:val="006D4231"/>
    <w:rsid w:val="006D4748"/>
    <w:rsid w:val="006D4D9A"/>
    <w:rsid w:val="006D4EDE"/>
    <w:rsid w:val="006D4F2D"/>
    <w:rsid w:val="006D5681"/>
    <w:rsid w:val="006D59F6"/>
    <w:rsid w:val="006D5B79"/>
    <w:rsid w:val="006D6701"/>
    <w:rsid w:val="006D6A92"/>
    <w:rsid w:val="006D73AB"/>
    <w:rsid w:val="006D7628"/>
    <w:rsid w:val="006D772C"/>
    <w:rsid w:val="006D78C7"/>
    <w:rsid w:val="006E0A82"/>
    <w:rsid w:val="006E0AD0"/>
    <w:rsid w:val="006E0BD6"/>
    <w:rsid w:val="006E1002"/>
    <w:rsid w:val="006E1380"/>
    <w:rsid w:val="006E23DB"/>
    <w:rsid w:val="006E2AD3"/>
    <w:rsid w:val="006E2DB6"/>
    <w:rsid w:val="006E395E"/>
    <w:rsid w:val="006E3E04"/>
    <w:rsid w:val="006E479D"/>
    <w:rsid w:val="006E4A20"/>
    <w:rsid w:val="006E4DE9"/>
    <w:rsid w:val="006E4F7A"/>
    <w:rsid w:val="006E5552"/>
    <w:rsid w:val="006E5606"/>
    <w:rsid w:val="006E5DAA"/>
    <w:rsid w:val="006E5DB4"/>
    <w:rsid w:val="006E64F7"/>
    <w:rsid w:val="006E68BE"/>
    <w:rsid w:val="006E6993"/>
    <w:rsid w:val="006E7410"/>
    <w:rsid w:val="006E76B3"/>
    <w:rsid w:val="006E7AB9"/>
    <w:rsid w:val="006F03F3"/>
    <w:rsid w:val="006F10C7"/>
    <w:rsid w:val="006F13ED"/>
    <w:rsid w:val="006F1CB8"/>
    <w:rsid w:val="006F2305"/>
    <w:rsid w:val="006F2413"/>
    <w:rsid w:val="006F24BA"/>
    <w:rsid w:val="006F2CB3"/>
    <w:rsid w:val="006F2D51"/>
    <w:rsid w:val="006F2DE7"/>
    <w:rsid w:val="006F2E52"/>
    <w:rsid w:val="006F3289"/>
    <w:rsid w:val="006F32EC"/>
    <w:rsid w:val="006F3703"/>
    <w:rsid w:val="006F38AE"/>
    <w:rsid w:val="006F3A5C"/>
    <w:rsid w:val="006F4819"/>
    <w:rsid w:val="006F4976"/>
    <w:rsid w:val="006F6121"/>
    <w:rsid w:val="006F6342"/>
    <w:rsid w:val="006F63B4"/>
    <w:rsid w:val="006F73C8"/>
    <w:rsid w:val="006F7C0A"/>
    <w:rsid w:val="006F7C32"/>
    <w:rsid w:val="007003D2"/>
    <w:rsid w:val="007004A4"/>
    <w:rsid w:val="00700EC2"/>
    <w:rsid w:val="007010D6"/>
    <w:rsid w:val="00701F3E"/>
    <w:rsid w:val="00701F93"/>
    <w:rsid w:val="00702040"/>
    <w:rsid w:val="007024B6"/>
    <w:rsid w:val="00702604"/>
    <w:rsid w:val="0070260C"/>
    <w:rsid w:val="007026F6"/>
    <w:rsid w:val="00702B8F"/>
    <w:rsid w:val="00703290"/>
    <w:rsid w:val="007033AF"/>
    <w:rsid w:val="00703650"/>
    <w:rsid w:val="00703B78"/>
    <w:rsid w:val="00703E11"/>
    <w:rsid w:val="00704012"/>
    <w:rsid w:val="00704240"/>
    <w:rsid w:val="007043C1"/>
    <w:rsid w:val="0070466D"/>
    <w:rsid w:val="0070526C"/>
    <w:rsid w:val="00705A6B"/>
    <w:rsid w:val="0070601E"/>
    <w:rsid w:val="007068B5"/>
    <w:rsid w:val="00706ADB"/>
    <w:rsid w:val="00706E02"/>
    <w:rsid w:val="0070718B"/>
    <w:rsid w:val="0070754D"/>
    <w:rsid w:val="00707742"/>
    <w:rsid w:val="007078D3"/>
    <w:rsid w:val="00710379"/>
    <w:rsid w:val="007106D5"/>
    <w:rsid w:val="007106E5"/>
    <w:rsid w:val="00710A81"/>
    <w:rsid w:val="0071100E"/>
    <w:rsid w:val="007112A8"/>
    <w:rsid w:val="007116F2"/>
    <w:rsid w:val="00711AD5"/>
    <w:rsid w:val="00711BB6"/>
    <w:rsid w:val="00711BBE"/>
    <w:rsid w:val="00711C8E"/>
    <w:rsid w:val="00711EFC"/>
    <w:rsid w:val="007123B3"/>
    <w:rsid w:val="007127E2"/>
    <w:rsid w:val="00712AC5"/>
    <w:rsid w:val="00713021"/>
    <w:rsid w:val="00714322"/>
    <w:rsid w:val="007144A4"/>
    <w:rsid w:val="00714583"/>
    <w:rsid w:val="00714891"/>
    <w:rsid w:val="0071523C"/>
    <w:rsid w:val="007153C3"/>
    <w:rsid w:val="007153C8"/>
    <w:rsid w:val="00715B9F"/>
    <w:rsid w:val="00716048"/>
    <w:rsid w:val="00716457"/>
    <w:rsid w:val="00716490"/>
    <w:rsid w:val="00716583"/>
    <w:rsid w:val="007165EA"/>
    <w:rsid w:val="00716E43"/>
    <w:rsid w:val="00716FE4"/>
    <w:rsid w:val="00717045"/>
    <w:rsid w:val="0071762B"/>
    <w:rsid w:val="007176F4"/>
    <w:rsid w:val="00717C2D"/>
    <w:rsid w:val="00717D7A"/>
    <w:rsid w:val="00720A49"/>
    <w:rsid w:val="00720A83"/>
    <w:rsid w:val="00720B63"/>
    <w:rsid w:val="00720C3D"/>
    <w:rsid w:val="0072116C"/>
    <w:rsid w:val="00722655"/>
    <w:rsid w:val="00722C9A"/>
    <w:rsid w:val="007232C2"/>
    <w:rsid w:val="007236C3"/>
    <w:rsid w:val="00723A7E"/>
    <w:rsid w:val="00723D26"/>
    <w:rsid w:val="00723DE1"/>
    <w:rsid w:val="0072468A"/>
    <w:rsid w:val="00724ED7"/>
    <w:rsid w:val="007258E8"/>
    <w:rsid w:val="0072598C"/>
    <w:rsid w:val="00725A1B"/>
    <w:rsid w:val="00726133"/>
    <w:rsid w:val="007273AC"/>
    <w:rsid w:val="0072749C"/>
    <w:rsid w:val="007274B8"/>
    <w:rsid w:val="00730173"/>
    <w:rsid w:val="00730B13"/>
    <w:rsid w:val="00730D10"/>
    <w:rsid w:val="00731264"/>
    <w:rsid w:val="0073141C"/>
    <w:rsid w:val="00731ABB"/>
    <w:rsid w:val="00731CF9"/>
    <w:rsid w:val="00731F04"/>
    <w:rsid w:val="00731FB7"/>
    <w:rsid w:val="0073200F"/>
    <w:rsid w:val="00732093"/>
    <w:rsid w:val="007324C4"/>
    <w:rsid w:val="0073314B"/>
    <w:rsid w:val="007334C5"/>
    <w:rsid w:val="00733650"/>
    <w:rsid w:val="00733D07"/>
    <w:rsid w:val="00733E3A"/>
    <w:rsid w:val="00734003"/>
    <w:rsid w:val="0073422E"/>
    <w:rsid w:val="00734485"/>
    <w:rsid w:val="00734AD1"/>
    <w:rsid w:val="00734AEA"/>
    <w:rsid w:val="00734E11"/>
    <w:rsid w:val="00734FE4"/>
    <w:rsid w:val="00735267"/>
    <w:rsid w:val="00735CC2"/>
    <w:rsid w:val="00735EDD"/>
    <w:rsid w:val="007361F1"/>
    <w:rsid w:val="00736AF9"/>
    <w:rsid w:val="00736E26"/>
    <w:rsid w:val="007371FD"/>
    <w:rsid w:val="007376F3"/>
    <w:rsid w:val="00737773"/>
    <w:rsid w:val="00737B46"/>
    <w:rsid w:val="00737B95"/>
    <w:rsid w:val="007401FF"/>
    <w:rsid w:val="0074030E"/>
    <w:rsid w:val="00740AAA"/>
    <w:rsid w:val="00740BC2"/>
    <w:rsid w:val="00741642"/>
    <w:rsid w:val="00741A4A"/>
    <w:rsid w:val="00741CF1"/>
    <w:rsid w:val="00741DD6"/>
    <w:rsid w:val="00742365"/>
    <w:rsid w:val="00742966"/>
    <w:rsid w:val="00742B40"/>
    <w:rsid w:val="0074334C"/>
    <w:rsid w:val="00743733"/>
    <w:rsid w:val="00744034"/>
    <w:rsid w:val="007442DC"/>
    <w:rsid w:val="007446E7"/>
    <w:rsid w:val="00744B74"/>
    <w:rsid w:val="007450F7"/>
    <w:rsid w:val="00745600"/>
    <w:rsid w:val="007457D9"/>
    <w:rsid w:val="00745C70"/>
    <w:rsid w:val="00745D17"/>
    <w:rsid w:val="00745FF2"/>
    <w:rsid w:val="00746188"/>
    <w:rsid w:val="007461CE"/>
    <w:rsid w:val="0074641D"/>
    <w:rsid w:val="00746531"/>
    <w:rsid w:val="007465A1"/>
    <w:rsid w:val="00746A8B"/>
    <w:rsid w:val="00746C0E"/>
    <w:rsid w:val="00746DDA"/>
    <w:rsid w:val="00747034"/>
    <w:rsid w:val="007478C4"/>
    <w:rsid w:val="00747C8E"/>
    <w:rsid w:val="00747FA4"/>
    <w:rsid w:val="00751030"/>
    <w:rsid w:val="00751214"/>
    <w:rsid w:val="00751497"/>
    <w:rsid w:val="00751587"/>
    <w:rsid w:val="00751646"/>
    <w:rsid w:val="00751D07"/>
    <w:rsid w:val="00751EC7"/>
    <w:rsid w:val="00752BE9"/>
    <w:rsid w:val="0075334B"/>
    <w:rsid w:val="0075357E"/>
    <w:rsid w:val="0075371E"/>
    <w:rsid w:val="00753768"/>
    <w:rsid w:val="007538F4"/>
    <w:rsid w:val="00753A1C"/>
    <w:rsid w:val="00754053"/>
    <w:rsid w:val="0075440D"/>
    <w:rsid w:val="007553A0"/>
    <w:rsid w:val="007555C2"/>
    <w:rsid w:val="007556F9"/>
    <w:rsid w:val="00755AE6"/>
    <w:rsid w:val="00755EA3"/>
    <w:rsid w:val="007566B8"/>
    <w:rsid w:val="007569A6"/>
    <w:rsid w:val="00756DE2"/>
    <w:rsid w:val="00757B7A"/>
    <w:rsid w:val="00757D0D"/>
    <w:rsid w:val="00757FA2"/>
    <w:rsid w:val="00760041"/>
    <w:rsid w:val="007601E9"/>
    <w:rsid w:val="00760CCC"/>
    <w:rsid w:val="00760F09"/>
    <w:rsid w:val="0076187C"/>
    <w:rsid w:val="00761D81"/>
    <w:rsid w:val="00762211"/>
    <w:rsid w:val="0076238A"/>
    <w:rsid w:val="00762C18"/>
    <w:rsid w:val="00762FC9"/>
    <w:rsid w:val="0076359D"/>
    <w:rsid w:val="00763F81"/>
    <w:rsid w:val="00763FAF"/>
    <w:rsid w:val="007640A1"/>
    <w:rsid w:val="00764970"/>
    <w:rsid w:val="00764F34"/>
    <w:rsid w:val="007651D2"/>
    <w:rsid w:val="00765ABB"/>
    <w:rsid w:val="00765EB7"/>
    <w:rsid w:val="0076668B"/>
    <w:rsid w:val="0076674E"/>
    <w:rsid w:val="0076692A"/>
    <w:rsid w:val="00766C2C"/>
    <w:rsid w:val="00766CD9"/>
    <w:rsid w:val="00766DB4"/>
    <w:rsid w:val="007677C4"/>
    <w:rsid w:val="00767A7E"/>
    <w:rsid w:val="0077019C"/>
    <w:rsid w:val="007702F3"/>
    <w:rsid w:val="0077038E"/>
    <w:rsid w:val="007706CB"/>
    <w:rsid w:val="00770A66"/>
    <w:rsid w:val="00770C13"/>
    <w:rsid w:val="00770D40"/>
    <w:rsid w:val="00771B47"/>
    <w:rsid w:val="00771F97"/>
    <w:rsid w:val="00772D14"/>
    <w:rsid w:val="00773249"/>
    <w:rsid w:val="0077366A"/>
    <w:rsid w:val="00773717"/>
    <w:rsid w:val="00773AD7"/>
    <w:rsid w:val="00773B80"/>
    <w:rsid w:val="00774B41"/>
    <w:rsid w:val="00774E52"/>
    <w:rsid w:val="0077583A"/>
    <w:rsid w:val="00775F34"/>
    <w:rsid w:val="00776C0A"/>
    <w:rsid w:val="00776F85"/>
    <w:rsid w:val="0077733B"/>
    <w:rsid w:val="007803B4"/>
    <w:rsid w:val="0078046A"/>
    <w:rsid w:val="00780794"/>
    <w:rsid w:val="0078088B"/>
    <w:rsid w:val="007809F1"/>
    <w:rsid w:val="007814D2"/>
    <w:rsid w:val="007816D2"/>
    <w:rsid w:val="007819EE"/>
    <w:rsid w:val="00781E7D"/>
    <w:rsid w:val="007821CA"/>
    <w:rsid w:val="00782300"/>
    <w:rsid w:val="0078250D"/>
    <w:rsid w:val="00782AF1"/>
    <w:rsid w:val="00782B9A"/>
    <w:rsid w:val="00782D35"/>
    <w:rsid w:val="007833EF"/>
    <w:rsid w:val="0078342F"/>
    <w:rsid w:val="00783B5C"/>
    <w:rsid w:val="00783E8E"/>
    <w:rsid w:val="00784B73"/>
    <w:rsid w:val="007853B7"/>
    <w:rsid w:val="007855F4"/>
    <w:rsid w:val="0078588B"/>
    <w:rsid w:val="00785CE4"/>
    <w:rsid w:val="00785EB1"/>
    <w:rsid w:val="00786340"/>
    <w:rsid w:val="00786364"/>
    <w:rsid w:val="007864A3"/>
    <w:rsid w:val="00786B71"/>
    <w:rsid w:val="00787178"/>
    <w:rsid w:val="007872D1"/>
    <w:rsid w:val="00787529"/>
    <w:rsid w:val="00787E75"/>
    <w:rsid w:val="007906F6"/>
    <w:rsid w:val="00790879"/>
    <w:rsid w:val="00790904"/>
    <w:rsid w:val="0079189D"/>
    <w:rsid w:val="0079347B"/>
    <w:rsid w:val="0079349C"/>
    <w:rsid w:val="00793885"/>
    <w:rsid w:val="0079415E"/>
    <w:rsid w:val="0079434B"/>
    <w:rsid w:val="00794399"/>
    <w:rsid w:val="007944FB"/>
    <w:rsid w:val="00794A5C"/>
    <w:rsid w:val="00794AEB"/>
    <w:rsid w:val="00794B32"/>
    <w:rsid w:val="00794CA2"/>
    <w:rsid w:val="00794CFE"/>
    <w:rsid w:val="00794D63"/>
    <w:rsid w:val="00795FD2"/>
    <w:rsid w:val="00796188"/>
    <w:rsid w:val="00796368"/>
    <w:rsid w:val="00796651"/>
    <w:rsid w:val="00796688"/>
    <w:rsid w:val="00796A76"/>
    <w:rsid w:val="007971D5"/>
    <w:rsid w:val="007975B1"/>
    <w:rsid w:val="0079776D"/>
    <w:rsid w:val="0079799B"/>
    <w:rsid w:val="00797C48"/>
    <w:rsid w:val="00797E56"/>
    <w:rsid w:val="00797F5A"/>
    <w:rsid w:val="007A0C8E"/>
    <w:rsid w:val="007A0F46"/>
    <w:rsid w:val="007A17C3"/>
    <w:rsid w:val="007A1C99"/>
    <w:rsid w:val="007A1D83"/>
    <w:rsid w:val="007A2064"/>
    <w:rsid w:val="007A219B"/>
    <w:rsid w:val="007A2452"/>
    <w:rsid w:val="007A29DD"/>
    <w:rsid w:val="007A2A19"/>
    <w:rsid w:val="007A2AC8"/>
    <w:rsid w:val="007A3749"/>
    <w:rsid w:val="007A37CF"/>
    <w:rsid w:val="007A38CA"/>
    <w:rsid w:val="007A41A5"/>
    <w:rsid w:val="007A42FF"/>
    <w:rsid w:val="007A438E"/>
    <w:rsid w:val="007A4C7B"/>
    <w:rsid w:val="007A5389"/>
    <w:rsid w:val="007A56E7"/>
    <w:rsid w:val="007A5C2F"/>
    <w:rsid w:val="007A5EDE"/>
    <w:rsid w:val="007A5FDD"/>
    <w:rsid w:val="007A604E"/>
    <w:rsid w:val="007A676F"/>
    <w:rsid w:val="007A6ABA"/>
    <w:rsid w:val="007A6D6E"/>
    <w:rsid w:val="007A7112"/>
    <w:rsid w:val="007A79A3"/>
    <w:rsid w:val="007A7DC1"/>
    <w:rsid w:val="007B043B"/>
    <w:rsid w:val="007B1057"/>
    <w:rsid w:val="007B1555"/>
    <w:rsid w:val="007B1C73"/>
    <w:rsid w:val="007B2E00"/>
    <w:rsid w:val="007B3237"/>
    <w:rsid w:val="007B373F"/>
    <w:rsid w:val="007B3790"/>
    <w:rsid w:val="007B39DD"/>
    <w:rsid w:val="007B3B86"/>
    <w:rsid w:val="007B4FB4"/>
    <w:rsid w:val="007B4FC3"/>
    <w:rsid w:val="007B5141"/>
    <w:rsid w:val="007B5822"/>
    <w:rsid w:val="007B5CF4"/>
    <w:rsid w:val="007B5DBC"/>
    <w:rsid w:val="007B6179"/>
    <w:rsid w:val="007B636F"/>
    <w:rsid w:val="007B6602"/>
    <w:rsid w:val="007B6A9B"/>
    <w:rsid w:val="007B776B"/>
    <w:rsid w:val="007B7A72"/>
    <w:rsid w:val="007C02F8"/>
    <w:rsid w:val="007C0EE1"/>
    <w:rsid w:val="007C15A0"/>
    <w:rsid w:val="007C15BB"/>
    <w:rsid w:val="007C176C"/>
    <w:rsid w:val="007C1833"/>
    <w:rsid w:val="007C1E0B"/>
    <w:rsid w:val="007C1ECB"/>
    <w:rsid w:val="007C2FBB"/>
    <w:rsid w:val="007C3230"/>
    <w:rsid w:val="007C326A"/>
    <w:rsid w:val="007C32A1"/>
    <w:rsid w:val="007C36B4"/>
    <w:rsid w:val="007C4416"/>
    <w:rsid w:val="007C4580"/>
    <w:rsid w:val="007C47E3"/>
    <w:rsid w:val="007C492E"/>
    <w:rsid w:val="007C5182"/>
    <w:rsid w:val="007C5382"/>
    <w:rsid w:val="007C5579"/>
    <w:rsid w:val="007C5ADC"/>
    <w:rsid w:val="007C5B9F"/>
    <w:rsid w:val="007C5E60"/>
    <w:rsid w:val="007C64C4"/>
    <w:rsid w:val="007C71A4"/>
    <w:rsid w:val="007C72E5"/>
    <w:rsid w:val="007C75C9"/>
    <w:rsid w:val="007C7CB7"/>
    <w:rsid w:val="007D022D"/>
    <w:rsid w:val="007D02E2"/>
    <w:rsid w:val="007D0686"/>
    <w:rsid w:val="007D0D3E"/>
    <w:rsid w:val="007D1521"/>
    <w:rsid w:val="007D1525"/>
    <w:rsid w:val="007D1582"/>
    <w:rsid w:val="007D1624"/>
    <w:rsid w:val="007D17DD"/>
    <w:rsid w:val="007D1D1D"/>
    <w:rsid w:val="007D2107"/>
    <w:rsid w:val="007D276A"/>
    <w:rsid w:val="007D282E"/>
    <w:rsid w:val="007D2A1F"/>
    <w:rsid w:val="007D303E"/>
    <w:rsid w:val="007D3894"/>
    <w:rsid w:val="007D38CB"/>
    <w:rsid w:val="007D3FD2"/>
    <w:rsid w:val="007D40BA"/>
    <w:rsid w:val="007D411E"/>
    <w:rsid w:val="007D43A9"/>
    <w:rsid w:val="007D4434"/>
    <w:rsid w:val="007D6935"/>
    <w:rsid w:val="007D6A18"/>
    <w:rsid w:val="007D722D"/>
    <w:rsid w:val="007D7245"/>
    <w:rsid w:val="007D73ED"/>
    <w:rsid w:val="007D74E9"/>
    <w:rsid w:val="007D7684"/>
    <w:rsid w:val="007D7819"/>
    <w:rsid w:val="007D7967"/>
    <w:rsid w:val="007D7DEC"/>
    <w:rsid w:val="007D7F72"/>
    <w:rsid w:val="007E00B6"/>
    <w:rsid w:val="007E07CD"/>
    <w:rsid w:val="007E0ABF"/>
    <w:rsid w:val="007E0D1D"/>
    <w:rsid w:val="007E0FF0"/>
    <w:rsid w:val="007E14A9"/>
    <w:rsid w:val="007E14B3"/>
    <w:rsid w:val="007E19CB"/>
    <w:rsid w:val="007E24CF"/>
    <w:rsid w:val="007E26EF"/>
    <w:rsid w:val="007E3134"/>
    <w:rsid w:val="007E338B"/>
    <w:rsid w:val="007E3776"/>
    <w:rsid w:val="007E3847"/>
    <w:rsid w:val="007E3BAE"/>
    <w:rsid w:val="007E3EF7"/>
    <w:rsid w:val="007E489D"/>
    <w:rsid w:val="007E4F89"/>
    <w:rsid w:val="007E5452"/>
    <w:rsid w:val="007E5588"/>
    <w:rsid w:val="007E6B7C"/>
    <w:rsid w:val="007E6F20"/>
    <w:rsid w:val="007E7535"/>
    <w:rsid w:val="007E7671"/>
    <w:rsid w:val="007E7AD7"/>
    <w:rsid w:val="007E7C24"/>
    <w:rsid w:val="007F047C"/>
    <w:rsid w:val="007F078C"/>
    <w:rsid w:val="007F1005"/>
    <w:rsid w:val="007F129C"/>
    <w:rsid w:val="007F1A2F"/>
    <w:rsid w:val="007F2CBC"/>
    <w:rsid w:val="007F3281"/>
    <w:rsid w:val="007F34BA"/>
    <w:rsid w:val="007F36F7"/>
    <w:rsid w:val="007F38FA"/>
    <w:rsid w:val="007F3D07"/>
    <w:rsid w:val="007F418C"/>
    <w:rsid w:val="007F4488"/>
    <w:rsid w:val="007F4649"/>
    <w:rsid w:val="007F4D8D"/>
    <w:rsid w:val="007F5055"/>
    <w:rsid w:val="007F574A"/>
    <w:rsid w:val="007F595B"/>
    <w:rsid w:val="007F617B"/>
    <w:rsid w:val="007F6651"/>
    <w:rsid w:val="007F67B9"/>
    <w:rsid w:val="007F6852"/>
    <w:rsid w:val="007F7132"/>
    <w:rsid w:val="007F7178"/>
    <w:rsid w:val="007F72FB"/>
    <w:rsid w:val="007F77A1"/>
    <w:rsid w:val="007F7B3F"/>
    <w:rsid w:val="007F7E43"/>
    <w:rsid w:val="008001D5"/>
    <w:rsid w:val="00800454"/>
    <w:rsid w:val="0080057A"/>
    <w:rsid w:val="00800722"/>
    <w:rsid w:val="00800C4F"/>
    <w:rsid w:val="00800D07"/>
    <w:rsid w:val="008011B7"/>
    <w:rsid w:val="00801280"/>
    <w:rsid w:val="008018F9"/>
    <w:rsid w:val="00802043"/>
    <w:rsid w:val="00802266"/>
    <w:rsid w:val="00802553"/>
    <w:rsid w:val="00802C9F"/>
    <w:rsid w:val="00802CB9"/>
    <w:rsid w:val="00803102"/>
    <w:rsid w:val="00803335"/>
    <w:rsid w:val="008035DE"/>
    <w:rsid w:val="008036E9"/>
    <w:rsid w:val="0080398A"/>
    <w:rsid w:val="008041A6"/>
    <w:rsid w:val="00804D51"/>
    <w:rsid w:val="00805618"/>
    <w:rsid w:val="00805685"/>
    <w:rsid w:val="00805D97"/>
    <w:rsid w:val="0080603C"/>
    <w:rsid w:val="008064C7"/>
    <w:rsid w:val="0080662A"/>
    <w:rsid w:val="008066A3"/>
    <w:rsid w:val="00807143"/>
    <w:rsid w:val="008077FC"/>
    <w:rsid w:val="0080785B"/>
    <w:rsid w:val="00807D92"/>
    <w:rsid w:val="008100B5"/>
    <w:rsid w:val="0081042D"/>
    <w:rsid w:val="008104FD"/>
    <w:rsid w:val="0081094A"/>
    <w:rsid w:val="00810B86"/>
    <w:rsid w:val="00810EA0"/>
    <w:rsid w:val="00810EC4"/>
    <w:rsid w:val="008111B6"/>
    <w:rsid w:val="0081164A"/>
    <w:rsid w:val="00811671"/>
    <w:rsid w:val="00811903"/>
    <w:rsid w:val="00811D20"/>
    <w:rsid w:val="00811FBB"/>
    <w:rsid w:val="00812AB3"/>
    <w:rsid w:val="00814312"/>
    <w:rsid w:val="008147AA"/>
    <w:rsid w:val="00814BB3"/>
    <w:rsid w:val="00814D2B"/>
    <w:rsid w:val="0081515E"/>
    <w:rsid w:val="00815C4B"/>
    <w:rsid w:val="00815E37"/>
    <w:rsid w:val="0081612D"/>
    <w:rsid w:val="008162F3"/>
    <w:rsid w:val="0081658F"/>
    <w:rsid w:val="008166AE"/>
    <w:rsid w:val="00816EFF"/>
    <w:rsid w:val="0081710B"/>
    <w:rsid w:val="00817223"/>
    <w:rsid w:val="00817BE0"/>
    <w:rsid w:val="00817F12"/>
    <w:rsid w:val="00820584"/>
    <w:rsid w:val="00820886"/>
    <w:rsid w:val="008208CE"/>
    <w:rsid w:val="00820ACE"/>
    <w:rsid w:val="00820FA4"/>
    <w:rsid w:val="00820FB8"/>
    <w:rsid w:val="00821638"/>
    <w:rsid w:val="00821A01"/>
    <w:rsid w:val="0082209E"/>
    <w:rsid w:val="00822530"/>
    <w:rsid w:val="00822A4C"/>
    <w:rsid w:val="00822CFF"/>
    <w:rsid w:val="0082337E"/>
    <w:rsid w:val="00823608"/>
    <w:rsid w:val="00823A65"/>
    <w:rsid w:val="00823E24"/>
    <w:rsid w:val="008245D2"/>
    <w:rsid w:val="008248CB"/>
    <w:rsid w:val="00824AF4"/>
    <w:rsid w:val="00824BCD"/>
    <w:rsid w:val="00825DC9"/>
    <w:rsid w:val="00825F38"/>
    <w:rsid w:val="00825F46"/>
    <w:rsid w:val="0082603B"/>
    <w:rsid w:val="0082605C"/>
    <w:rsid w:val="00826217"/>
    <w:rsid w:val="00826922"/>
    <w:rsid w:val="00826A71"/>
    <w:rsid w:val="00827A79"/>
    <w:rsid w:val="008301B3"/>
    <w:rsid w:val="008302B4"/>
    <w:rsid w:val="0083042A"/>
    <w:rsid w:val="0083043F"/>
    <w:rsid w:val="008304FA"/>
    <w:rsid w:val="00830774"/>
    <w:rsid w:val="00830A4B"/>
    <w:rsid w:val="00831258"/>
    <w:rsid w:val="00831998"/>
    <w:rsid w:val="008319F2"/>
    <w:rsid w:val="00831A8F"/>
    <w:rsid w:val="00831B53"/>
    <w:rsid w:val="00831D5C"/>
    <w:rsid w:val="00832083"/>
    <w:rsid w:val="00832F36"/>
    <w:rsid w:val="00833300"/>
    <w:rsid w:val="00833303"/>
    <w:rsid w:val="0083347E"/>
    <w:rsid w:val="008342BB"/>
    <w:rsid w:val="00834368"/>
    <w:rsid w:val="0083461B"/>
    <w:rsid w:val="00834F69"/>
    <w:rsid w:val="00835499"/>
    <w:rsid w:val="00835CD2"/>
    <w:rsid w:val="008363B5"/>
    <w:rsid w:val="0083686E"/>
    <w:rsid w:val="00836E50"/>
    <w:rsid w:val="008370E5"/>
    <w:rsid w:val="0083780F"/>
    <w:rsid w:val="00837948"/>
    <w:rsid w:val="00837DBC"/>
    <w:rsid w:val="00837E4F"/>
    <w:rsid w:val="00840330"/>
    <w:rsid w:val="00841093"/>
    <w:rsid w:val="00841161"/>
    <w:rsid w:val="008414E5"/>
    <w:rsid w:val="00841999"/>
    <w:rsid w:val="008422EE"/>
    <w:rsid w:val="0084254C"/>
    <w:rsid w:val="00842644"/>
    <w:rsid w:val="0084266E"/>
    <w:rsid w:val="00843573"/>
    <w:rsid w:val="008435A1"/>
    <w:rsid w:val="008444D2"/>
    <w:rsid w:val="00844756"/>
    <w:rsid w:val="00844F3A"/>
    <w:rsid w:val="0084514E"/>
    <w:rsid w:val="008453DD"/>
    <w:rsid w:val="00845440"/>
    <w:rsid w:val="008455C1"/>
    <w:rsid w:val="00845BEA"/>
    <w:rsid w:val="00845CA2"/>
    <w:rsid w:val="00846104"/>
    <w:rsid w:val="0084654B"/>
    <w:rsid w:val="00846633"/>
    <w:rsid w:val="00847299"/>
    <w:rsid w:val="0084750A"/>
    <w:rsid w:val="00847888"/>
    <w:rsid w:val="008478DF"/>
    <w:rsid w:val="008503A7"/>
    <w:rsid w:val="00850F2E"/>
    <w:rsid w:val="008517CE"/>
    <w:rsid w:val="0085181B"/>
    <w:rsid w:val="00851C25"/>
    <w:rsid w:val="00852327"/>
    <w:rsid w:val="008526E2"/>
    <w:rsid w:val="00852EDA"/>
    <w:rsid w:val="00853ADC"/>
    <w:rsid w:val="00855E89"/>
    <w:rsid w:val="0085608E"/>
    <w:rsid w:val="00856366"/>
    <w:rsid w:val="00857095"/>
    <w:rsid w:val="0085717D"/>
    <w:rsid w:val="00857243"/>
    <w:rsid w:val="008575F9"/>
    <w:rsid w:val="0085761D"/>
    <w:rsid w:val="00857921"/>
    <w:rsid w:val="008605A6"/>
    <w:rsid w:val="0086075F"/>
    <w:rsid w:val="0086131A"/>
    <w:rsid w:val="008615DE"/>
    <w:rsid w:val="008617AE"/>
    <w:rsid w:val="00861967"/>
    <w:rsid w:val="00861C0D"/>
    <w:rsid w:val="0086231E"/>
    <w:rsid w:val="00862694"/>
    <w:rsid w:val="0086281A"/>
    <w:rsid w:val="0086283C"/>
    <w:rsid w:val="008630BD"/>
    <w:rsid w:val="008631D6"/>
    <w:rsid w:val="008631EC"/>
    <w:rsid w:val="008636B2"/>
    <w:rsid w:val="0086372E"/>
    <w:rsid w:val="00863B92"/>
    <w:rsid w:val="00863C0E"/>
    <w:rsid w:val="00863E8E"/>
    <w:rsid w:val="0086469D"/>
    <w:rsid w:val="008649C3"/>
    <w:rsid w:val="00864B92"/>
    <w:rsid w:val="00864BF1"/>
    <w:rsid w:val="00864D4B"/>
    <w:rsid w:val="00864E09"/>
    <w:rsid w:val="0086513B"/>
    <w:rsid w:val="008664B7"/>
    <w:rsid w:val="00866FEA"/>
    <w:rsid w:val="00867880"/>
    <w:rsid w:val="00867FA5"/>
    <w:rsid w:val="008702CB"/>
    <w:rsid w:val="008710CA"/>
    <w:rsid w:val="00871AE2"/>
    <w:rsid w:val="00871C89"/>
    <w:rsid w:val="00872156"/>
    <w:rsid w:val="00872501"/>
    <w:rsid w:val="00872528"/>
    <w:rsid w:val="0087261C"/>
    <w:rsid w:val="008727D8"/>
    <w:rsid w:val="00872ACA"/>
    <w:rsid w:val="00872C35"/>
    <w:rsid w:val="00872C6A"/>
    <w:rsid w:val="00873976"/>
    <w:rsid w:val="00873D1A"/>
    <w:rsid w:val="0087454B"/>
    <w:rsid w:val="008748F6"/>
    <w:rsid w:val="008749CD"/>
    <w:rsid w:val="00874A1A"/>
    <w:rsid w:val="00874C64"/>
    <w:rsid w:val="00874D4E"/>
    <w:rsid w:val="00874FB9"/>
    <w:rsid w:val="0087504C"/>
    <w:rsid w:val="00875D5C"/>
    <w:rsid w:val="0087643D"/>
    <w:rsid w:val="00877077"/>
    <w:rsid w:val="008772FD"/>
    <w:rsid w:val="00880C4C"/>
    <w:rsid w:val="008817D0"/>
    <w:rsid w:val="0088189C"/>
    <w:rsid w:val="00881B98"/>
    <w:rsid w:val="0088232D"/>
    <w:rsid w:val="00882777"/>
    <w:rsid w:val="00883911"/>
    <w:rsid w:val="00883B9A"/>
    <w:rsid w:val="008842F1"/>
    <w:rsid w:val="00884994"/>
    <w:rsid w:val="00884A6F"/>
    <w:rsid w:val="00884B45"/>
    <w:rsid w:val="00885351"/>
    <w:rsid w:val="00885612"/>
    <w:rsid w:val="00885822"/>
    <w:rsid w:val="00885C28"/>
    <w:rsid w:val="00886234"/>
    <w:rsid w:val="00886CAF"/>
    <w:rsid w:val="00886EAA"/>
    <w:rsid w:val="00887084"/>
    <w:rsid w:val="00887298"/>
    <w:rsid w:val="008877E9"/>
    <w:rsid w:val="00887A3B"/>
    <w:rsid w:val="00887AD3"/>
    <w:rsid w:val="00890482"/>
    <w:rsid w:val="008908A7"/>
    <w:rsid w:val="0089094D"/>
    <w:rsid w:val="00891D06"/>
    <w:rsid w:val="00891E77"/>
    <w:rsid w:val="00891FB1"/>
    <w:rsid w:val="00892A4A"/>
    <w:rsid w:val="00892D26"/>
    <w:rsid w:val="008937F5"/>
    <w:rsid w:val="00893981"/>
    <w:rsid w:val="00894831"/>
    <w:rsid w:val="00894AFB"/>
    <w:rsid w:val="00895356"/>
    <w:rsid w:val="008962D0"/>
    <w:rsid w:val="0089641D"/>
    <w:rsid w:val="0089685B"/>
    <w:rsid w:val="00896B32"/>
    <w:rsid w:val="00896C17"/>
    <w:rsid w:val="008970C5"/>
    <w:rsid w:val="00897345"/>
    <w:rsid w:val="008976C2"/>
    <w:rsid w:val="00897DC9"/>
    <w:rsid w:val="00897E8B"/>
    <w:rsid w:val="008A02DB"/>
    <w:rsid w:val="008A0930"/>
    <w:rsid w:val="008A0ABC"/>
    <w:rsid w:val="008A0F7F"/>
    <w:rsid w:val="008A14D0"/>
    <w:rsid w:val="008A1781"/>
    <w:rsid w:val="008A20B5"/>
    <w:rsid w:val="008A2206"/>
    <w:rsid w:val="008A2B79"/>
    <w:rsid w:val="008A2D9D"/>
    <w:rsid w:val="008A3DB8"/>
    <w:rsid w:val="008A4491"/>
    <w:rsid w:val="008A4522"/>
    <w:rsid w:val="008A46D0"/>
    <w:rsid w:val="008A4CA9"/>
    <w:rsid w:val="008A53C4"/>
    <w:rsid w:val="008A5644"/>
    <w:rsid w:val="008A5819"/>
    <w:rsid w:val="008A58AA"/>
    <w:rsid w:val="008A59E7"/>
    <w:rsid w:val="008A59F7"/>
    <w:rsid w:val="008A5AD7"/>
    <w:rsid w:val="008A5BE8"/>
    <w:rsid w:val="008A6132"/>
    <w:rsid w:val="008A6341"/>
    <w:rsid w:val="008A690F"/>
    <w:rsid w:val="008A6F32"/>
    <w:rsid w:val="008A72F8"/>
    <w:rsid w:val="008A7633"/>
    <w:rsid w:val="008A7971"/>
    <w:rsid w:val="008A7DBB"/>
    <w:rsid w:val="008B09A9"/>
    <w:rsid w:val="008B1286"/>
    <w:rsid w:val="008B1C4F"/>
    <w:rsid w:val="008B2140"/>
    <w:rsid w:val="008B2229"/>
    <w:rsid w:val="008B24B7"/>
    <w:rsid w:val="008B2688"/>
    <w:rsid w:val="008B2706"/>
    <w:rsid w:val="008B28DE"/>
    <w:rsid w:val="008B2ABE"/>
    <w:rsid w:val="008B3428"/>
    <w:rsid w:val="008B36D2"/>
    <w:rsid w:val="008B3791"/>
    <w:rsid w:val="008B3D47"/>
    <w:rsid w:val="008B3DC0"/>
    <w:rsid w:val="008B45CC"/>
    <w:rsid w:val="008B469A"/>
    <w:rsid w:val="008B50AB"/>
    <w:rsid w:val="008B50F5"/>
    <w:rsid w:val="008B59F0"/>
    <w:rsid w:val="008B5A01"/>
    <w:rsid w:val="008B5F3A"/>
    <w:rsid w:val="008B6D61"/>
    <w:rsid w:val="008B7A8E"/>
    <w:rsid w:val="008B7B7C"/>
    <w:rsid w:val="008B7F9A"/>
    <w:rsid w:val="008C0474"/>
    <w:rsid w:val="008C0D8A"/>
    <w:rsid w:val="008C105E"/>
    <w:rsid w:val="008C111E"/>
    <w:rsid w:val="008C1AE5"/>
    <w:rsid w:val="008C1F6D"/>
    <w:rsid w:val="008C2095"/>
    <w:rsid w:val="008C2181"/>
    <w:rsid w:val="008C2AE6"/>
    <w:rsid w:val="008C30D5"/>
    <w:rsid w:val="008C387D"/>
    <w:rsid w:val="008C3D8B"/>
    <w:rsid w:val="008C49DD"/>
    <w:rsid w:val="008C4AFC"/>
    <w:rsid w:val="008C4EFE"/>
    <w:rsid w:val="008C4FAB"/>
    <w:rsid w:val="008C5366"/>
    <w:rsid w:val="008C5847"/>
    <w:rsid w:val="008C5873"/>
    <w:rsid w:val="008C5D72"/>
    <w:rsid w:val="008C62B8"/>
    <w:rsid w:val="008C69CD"/>
    <w:rsid w:val="008C6E18"/>
    <w:rsid w:val="008C7096"/>
    <w:rsid w:val="008C715B"/>
    <w:rsid w:val="008C7854"/>
    <w:rsid w:val="008D0065"/>
    <w:rsid w:val="008D03E3"/>
    <w:rsid w:val="008D05B4"/>
    <w:rsid w:val="008D0687"/>
    <w:rsid w:val="008D0C0E"/>
    <w:rsid w:val="008D101F"/>
    <w:rsid w:val="008D11CC"/>
    <w:rsid w:val="008D12FF"/>
    <w:rsid w:val="008D17D7"/>
    <w:rsid w:val="008D214D"/>
    <w:rsid w:val="008D217A"/>
    <w:rsid w:val="008D21A0"/>
    <w:rsid w:val="008D24A7"/>
    <w:rsid w:val="008D2864"/>
    <w:rsid w:val="008D2B9F"/>
    <w:rsid w:val="008D2D48"/>
    <w:rsid w:val="008D2E4A"/>
    <w:rsid w:val="008D2E81"/>
    <w:rsid w:val="008D3AB2"/>
    <w:rsid w:val="008D47D3"/>
    <w:rsid w:val="008D4AFB"/>
    <w:rsid w:val="008D4DC1"/>
    <w:rsid w:val="008D4E89"/>
    <w:rsid w:val="008D4F83"/>
    <w:rsid w:val="008D50CB"/>
    <w:rsid w:val="008D50F3"/>
    <w:rsid w:val="008D5B07"/>
    <w:rsid w:val="008D5E9B"/>
    <w:rsid w:val="008D5F18"/>
    <w:rsid w:val="008D6ADC"/>
    <w:rsid w:val="008D76ED"/>
    <w:rsid w:val="008D7F9D"/>
    <w:rsid w:val="008D7FB7"/>
    <w:rsid w:val="008E0C1C"/>
    <w:rsid w:val="008E0F98"/>
    <w:rsid w:val="008E1489"/>
    <w:rsid w:val="008E2037"/>
    <w:rsid w:val="008E232E"/>
    <w:rsid w:val="008E2A33"/>
    <w:rsid w:val="008E2D86"/>
    <w:rsid w:val="008E3372"/>
    <w:rsid w:val="008E3646"/>
    <w:rsid w:val="008E36A5"/>
    <w:rsid w:val="008E37FD"/>
    <w:rsid w:val="008E3D21"/>
    <w:rsid w:val="008E3F35"/>
    <w:rsid w:val="008E402C"/>
    <w:rsid w:val="008E55CE"/>
    <w:rsid w:val="008E59B0"/>
    <w:rsid w:val="008E5AA6"/>
    <w:rsid w:val="008E5BE8"/>
    <w:rsid w:val="008E604E"/>
    <w:rsid w:val="008E6323"/>
    <w:rsid w:val="008E648C"/>
    <w:rsid w:val="008E66B6"/>
    <w:rsid w:val="008E672E"/>
    <w:rsid w:val="008E6F6C"/>
    <w:rsid w:val="008E70A4"/>
    <w:rsid w:val="008E70D6"/>
    <w:rsid w:val="008E73FB"/>
    <w:rsid w:val="008E7525"/>
    <w:rsid w:val="008E7621"/>
    <w:rsid w:val="008E76B0"/>
    <w:rsid w:val="008E7B69"/>
    <w:rsid w:val="008F001C"/>
    <w:rsid w:val="008F00C7"/>
    <w:rsid w:val="008F086F"/>
    <w:rsid w:val="008F0C91"/>
    <w:rsid w:val="008F0D96"/>
    <w:rsid w:val="008F0F13"/>
    <w:rsid w:val="008F1590"/>
    <w:rsid w:val="008F1D71"/>
    <w:rsid w:val="008F1F89"/>
    <w:rsid w:val="008F1FDD"/>
    <w:rsid w:val="008F2577"/>
    <w:rsid w:val="008F290E"/>
    <w:rsid w:val="008F334F"/>
    <w:rsid w:val="008F335A"/>
    <w:rsid w:val="008F33A0"/>
    <w:rsid w:val="008F3C82"/>
    <w:rsid w:val="008F440B"/>
    <w:rsid w:val="008F4469"/>
    <w:rsid w:val="008F452A"/>
    <w:rsid w:val="008F47CC"/>
    <w:rsid w:val="008F4E76"/>
    <w:rsid w:val="008F5035"/>
    <w:rsid w:val="008F5223"/>
    <w:rsid w:val="008F565B"/>
    <w:rsid w:val="008F5813"/>
    <w:rsid w:val="008F5BCF"/>
    <w:rsid w:val="008F5E85"/>
    <w:rsid w:val="008F66F3"/>
    <w:rsid w:val="008F6E1E"/>
    <w:rsid w:val="008F71CD"/>
    <w:rsid w:val="008F7321"/>
    <w:rsid w:val="008F73EE"/>
    <w:rsid w:val="008F7B09"/>
    <w:rsid w:val="008F7C2C"/>
    <w:rsid w:val="008F7C79"/>
    <w:rsid w:val="009007BE"/>
    <w:rsid w:val="00900AA7"/>
    <w:rsid w:val="009019A6"/>
    <w:rsid w:val="009022ED"/>
    <w:rsid w:val="00902617"/>
    <w:rsid w:val="00902B31"/>
    <w:rsid w:val="00902E20"/>
    <w:rsid w:val="009030BA"/>
    <w:rsid w:val="00903E2F"/>
    <w:rsid w:val="0090411E"/>
    <w:rsid w:val="0090423B"/>
    <w:rsid w:val="00904B92"/>
    <w:rsid w:val="00904D1C"/>
    <w:rsid w:val="00906C0E"/>
    <w:rsid w:val="00907F98"/>
    <w:rsid w:val="00911337"/>
    <w:rsid w:val="00911345"/>
    <w:rsid w:val="009115B5"/>
    <w:rsid w:val="009117F4"/>
    <w:rsid w:val="00911DA6"/>
    <w:rsid w:val="00911F99"/>
    <w:rsid w:val="009120F1"/>
    <w:rsid w:val="009122BF"/>
    <w:rsid w:val="009127CA"/>
    <w:rsid w:val="009128AA"/>
    <w:rsid w:val="00912907"/>
    <w:rsid w:val="00912BC6"/>
    <w:rsid w:val="00912D76"/>
    <w:rsid w:val="00913196"/>
    <w:rsid w:val="009132AC"/>
    <w:rsid w:val="00913ACC"/>
    <w:rsid w:val="00913B57"/>
    <w:rsid w:val="00913D65"/>
    <w:rsid w:val="009147E7"/>
    <w:rsid w:val="0091480A"/>
    <w:rsid w:val="009151CC"/>
    <w:rsid w:val="0091533B"/>
    <w:rsid w:val="00915AD5"/>
    <w:rsid w:val="00916A7F"/>
    <w:rsid w:val="00916EDC"/>
    <w:rsid w:val="00916EF9"/>
    <w:rsid w:val="009176E4"/>
    <w:rsid w:val="00917932"/>
    <w:rsid w:val="00917CFD"/>
    <w:rsid w:val="00917E80"/>
    <w:rsid w:val="009201A7"/>
    <w:rsid w:val="00920233"/>
    <w:rsid w:val="00920249"/>
    <w:rsid w:val="0092085B"/>
    <w:rsid w:val="00920FF3"/>
    <w:rsid w:val="009211D0"/>
    <w:rsid w:val="00921383"/>
    <w:rsid w:val="0092152C"/>
    <w:rsid w:val="00921584"/>
    <w:rsid w:val="00921655"/>
    <w:rsid w:val="009218CA"/>
    <w:rsid w:val="00922046"/>
    <w:rsid w:val="0092222A"/>
    <w:rsid w:val="00922546"/>
    <w:rsid w:val="00922BB9"/>
    <w:rsid w:val="00923071"/>
    <w:rsid w:val="009230E0"/>
    <w:rsid w:val="00923207"/>
    <w:rsid w:val="009233B0"/>
    <w:rsid w:val="009234F8"/>
    <w:rsid w:val="009236F5"/>
    <w:rsid w:val="00923ABA"/>
    <w:rsid w:val="00923C13"/>
    <w:rsid w:val="00923C1E"/>
    <w:rsid w:val="00923CB1"/>
    <w:rsid w:val="00923CB9"/>
    <w:rsid w:val="00924F20"/>
    <w:rsid w:val="0092560D"/>
    <w:rsid w:val="009257A9"/>
    <w:rsid w:val="00925943"/>
    <w:rsid w:val="00925DB4"/>
    <w:rsid w:val="00925F21"/>
    <w:rsid w:val="00926835"/>
    <w:rsid w:val="00926D8B"/>
    <w:rsid w:val="0092778E"/>
    <w:rsid w:val="00930349"/>
    <w:rsid w:val="00930510"/>
    <w:rsid w:val="009307B2"/>
    <w:rsid w:val="00931A7B"/>
    <w:rsid w:val="00932662"/>
    <w:rsid w:val="00932A4B"/>
    <w:rsid w:val="00932C64"/>
    <w:rsid w:val="00932E6E"/>
    <w:rsid w:val="00933995"/>
    <w:rsid w:val="00933A22"/>
    <w:rsid w:val="00933A38"/>
    <w:rsid w:val="00933C7E"/>
    <w:rsid w:val="00933EB5"/>
    <w:rsid w:val="00934057"/>
    <w:rsid w:val="00934F30"/>
    <w:rsid w:val="00935040"/>
    <w:rsid w:val="009355C1"/>
    <w:rsid w:val="00935CCD"/>
    <w:rsid w:val="00935FC6"/>
    <w:rsid w:val="00936090"/>
    <w:rsid w:val="009361EF"/>
    <w:rsid w:val="0093640B"/>
    <w:rsid w:val="00936987"/>
    <w:rsid w:val="009369ED"/>
    <w:rsid w:val="00936A97"/>
    <w:rsid w:val="00936BCA"/>
    <w:rsid w:val="00936FDB"/>
    <w:rsid w:val="009370B2"/>
    <w:rsid w:val="00937F8D"/>
    <w:rsid w:val="009402F5"/>
    <w:rsid w:val="009408C0"/>
    <w:rsid w:val="009411CE"/>
    <w:rsid w:val="00941315"/>
    <w:rsid w:val="00941734"/>
    <w:rsid w:val="0094189B"/>
    <w:rsid w:val="00942229"/>
    <w:rsid w:val="00942940"/>
    <w:rsid w:val="009438A1"/>
    <w:rsid w:val="00943BC2"/>
    <w:rsid w:val="00943C6C"/>
    <w:rsid w:val="0094500B"/>
    <w:rsid w:val="00945746"/>
    <w:rsid w:val="009460B2"/>
    <w:rsid w:val="009463BA"/>
    <w:rsid w:val="00946406"/>
    <w:rsid w:val="0094696F"/>
    <w:rsid w:val="00946A9B"/>
    <w:rsid w:val="00946F5C"/>
    <w:rsid w:val="009471E2"/>
    <w:rsid w:val="00947A0C"/>
    <w:rsid w:val="0095032A"/>
    <w:rsid w:val="00950399"/>
    <w:rsid w:val="009506E4"/>
    <w:rsid w:val="009510C4"/>
    <w:rsid w:val="00951535"/>
    <w:rsid w:val="0095186A"/>
    <w:rsid w:val="00951B35"/>
    <w:rsid w:val="00951C87"/>
    <w:rsid w:val="00951D39"/>
    <w:rsid w:val="0095210F"/>
    <w:rsid w:val="00952496"/>
    <w:rsid w:val="009524D2"/>
    <w:rsid w:val="00952CA7"/>
    <w:rsid w:val="00952D17"/>
    <w:rsid w:val="009533C8"/>
    <w:rsid w:val="00953E7A"/>
    <w:rsid w:val="00953EDF"/>
    <w:rsid w:val="009542E9"/>
    <w:rsid w:val="00954331"/>
    <w:rsid w:val="00954537"/>
    <w:rsid w:val="00954590"/>
    <w:rsid w:val="00954811"/>
    <w:rsid w:val="009551AF"/>
    <w:rsid w:val="00955AA4"/>
    <w:rsid w:val="00956000"/>
    <w:rsid w:val="009562F5"/>
    <w:rsid w:val="00956336"/>
    <w:rsid w:val="009568DD"/>
    <w:rsid w:val="009571DE"/>
    <w:rsid w:val="009578FF"/>
    <w:rsid w:val="00957960"/>
    <w:rsid w:val="009579B9"/>
    <w:rsid w:val="00957C9E"/>
    <w:rsid w:val="00960535"/>
    <w:rsid w:val="0096082E"/>
    <w:rsid w:val="00960835"/>
    <w:rsid w:val="00960A2F"/>
    <w:rsid w:val="00961707"/>
    <w:rsid w:val="00961FF1"/>
    <w:rsid w:val="009620F7"/>
    <w:rsid w:val="009626F8"/>
    <w:rsid w:val="009627BB"/>
    <w:rsid w:val="009629DC"/>
    <w:rsid w:val="00962C62"/>
    <w:rsid w:val="00963FFD"/>
    <w:rsid w:val="0096461A"/>
    <w:rsid w:val="00964648"/>
    <w:rsid w:val="00964717"/>
    <w:rsid w:val="0096496A"/>
    <w:rsid w:val="009656D2"/>
    <w:rsid w:val="00965878"/>
    <w:rsid w:val="00965FEB"/>
    <w:rsid w:val="00966694"/>
    <w:rsid w:val="009700BA"/>
    <w:rsid w:val="009702DF"/>
    <w:rsid w:val="00970469"/>
    <w:rsid w:val="00970623"/>
    <w:rsid w:val="00970815"/>
    <w:rsid w:val="009711CB"/>
    <w:rsid w:val="00971543"/>
    <w:rsid w:val="00971D8F"/>
    <w:rsid w:val="00972515"/>
    <w:rsid w:val="009725E7"/>
    <w:rsid w:val="00972639"/>
    <w:rsid w:val="009729E3"/>
    <w:rsid w:val="0097302A"/>
    <w:rsid w:val="0097315B"/>
    <w:rsid w:val="0097368B"/>
    <w:rsid w:val="00973A79"/>
    <w:rsid w:val="009748D0"/>
    <w:rsid w:val="00974A8D"/>
    <w:rsid w:val="00974DEF"/>
    <w:rsid w:val="009758FB"/>
    <w:rsid w:val="00975C5E"/>
    <w:rsid w:val="00975E91"/>
    <w:rsid w:val="00976602"/>
    <w:rsid w:val="009771FD"/>
    <w:rsid w:val="009775B8"/>
    <w:rsid w:val="00977C18"/>
    <w:rsid w:val="00977D3C"/>
    <w:rsid w:val="00977DE1"/>
    <w:rsid w:val="00980518"/>
    <w:rsid w:val="0098063F"/>
    <w:rsid w:val="0098074D"/>
    <w:rsid w:val="00981173"/>
    <w:rsid w:val="0098119C"/>
    <w:rsid w:val="009811FB"/>
    <w:rsid w:val="00982F5B"/>
    <w:rsid w:val="00984184"/>
    <w:rsid w:val="00984206"/>
    <w:rsid w:val="00985449"/>
    <w:rsid w:val="00985703"/>
    <w:rsid w:val="00985B31"/>
    <w:rsid w:val="00986247"/>
    <w:rsid w:val="009864E2"/>
    <w:rsid w:val="00986B72"/>
    <w:rsid w:val="00986F36"/>
    <w:rsid w:val="0098712C"/>
    <w:rsid w:val="00987143"/>
    <w:rsid w:val="0098747D"/>
    <w:rsid w:val="00987761"/>
    <w:rsid w:val="009879DB"/>
    <w:rsid w:val="00987A6F"/>
    <w:rsid w:val="00987EB0"/>
    <w:rsid w:val="00987FE5"/>
    <w:rsid w:val="0099047E"/>
    <w:rsid w:val="00990972"/>
    <w:rsid w:val="00990C2E"/>
    <w:rsid w:val="0099145B"/>
    <w:rsid w:val="00991BE2"/>
    <w:rsid w:val="00991D97"/>
    <w:rsid w:val="00991DA1"/>
    <w:rsid w:val="00992285"/>
    <w:rsid w:val="00992F62"/>
    <w:rsid w:val="009937AA"/>
    <w:rsid w:val="00993DBA"/>
    <w:rsid w:val="009941ED"/>
    <w:rsid w:val="0099488D"/>
    <w:rsid w:val="00995032"/>
    <w:rsid w:val="00995B4F"/>
    <w:rsid w:val="009960F2"/>
    <w:rsid w:val="00996258"/>
    <w:rsid w:val="00996A03"/>
    <w:rsid w:val="00996DD3"/>
    <w:rsid w:val="00997524"/>
    <w:rsid w:val="00997693"/>
    <w:rsid w:val="00997FB1"/>
    <w:rsid w:val="00997FC9"/>
    <w:rsid w:val="009A0657"/>
    <w:rsid w:val="009A074F"/>
    <w:rsid w:val="009A099A"/>
    <w:rsid w:val="009A09DD"/>
    <w:rsid w:val="009A0DE8"/>
    <w:rsid w:val="009A141F"/>
    <w:rsid w:val="009A16B6"/>
    <w:rsid w:val="009A1A53"/>
    <w:rsid w:val="009A2131"/>
    <w:rsid w:val="009A286C"/>
    <w:rsid w:val="009A2F5C"/>
    <w:rsid w:val="009A35CE"/>
    <w:rsid w:val="009A3749"/>
    <w:rsid w:val="009A3923"/>
    <w:rsid w:val="009A3C6F"/>
    <w:rsid w:val="009A48F4"/>
    <w:rsid w:val="009A4922"/>
    <w:rsid w:val="009A4BA6"/>
    <w:rsid w:val="009A4D19"/>
    <w:rsid w:val="009A5021"/>
    <w:rsid w:val="009A579B"/>
    <w:rsid w:val="009A5A9E"/>
    <w:rsid w:val="009A5B0F"/>
    <w:rsid w:val="009A6401"/>
    <w:rsid w:val="009A69FA"/>
    <w:rsid w:val="009A6D0E"/>
    <w:rsid w:val="009A7F45"/>
    <w:rsid w:val="009A7FB1"/>
    <w:rsid w:val="009A7FE9"/>
    <w:rsid w:val="009B00FB"/>
    <w:rsid w:val="009B041F"/>
    <w:rsid w:val="009B1001"/>
    <w:rsid w:val="009B1C1C"/>
    <w:rsid w:val="009B21EB"/>
    <w:rsid w:val="009B2E56"/>
    <w:rsid w:val="009B3020"/>
    <w:rsid w:val="009B323A"/>
    <w:rsid w:val="009B342C"/>
    <w:rsid w:val="009B411C"/>
    <w:rsid w:val="009B478D"/>
    <w:rsid w:val="009B5831"/>
    <w:rsid w:val="009B5C2F"/>
    <w:rsid w:val="009B5C40"/>
    <w:rsid w:val="009B5DB6"/>
    <w:rsid w:val="009B61AD"/>
    <w:rsid w:val="009B666E"/>
    <w:rsid w:val="009B6B14"/>
    <w:rsid w:val="009B6BD8"/>
    <w:rsid w:val="009B7B9D"/>
    <w:rsid w:val="009B7C70"/>
    <w:rsid w:val="009B7DBC"/>
    <w:rsid w:val="009B7DEE"/>
    <w:rsid w:val="009B7E10"/>
    <w:rsid w:val="009B7E2E"/>
    <w:rsid w:val="009B7E3B"/>
    <w:rsid w:val="009B7EB5"/>
    <w:rsid w:val="009C0539"/>
    <w:rsid w:val="009C0E47"/>
    <w:rsid w:val="009C2BC1"/>
    <w:rsid w:val="009C35B1"/>
    <w:rsid w:val="009C38F1"/>
    <w:rsid w:val="009C44C7"/>
    <w:rsid w:val="009C45B5"/>
    <w:rsid w:val="009C4753"/>
    <w:rsid w:val="009C4B12"/>
    <w:rsid w:val="009C4DBE"/>
    <w:rsid w:val="009C54BE"/>
    <w:rsid w:val="009C5810"/>
    <w:rsid w:val="009C61DA"/>
    <w:rsid w:val="009C649A"/>
    <w:rsid w:val="009C64E1"/>
    <w:rsid w:val="009C6572"/>
    <w:rsid w:val="009C683F"/>
    <w:rsid w:val="009C6995"/>
    <w:rsid w:val="009C6DD2"/>
    <w:rsid w:val="009C6F8F"/>
    <w:rsid w:val="009C7145"/>
    <w:rsid w:val="009C7900"/>
    <w:rsid w:val="009C7BF1"/>
    <w:rsid w:val="009D03B2"/>
    <w:rsid w:val="009D08EF"/>
    <w:rsid w:val="009D0D3B"/>
    <w:rsid w:val="009D0EE4"/>
    <w:rsid w:val="009D12F5"/>
    <w:rsid w:val="009D1A00"/>
    <w:rsid w:val="009D1A8E"/>
    <w:rsid w:val="009D1C1A"/>
    <w:rsid w:val="009D29B0"/>
    <w:rsid w:val="009D2A2B"/>
    <w:rsid w:val="009D2CCC"/>
    <w:rsid w:val="009D3D21"/>
    <w:rsid w:val="009D3F3B"/>
    <w:rsid w:val="009D431F"/>
    <w:rsid w:val="009D446E"/>
    <w:rsid w:val="009D44F6"/>
    <w:rsid w:val="009D4B2E"/>
    <w:rsid w:val="009D5128"/>
    <w:rsid w:val="009D52C3"/>
    <w:rsid w:val="009D55B6"/>
    <w:rsid w:val="009D564C"/>
    <w:rsid w:val="009D56D6"/>
    <w:rsid w:val="009D5B8F"/>
    <w:rsid w:val="009D5D41"/>
    <w:rsid w:val="009D5DEC"/>
    <w:rsid w:val="009D5E51"/>
    <w:rsid w:val="009D6019"/>
    <w:rsid w:val="009D60A6"/>
    <w:rsid w:val="009D60C5"/>
    <w:rsid w:val="009D62AD"/>
    <w:rsid w:val="009D6537"/>
    <w:rsid w:val="009D66B2"/>
    <w:rsid w:val="009D696A"/>
    <w:rsid w:val="009D6B2C"/>
    <w:rsid w:val="009D6B91"/>
    <w:rsid w:val="009D6CE8"/>
    <w:rsid w:val="009D7AE9"/>
    <w:rsid w:val="009E0043"/>
    <w:rsid w:val="009E0073"/>
    <w:rsid w:val="009E077C"/>
    <w:rsid w:val="009E09CE"/>
    <w:rsid w:val="009E11CE"/>
    <w:rsid w:val="009E13CC"/>
    <w:rsid w:val="009E1562"/>
    <w:rsid w:val="009E1F0D"/>
    <w:rsid w:val="009E1F54"/>
    <w:rsid w:val="009E219F"/>
    <w:rsid w:val="009E220B"/>
    <w:rsid w:val="009E29EA"/>
    <w:rsid w:val="009E2A36"/>
    <w:rsid w:val="009E2E00"/>
    <w:rsid w:val="009E38CD"/>
    <w:rsid w:val="009E3FCE"/>
    <w:rsid w:val="009E4362"/>
    <w:rsid w:val="009E4562"/>
    <w:rsid w:val="009E4C18"/>
    <w:rsid w:val="009E5376"/>
    <w:rsid w:val="009E5CF0"/>
    <w:rsid w:val="009E5D71"/>
    <w:rsid w:val="009E6261"/>
    <w:rsid w:val="009E67C5"/>
    <w:rsid w:val="009E6DAC"/>
    <w:rsid w:val="009E6DC3"/>
    <w:rsid w:val="009E79E9"/>
    <w:rsid w:val="009E7ABF"/>
    <w:rsid w:val="009E7BB8"/>
    <w:rsid w:val="009E7E1D"/>
    <w:rsid w:val="009F03D7"/>
    <w:rsid w:val="009F08BD"/>
    <w:rsid w:val="009F10FC"/>
    <w:rsid w:val="009F11FF"/>
    <w:rsid w:val="009F13AC"/>
    <w:rsid w:val="009F1493"/>
    <w:rsid w:val="009F1B51"/>
    <w:rsid w:val="009F1D36"/>
    <w:rsid w:val="009F1DAF"/>
    <w:rsid w:val="009F1EDA"/>
    <w:rsid w:val="009F2064"/>
    <w:rsid w:val="009F2195"/>
    <w:rsid w:val="009F2487"/>
    <w:rsid w:val="009F24CC"/>
    <w:rsid w:val="009F2629"/>
    <w:rsid w:val="009F28D8"/>
    <w:rsid w:val="009F2BDC"/>
    <w:rsid w:val="009F316B"/>
    <w:rsid w:val="009F31EB"/>
    <w:rsid w:val="009F3405"/>
    <w:rsid w:val="009F3893"/>
    <w:rsid w:val="009F3978"/>
    <w:rsid w:val="009F4107"/>
    <w:rsid w:val="009F4135"/>
    <w:rsid w:val="009F4429"/>
    <w:rsid w:val="009F442E"/>
    <w:rsid w:val="009F4472"/>
    <w:rsid w:val="009F45F0"/>
    <w:rsid w:val="009F478F"/>
    <w:rsid w:val="009F49D5"/>
    <w:rsid w:val="009F53DF"/>
    <w:rsid w:val="009F56E6"/>
    <w:rsid w:val="009F5888"/>
    <w:rsid w:val="009F5951"/>
    <w:rsid w:val="009F65BF"/>
    <w:rsid w:val="009F65E7"/>
    <w:rsid w:val="009F68E5"/>
    <w:rsid w:val="009F6994"/>
    <w:rsid w:val="009F6CE7"/>
    <w:rsid w:val="009F6D79"/>
    <w:rsid w:val="009F71F8"/>
    <w:rsid w:val="009F72EC"/>
    <w:rsid w:val="009F7627"/>
    <w:rsid w:val="009F7A1A"/>
    <w:rsid w:val="009F7B99"/>
    <w:rsid w:val="009F7C0F"/>
    <w:rsid w:val="009F7C54"/>
    <w:rsid w:val="009F7CB1"/>
    <w:rsid w:val="00A00A74"/>
    <w:rsid w:val="00A00BFB"/>
    <w:rsid w:val="00A00D9D"/>
    <w:rsid w:val="00A0234A"/>
    <w:rsid w:val="00A0253F"/>
    <w:rsid w:val="00A02939"/>
    <w:rsid w:val="00A02D37"/>
    <w:rsid w:val="00A03275"/>
    <w:rsid w:val="00A04193"/>
    <w:rsid w:val="00A04313"/>
    <w:rsid w:val="00A049DB"/>
    <w:rsid w:val="00A051F6"/>
    <w:rsid w:val="00A054D9"/>
    <w:rsid w:val="00A05838"/>
    <w:rsid w:val="00A05DAB"/>
    <w:rsid w:val="00A0664A"/>
    <w:rsid w:val="00A06C3B"/>
    <w:rsid w:val="00A06D6D"/>
    <w:rsid w:val="00A071AB"/>
    <w:rsid w:val="00A07504"/>
    <w:rsid w:val="00A07572"/>
    <w:rsid w:val="00A105EA"/>
    <w:rsid w:val="00A10900"/>
    <w:rsid w:val="00A10A4C"/>
    <w:rsid w:val="00A10B1D"/>
    <w:rsid w:val="00A10BE1"/>
    <w:rsid w:val="00A10CEE"/>
    <w:rsid w:val="00A113AD"/>
    <w:rsid w:val="00A116BD"/>
    <w:rsid w:val="00A11857"/>
    <w:rsid w:val="00A118F4"/>
    <w:rsid w:val="00A11B0C"/>
    <w:rsid w:val="00A11E0C"/>
    <w:rsid w:val="00A11FFB"/>
    <w:rsid w:val="00A12198"/>
    <w:rsid w:val="00A12324"/>
    <w:rsid w:val="00A127C4"/>
    <w:rsid w:val="00A12C2A"/>
    <w:rsid w:val="00A12C66"/>
    <w:rsid w:val="00A12F8D"/>
    <w:rsid w:val="00A13068"/>
    <w:rsid w:val="00A13109"/>
    <w:rsid w:val="00A13981"/>
    <w:rsid w:val="00A13C9D"/>
    <w:rsid w:val="00A13FA9"/>
    <w:rsid w:val="00A14882"/>
    <w:rsid w:val="00A14AFA"/>
    <w:rsid w:val="00A14ED2"/>
    <w:rsid w:val="00A15046"/>
    <w:rsid w:val="00A1508F"/>
    <w:rsid w:val="00A15313"/>
    <w:rsid w:val="00A15BD2"/>
    <w:rsid w:val="00A16343"/>
    <w:rsid w:val="00A16710"/>
    <w:rsid w:val="00A204DE"/>
    <w:rsid w:val="00A20A21"/>
    <w:rsid w:val="00A21138"/>
    <w:rsid w:val="00A21A0F"/>
    <w:rsid w:val="00A21C99"/>
    <w:rsid w:val="00A225FC"/>
    <w:rsid w:val="00A22641"/>
    <w:rsid w:val="00A22846"/>
    <w:rsid w:val="00A229A7"/>
    <w:rsid w:val="00A22A7A"/>
    <w:rsid w:val="00A22ABC"/>
    <w:rsid w:val="00A23930"/>
    <w:rsid w:val="00A241C5"/>
    <w:rsid w:val="00A245E3"/>
    <w:rsid w:val="00A24F48"/>
    <w:rsid w:val="00A259F6"/>
    <w:rsid w:val="00A26042"/>
    <w:rsid w:val="00A260A8"/>
    <w:rsid w:val="00A262FD"/>
    <w:rsid w:val="00A2638E"/>
    <w:rsid w:val="00A26593"/>
    <w:rsid w:val="00A267B5"/>
    <w:rsid w:val="00A2696D"/>
    <w:rsid w:val="00A26DE8"/>
    <w:rsid w:val="00A271E7"/>
    <w:rsid w:val="00A275E8"/>
    <w:rsid w:val="00A276E3"/>
    <w:rsid w:val="00A27FEC"/>
    <w:rsid w:val="00A30213"/>
    <w:rsid w:val="00A30C32"/>
    <w:rsid w:val="00A31367"/>
    <w:rsid w:val="00A31B0C"/>
    <w:rsid w:val="00A31DF9"/>
    <w:rsid w:val="00A3207F"/>
    <w:rsid w:val="00A3278C"/>
    <w:rsid w:val="00A32F24"/>
    <w:rsid w:val="00A33506"/>
    <w:rsid w:val="00A339CD"/>
    <w:rsid w:val="00A33EAC"/>
    <w:rsid w:val="00A342B5"/>
    <w:rsid w:val="00A347B1"/>
    <w:rsid w:val="00A348D4"/>
    <w:rsid w:val="00A358E3"/>
    <w:rsid w:val="00A35D64"/>
    <w:rsid w:val="00A36120"/>
    <w:rsid w:val="00A361EB"/>
    <w:rsid w:val="00A362B8"/>
    <w:rsid w:val="00A36557"/>
    <w:rsid w:val="00A36AB1"/>
    <w:rsid w:val="00A36BB4"/>
    <w:rsid w:val="00A36C5E"/>
    <w:rsid w:val="00A37257"/>
    <w:rsid w:val="00A37428"/>
    <w:rsid w:val="00A37881"/>
    <w:rsid w:val="00A37B84"/>
    <w:rsid w:val="00A37CEB"/>
    <w:rsid w:val="00A37ED5"/>
    <w:rsid w:val="00A4010D"/>
    <w:rsid w:val="00A40306"/>
    <w:rsid w:val="00A404BC"/>
    <w:rsid w:val="00A40EBE"/>
    <w:rsid w:val="00A410A1"/>
    <w:rsid w:val="00A414D1"/>
    <w:rsid w:val="00A4151F"/>
    <w:rsid w:val="00A4204C"/>
    <w:rsid w:val="00A422FA"/>
    <w:rsid w:val="00A423A5"/>
    <w:rsid w:val="00A42A3D"/>
    <w:rsid w:val="00A42D87"/>
    <w:rsid w:val="00A42DC5"/>
    <w:rsid w:val="00A43AAD"/>
    <w:rsid w:val="00A43B7C"/>
    <w:rsid w:val="00A44218"/>
    <w:rsid w:val="00A44A2E"/>
    <w:rsid w:val="00A44C60"/>
    <w:rsid w:val="00A44D23"/>
    <w:rsid w:val="00A44D4D"/>
    <w:rsid w:val="00A45B89"/>
    <w:rsid w:val="00A45BFD"/>
    <w:rsid w:val="00A465E6"/>
    <w:rsid w:val="00A4676C"/>
    <w:rsid w:val="00A4701A"/>
    <w:rsid w:val="00A502D2"/>
    <w:rsid w:val="00A505C7"/>
    <w:rsid w:val="00A50B62"/>
    <w:rsid w:val="00A50E74"/>
    <w:rsid w:val="00A512F6"/>
    <w:rsid w:val="00A51544"/>
    <w:rsid w:val="00A52676"/>
    <w:rsid w:val="00A52AD5"/>
    <w:rsid w:val="00A52EF1"/>
    <w:rsid w:val="00A53A8F"/>
    <w:rsid w:val="00A53D8D"/>
    <w:rsid w:val="00A53DA9"/>
    <w:rsid w:val="00A53E5D"/>
    <w:rsid w:val="00A54424"/>
    <w:rsid w:val="00A545AE"/>
    <w:rsid w:val="00A548ED"/>
    <w:rsid w:val="00A5490B"/>
    <w:rsid w:val="00A54F8B"/>
    <w:rsid w:val="00A55153"/>
    <w:rsid w:val="00A5530F"/>
    <w:rsid w:val="00A553A1"/>
    <w:rsid w:val="00A558D9"/>
    <w:rsid w:val="00A56412"/>
    <w:rsid w:val="00A56553"/>
    <w:rsid w:val="00A56794"/>
    <w:rsid w:val="00A570B5"/>
    <w:rsid w:val="00A57130"/>
    <w:rsid w:val="00A5717A"/>
    <w:rsid w:val="00A57B88"/>
    <w:rsid w:val="00A601AB"/>
    <w:rsid w:val="00A60917"/>
    <w:rsid w:val="00A60B04"/>
    <w:rsid w:val="00A61221"/>
    <w:rsid w:val="00A6139F"/>
    <w:rsid w:val="00A61C8A"/>
    <w:rsid w:val="00A61DBB"/>
    <w:rsid w:val="00A620A4"/>
    <w:rsid w:val="00A62183"/>
    <w:rsid w:val="00A626FC"/>
    <w:rsid w:val="00A62A49"/>
    <w:rsid w:val="00A62FF8"/>
    <w:rsid w:val="00A634A5"/>
    <w:rsid w:val="00A637C3"/>
    <w:rsid w:val="00A638E7"/>
    <w:rsid w:val="00A63AFA"/>
    <w:rsid w:val="00A64607"/>
    <w:rsid w:val="00A65E36"/>
    <w:rsid w:val="00A65E82"/>
    <w:rsid w:val="00A66651"/>
    <w:rsid w:val="00A666DC"/>
    <w:rsid w:val="00A66DE1"/>
    <w:rsid w:val="00A678DE"/>
    <w:rsid w:val="00A67F6C"/>
    <w:rsid w:val="00A703FE"/>
    <w:rsid w:val="00A70506"/>
    <w:rsid w:val="00A70760"/>
    <w:rsid w:val="00A70831"/>
    <w:rsid w:val="00A70A16"/>
    <w:rsid w:val="00A70D75"/>
    <w:rsid w:val="00A70F30"/>
    <w:rsid w:val="00A712CE"/>
    <w:rsid w:val="00A71998"/>
    <w:rsid w:val="00A72496"/>
    <w:rsid w:val="00A72FB8"/>
    <w:rsid w:val="00A73261"/>
    <w:rsid w:val="00A7396D"/>
    <w:rsid w:val="00A7484F"/>
    <w:rsid w:val="00A74DB6"/>
    <w:rsid w:val="00A74E2B"/>
    <w:rsid w:val="00A74FD6"/>
    <w:rsid w:val="00A75EE9"/>
    <w:rsid w:val="00A75F20"/>
    <w:rsid w:val="00A768F7"/>
    <w:rsid w:val="00A76E6D"/>
    <w:rsid w:val="00A77197"/>
    <w:rsid w:val="00A77299"/>
    <w:rsid w:val="00A7748F"/>
    <w:rsid w:val="00A77848"/>
    <w:rsid w:val="00A80234"/>
    <w:rsid w:val="00A8052B"/>
    <w:rsid w:val="00A816AD"/>
    <w:rsid w:val="00A81F5C"/>
    <w:rsid w:val="00A82001"/>
    <w:rsid w:val="00A821F3"/>
    <w:rsid w:val="00A82307"/>
    <w:rsid w:val="00A823E6"/>
    <w:rsid w:val="00A8349A"/>
    <w:rsid w:val="00A83677"/>
    <w:rsid w:val="00A83F53"/>
    <w:rsid w:val="00A83FA5"/>
    <w:rsid w:val="00A8402D"/>
    <w:rsid w:val="00A8431C"/>
    <w:rsid w:val="00A84370"/>
    <w:rsid w:val="00A84A25"/>
    <w:rsid w:val="00A857C7"/>
    <w:rsid w:val="00A85D58"/>
    <w:rsid w:val="00A86177"/>
    <w:rsid w:val="00A865C2"/>
    <w:rsid w:val="00A86D0C"/>
    <w:rsid w:val="00A86D36"/>
    <w:rsid w:val="00A87236"/>
    <w:rsid w:val="00A87333"/>
    <w:rsid w:val="00A878C0"/>
    <w:rsid w:val="00A87975"/>
    <w:rsid w:val="00A87D7C"/>
    <w:rsid w:val="00A87DB6"/>
    <w:rsid w:val="00A87EDC"/>
    <w:rsid w:val="00A90066"/>
    <w:rsid w:val="00A9033A"/>
    <w:rsid w:val="00A9077D"/>
    <w:rsid w:val="00A90B1D"/>
    <w:rsid w:val="00A90DC9"/>
    <w:rsid w:val="00A90E57"/>
    <w:rsid w:val="00A91014"/>
    <w:rsid w:val="00A91258"/>
    <w:rsid w:val="00A91767"/>
    <w:rsid w:val="00A917CD"/>
    <w:rsid w:val="00A91FF1"/>
    <w:rsid w:val="00A922A9"/>
    <w:rsid w:val="00A92E8E"/>
    <w:rsid w:val="00A9334E"/>
    <w:rsid w:val="00A93F9E"/>
    <w:rsid w:val="00A93FE7"/>
    <w:rsid w:val="00A943A6"/>
    <w:rsid w:val="00A9457B"/>
    <w:rsid w:val="00A9470E"/>
    <w:rsid w:val="00A950EF"/>
    <w:rsid w:val="00A957B4"/>
    <w:rsid w:val="00A957DE"/>
    <w:rsid w:val="00A95AB4"/>
    <w:rsid w:val="00A95F33"/>
    <w:rsid w:val="00A96349"/>
    <w:rsid w:val="00A9657A"/>
    <w:rsid w:val="00A96D4B"/>
    <w:rsid w:val="00A97B22"/>
    <w:rsid w:val="00A97B9E"/>
    <w:rsid w:val="00AA0CBE"/>
    <w:rsid w:val="00AA1286"/>
    <w:rsid w:val="00AA15C7"/>
    <w:rsid w:val="00AA15DE"/>
    <w:rsid w:val="00AA1FEE"/>
    <w:rsid w:val="00AA210A"/>
    <w:rsid w:val="00AA2201"/>
    <w:rsid w:val="00AA23AC"/>
    <w:rsid w:val="00AA2960"/>
    <w:rsid w:val="00AA341F"/>
    <w:rsid w:val="00AA3441"/>
    <w:rsid w:val="00AA3690"/>
    <w:rsid w:val="00AA36A6"/>
    <w:rsid w:val="00AA39FE"/>
    <w:rsid w:val="00AA3A1B"/>
    <w:rsid w:val="00AA400D"/>
    <w:rsid w:val="00AA413C"/>
    <w:rsid w:val="00AA4506"/>
    <w:rsid w:val="00AA4C1B"/>
    <w:rsid w:val="00AA4ECE"/>
    <w:rsid w:val="00AA53E1"/>
    <w:rsid w:val="00AA5600"/>
    <w:rsid w:val="00AA56F5"/>
    <w:rsid w:val="00AA5742"/>
    <w:rsid w:val="00AA5757"/>
    <w:rsid w:val="00AA5A3B"/>
    <w:rsid w:val="00AA5C9D"/>
    <w:rsid w:val="00AA5DB5"/>
    <w:rsid w:val="00AA6043"/>
    <w:rsid w:val="00AA63DC"/>
    <w:rsid w:val="00AA64C9"/>
    <w:rsid w:val="00AA66AF"/>
    <w:rsid w:val="00AA718A"/>
    <w:rsid w:val="00AA76E9"/>
    <w:rsid w:val="00AA7735"/>
    <w:rsid w:val="00AB01D4"/>
    <w:rsid w:val="00AB03AB"/>
    <w:rsid w:val="00AB0862"/>
    <w:rsid w:val="00AB0936"/>
    <w:rsid w:val="00AB0AAE"/>
    <w:rsid w:val="00AB1371"/>
    <w:rsid w:val="00AB1C08"/>
    <w:rsid w:val="00AB1C20"/>
    <w:rsid w:val="00AB1DAA"/>
    <w:rsid w:val="00AB20AE"/>
    <w:rsid w:val="00AB2736"/>
    <w:rsid w:val="00AB29E6"/>
    <w:rsid w:val="00AB2ADB"/>
    <w:rsid w:val="00AB2CAB"/>
    <w:rsid w:val="00AB3340"/>
    <w:rsid w:val="00AB3A4B"/>
    <w:rsid w:val="00AB3ED0"/>
    <w:rsid w:val="00AB3F9A"/>
    <w:rsid w:val="00AB43F3"/>
    <w:rsid w:val="00AB441B"/>
    <w:rsid w:val="00AB5186"/>
    <w:rsid w:val="00AB521A"/>
    <w:rsid w:val="00AB5249"/>
    <w:rsid w:val="00AB5F48"/>
    <w:rsid w:val="00AB65EC"/>
    <w:rsid w:val="00AB7288"/>
    <w:rsid w:val="00AB772A"/>
    <w:rsid w:val="00AB78A4"/>
    <w:rsid w:val="00AB78E1"/>
    <w:rsid w:val="00AB7B30"/>
    <w:rsid w:val="00AB7B72"/>
    <w:rsid w:val="00AB7FDF"/>
    <w:rsid w:val="00AC033E"/>
    <w:rsid w:val="00AC0441"/>
    <w:rsid w:val="00AC0800"/>
    <w:rsid w:val="00AC0AB1"/>
    <w:rsid w:val="00AC0AB6"/>
    <w:rsid w:val="00AC0ED4"/>
    <w:rsid w:val="00AC128F"/>
    <w:rsid w:val="00AC22B7"/>
    <w:rsid w:val="00AC25C4"/>
    <w:rsid w:val="00AC2695"/>
    <w:rsid w:val="00AC2E4E"/>
    <w:rsid w:val="00AC358E"/>
    <w:rsid w:val="00AC39D9"/>
    <w:rsid w:val="00AC3DA4"/>
    <w:rsid w:val="00AC44D9"/>
    <w:rsid w:val="00AC461D"/>
    <w:rsid w:val="00AC471A"/>
    <w:rsid w:val="00AC4EE0"/>
    <w:rsid w:val="00AC5254"/>
    <w:rsid w:val="00AC5EBB"/>
    <w:rsid w:val="00AC6008"/>
    <w:rsid w:val="00AC66B9"/>
    <w:rsid w:val="00AC7212"/>
    <w:rsid w:val="00AD0A2A"/>
    <w:rsid w:val="00AD1D9E"/>
    <w:rsid w:val="00AD2140"/>
    <w:rsid w:val="00AD2423"/>
    <w:rsid w:val="00AD24FF"/>
    <w:rsid w:val="00AD2B5D"/>
    <w:rsid w:val="00AD36C6"/>
    <w:rsid w:val="00AD3C12"/>
    <w:rsid w:val="00AD3C89"/>
    <w:rsid w:val="00AD408C"/>
    <w:rsid w:val="00AD41D0"/>
    <w:rsid w:val="00AD420C"/>
    <w:rsid w:val="00AD4CF4"/>
    <w:rsid w:val="00AD4E63"/>
    <w:rsid w:val="00AD4EB2"/>
    <w:rsid w:val="00AD5195"/>
    <w:rsid w:val="00AD5265"/>
    <w:rsid w:val="00AD5632"/>
    <w:rsid w:val="00AD5708"/>
    <w:rsid w:val="00AD573B"/>
    <w:rsid w:val="00AD6063"/>
    <w:rsid w:val="00AD60A5"/>
    <w:rsid w:val="00AD66C4"/>
    <w:rsid w:val="00AD6926"/>
    <w:rsid w:val="00AD6E1A"/>
    <w:rsid w:val="00AD73C8"/>
    <w:rsid w:val="00AD769F"/>
    <w:rsid w:val="00AD7C80"/>
    <w:rsid w:val="00AD7E06"/>
    <w:rsid w:val="00AE031A"/>
    <w:rsid w:val="00AE0990"/>
    <w:rsid w:val="00AE10EA"/>
    <w:rsid w:val="00AE166A"/>
    <w:rsid w:val="00AE1AC1"/>
    <w:rsid w:val="00AE2621"/>
    <w:rsid w:val="00AE288B"/>
    <w:rsid w:val="00AE2B4B"/>
    <w:rsid w:val="00AE2FFF"/>
    <w:rsid w:val="00AE3C74"/>
    <w:rsid w:val="00AE3CF1"/>
    <w:rsid w:val="00AE41D2"/>
    <w:rsid w:val="00AE4222"/>
    <w:rsid w:val="00AE42CE"/>
    <w:rsid w:val="00AE54FF"/>
    <w:rsid w:val="00AE5C1E"/>
    <w:rsid w:val="00AE5C64"/>
    <w:rsid w:val="00AE5D12"/>
    <w:rsid w:val="00AE5D56"/>
    <w:rsid w:val="00AE5FAA"/>
    <w:rsid w:val="00AE697C"/>
    <w:rsid w:val="00AE6A0F"/>
    <w:rsid w:val="00AE7DE6"/>
    <w:rsid w:val="00AF07B3"/>
    <w:rsid w:val="00AF0A68"/>
    <w:rsid w:val="00AF152F"/>
    <w:rsid w:val="00AF1D61"/>
    <w:rsid w:val="00AF24E5"/>
    <w:rsid w:val="00AF2713"/>
    <w:rsid w:val="00AF2BB8"/>
    <w:rsid w:val="00AF2F0B"/>
    <w:rsid w:val="00AF3443"/>
    <w:rsid w:val="00AF386A"/>
    <w:rsid w:val="00AF3A37"/>
    <w:rsid w:val="00AF4163"/>
    <w:rsid w:val="00AF437D"/>
    <w:rsid w:val="00AF4582"/>
    <w:rsid w:val="00AF469C"/>
    <w:rsid w:val="00AF4FB7"/>
    <w:rsid w:val="00AF55AD"/>
    <w:rsid w:val="00AF5D80"/>
    <w:rsid w:val="00AF62EC"/>
    <w:rsid w:val="00AF6FFB"/>
    <w:rsid w:val="00AF7225"/>
    <w:rsid w:val="00B00207"/>
    <w:rsid w:val="00B007B7"/>
    <w:rsid w:val="00B00815"/>
    <w:rsid w:val="00B008D1"/>
    <w:rsid w:val="00B00F6E"/>
    <w:rsid w:val="00B0111E"/>
    <w:rsid w:val="00B0120D"/>
    <w:rsid w:val="00B01266"/>
    <w:rsid w:val="00B014F7"/>
    <w:rsid w:val="00B01692"/>
    <w:rsid w:val="00B019B2"/>
    <w:rsid w:val="00B01B24"/>
    <w:rsid w:val="00B01CBF"/>
    <w:rsid w:val="00B01D57"/>
    <w:rsid w:val="00B01F81"/>
    <w:rsid w:val="00B02DBE"/>
    <w:rsid w:val="00B02E94"/>
    <w:rsid w:val="00B03222"/>
    <w:rsid w:val="00B03B17"/>
    <w:rsid w:val="00B03B71"/>
    <w:rsid w:val="00B03BF3"/>
    <w:rsid w:val="00B0430D"/>
    <w:rsid w:val="00B04BCB"/>
    <w:rsid w:val="00B04CBD"/>
    <w:rsid w:val="00B04FA6"/>
    <w:rsid w:val="00B05583"/>
    <w:rsid w:val="00B05907"/>
    <w:rsid w:val="00B05B73"/>
    <w:rsid w:val="00B05BAD"/>
    <w:rsid w:val="00B05E82"/>
    <w:rsid w:val="00B05FBB"/>
    <w:rsid w:val="00B062A7"/>
    <w:rsid w:val="00B062B2"/>
    <w:rsid w:val="00B062BD"/>
    <w:rsid w:val="00B063F3"/>
    <w:rsid w:val="00B068EB"/>
    <w:rsid w:val="00B06B26"/>
    <w:rsid w:val="00B06F2D"/>
    <w:rsid w:val="00B07173"/>
    <w:rsid w:val="00B07224"/>
    <w:rsid w:val="00B0771B"/>
    <w:rsid w:val="00B079E4"/>
    <w:rsid w:val="00B07ABB"/>
    <w:rsid w:val="00B10913"/>
    <w:rsid w:val="00B10E7C"/>
    <w:rsid w:val="00B10EB1"/>
    <w:rsid w:val="00B1121F"/>
    <w:rsid w:val="00B1140B"/>
    <w:rsid w:val="00B11C10"/>
    <w:rsid w:val="00B11FF8"/>
    <w:rsid w:val="00B1200E"/>
    <w:rsid w:val="00B12A91"/>
    <w:rsid w:val="00B13406"/>
    <w:rsid w:val="00B1368B"/>
    <w:rsid w:val="00B13808"/>
    <w:rsid w:val="00B138F5"/>
    <w:rsid w:val="00B13A4A"/>
    <w:rsid w:val="00B13C74"/>
    <w:rsid w:val="00B13F85"/>
    <w:rsid w:val="00B1410D"/>
    <w:rsid w:val="00B141C9"/>
    <w:rsid w:val="00B146DB"/>
    <w:rsid w:val="00B1489E"/>
    <w:rsid w:val="00B14DD2"/>
    <w:rsid w:val="00B14F09"/>
    <w:rsid w:val="00B15174"/>
    <w:rsid w:val="00B15E88"/>
    <w:rsid w:val="00B16072"/>
    <w:rsid w:val="00B164E5"/>
    <w:rsid w:val="00B16802"/>
    <w:rsid w:val="00B16F4A"/>
    <w:rsid w:val="00B16F9E"/>
    <w:rsid w:val="00B17259"/>
    <w:rsid w:val="00B173BE"/>
    <w:rsid w:val="00B17AA8"/>
    <w:rsid w:val="00B20083"/>
    <w:rsid w:val="00B20559"/>
    <w:rsid w:val="00B211F6"/>
    <w:rsid w:val="00B2190B"/>
    <w:rsid w:val="00B21C49"/>
    <w:rsid w:val="00B229B9"/>
    <w:rsid w:val="00B236EB"/>
    <w:rsid w:val="00B23962"/>
    <w:rsid w:val="00B23D1E"/>
    <w:rsid w:val="00B23E6D"/>
    <w:rsid w:val="00B23FA1"/>
    <w:rsid w:val="00B24125"/>
    <w:rsid w:val="00B241FB"/>
    <w:rsid w:val="00B24537"/>
    <w:rsid w:val="00B24709"/>
    <w:rsid w:val="00B2485F"/>
    <w:rsid w:val="00B24C23"/>
    <w:rsid w:val="00B24CFE"/>
    <w:rsid w:val="00B25C57"/>
    <w:rsid w:val="00B25ED2"/>
    <w:rsid w:val="00B263DF"/>
    <w:rsid w:val="00B274EA"/>
    <w:rsid w:val="00B278F4"/>
    <w:rsid w:val="00B27AF2"/>
    <w:rsid w:val="00B30073"/>
    <w:rsid w:val="00B300C7"/>
    <w:rsid w:val="00B301CA"/>
    <w:rsid w:val="00B310A4"/>
    <w:rsid w:val="00B315BA"/>
    <w:rsid w:val="00B315FE"/>
    <w:rsid w:val="00B31608"/>
    <w:rsid w:val="00B31798"/>
    <w:rsid w:val="00B3185F"/>
    <w:rsid w:val="00B3297F"/>
    <w:rsid w:val="00B3365C"/>
    <w:rsid w:val="00B33922"/>
    <w:rsid w:val="00B33F03"/>
    <w:rsid w:val="00B33F35"/>
    <w:rsid w:val="00B340CB"/>
    <w:rsid w:val="00B34916"/>
    <w:rsid w:val="00B34C77"/>
    <w:rsid w:val="00B34E0A"/>
    <w:rsid w:val="00B34F1D"/>
    <w:rsid w:val="00B3575F"/>
    <w:rsid w:val="00B36035"/>
    <w:rsid w:val="00B36A52"/>
    <w:rsid w:val="00B36A68"/>
    <w:rsid w:val="00B370B9"/>
    <w:rsid w:val="00B37A1C"/>
    <w:rsid w:val="00B37AC9"/>
    <w:rsid w:val="00B37AEA"/>
    <w:rsid w:val="00B40134"/>
    <w:rsid w:val="00B40249"/>
    <w:rsid w:val="00B4079E"/>
    <w:rsid w:val="00B40953"/>
    <w:rsid w:val="00B40B3D"/>
    <w:rsid w:val="00B40D4C"/>
    <w:rsid w:val="00B41532"/>
    <w:rsid w:val="00B42413"/>
    <w:rsid w:val="00B42576"/>
    <w:rsid w:val="00B42974"/>
    <w:rsid w:val="00B433C9"/>
    <w:rsid w:val="00B43651"/>
    <w:rsid w:val="00B43B6F"/>
    <w:rsid w:val="00B4408A"/>
    <w:rsid w:val="00B44FFC"/>
    <w:rsid w:val="00B45565"/>
    <w:rsid w:val="00B45575"/>
    <w:rsid w:val="00B4612C"/>
    <w:rsid w:val="00B4662E"/>
    <w:rsid w:val="00B46ABF"/>
    <w:rsid w:val="00B4739D"/>
    <w:rsid w:val="00B47468"/>
    <w:rsid w:val="00B47F58"/>
    <w:rsid w:val="00B5005A"/>
    <w:rsid w:val="00B50650"/>
    <w:rsid w:val="00B50661"/>
    <w:rsid w:val="00B50BCD"/>
    <w:rsid w:val="00B5103F"/>
    <w:rsid w:val="00B5129E"/>
    <w:rsid w:val="00B5168E"/>
    <w:rsid w:val="00B517C5"/>
    <w:rsid w:val="00B518A1"/>
    <w:rsid w:val="00B51CE1"/>
    <w:rsid w:val="00B51EA2"/>
    <w:rsid w:val="00B52114"/>
    <w:rsid w:val="00B525F0"/>
    <w:rsid w:val="00B5309F"/>
    <w:rsid w:val="00B53A9A"/>
    <w:rsid w:val="00B53D02"/>
    <w:rsid w:val="00B549A8"/>
    <w:rsid w:val="00B55199"/>
    <w:rsid w:val="00B55B45"/>
    <w:rsid w:val="00B55F1D"/>
    <w:rsid w:val="00B560EB"/>
    <w:rsid w:val="00B56168"/>
    <w:rsid w:val="00B566BF"/>
    <w:rsid w:val="00B5730E"/>
    <w:rsid w:val="00B5738E"/>
    <w:rsid w:val="00B575E5"/>
    <w:rsid w:val="00B575F7"/>
    <w:rsid w:val="00B60139"/>
    <w:rsid w:val="00B605C2"/>
    <w:rsid w:val="00B60C98"/>
    <w:rsid w:val="00B60CFA"/>
    <w:rsid w:val="00B60E93"/>
    <w:rsid w:val="00B610A9"/>
    <w:rsid w:val="00B623EC"/>
    <w:rsid w:val="00B62A1E"/>
    <w:rsid w:val="00B62ACE"/>
    <w:rsid w:val="00B62B8D"/>
    <w:rsid w:val="00B630B4"/>
    <w:rsid w:val="00B6460B"/>
    <w:rsid w:val="00B64834"/>
    <w:rsid w:val="00B649A8"/>
    <w:rsid w:val="00B64B45"/>
    <w:rsid w:val="00B64B5B"/>
    <w:rsid w:val="00B64CCB"/>
    <w:rsid w:val="00B655BA"/>
    <w:rsid w:val="00B6561D"/>
    <w:rsid w:val="00B65976"/>
    <w:rsid w:val="00B659DB"/>
    <w:rsid w:val="00B65AA7"/>
    <w:rsid w:val="00B65CFC"/>
    <w:rsid w:val="00B65DA0"/>
    <w:rsid w:val="00B660ED"/>
    <w:rsid w:val="00B66592"/>
    <w:rsid w:val="00B667C4"/>
    <w:rsid w:val="00B66A85"/>
    <w:rsid w:val="00B67163"/>
    <w:rsid w:val="00B6793D"/>
    <w:rsid w:val="00B67AD9"/>
    <w:rsid w:val="00B7056E"/>
    <w:rsid w:val="00B706D8"/>
    <w:rsid w:val="00B70821"/>
    <w:rsid w:val="00B70B6C"/>
    <w:rsid w:val="00B7110C"/>
    <w:rsid w:val="00B71619"/>
    <w:rsid w:val="00B72BE9"/>
    <w:rsid w:val="00B74326"/>
    <w:rsid w:val="00B746CF"/>
    <w:rsid w:val="00B74E05"/>
    <w:rsid w:val="00B74FFB"/>
    <w:rsid w:val="00B753C7"/>
    <w:rsid w:val="00B75530"/>
    <w:rsid w:val="00B75812"/>
    <w:rsid w:val="00B759DC"/>
    <w:rsid w:val="00B7614F"/>
    <w:rsid w:val="00B7677E"/>
    <w:rsid w:val="00B76A79"/>
    <w:rsid w:val="00B76C4F"/>
    <w:rsid w:val="00B76D27"/>
    <w:rsid w:val="00B776AC"/>
    <w:rsid w:val="00B77BA2"/>
    <w:rsid w:val="00B8071C"/>
    <w:rsid w:val="00B80727"/>
    <w:rsid w:val="00B80B44"/>
    <w:rsid w:val="00B80DA3"/>
    <w:rsid w:val="00B81369"/>
    <w:rsid w:val="00B82113"/>
    <w:rsid w:val="00B82677"/>
    <w:rsid w:val="00B82751"/>
    <w:rsid w:val="00B827FE"/>
    <w:rsid w:val="00B82AED"/>
    <w:rsid w:val="00B82BEB"/>
    <w:rsid w:val="00B839AB"/>
    <w:rsid w:val="00B83CB1"/>
    <w:rsid w:val="00B84769"/>
    <w:rsid w:val="00B84D40"/>
    <w:rsid w:val="00B851D0"/>
    <w:rsid w:val="00B85F37"/>
    <w:rsid w:val="00B860A9"/>
    <w:rsid w:val="00B864DE"/>
    <w:rsid w:val="00B86703"/>
    <w:rsid w:val="00B86DF6"/>
    <w:rsid w:val="00B86E9E"/>
    <w:rsid w:val="00B874F2"/>
    <w:rsid w:val="00B87C6C"/>
    <w:rsid w:val="00B87ED5"/>
    <w:rsid w:val="00B9062B"/>
    <w:rsid w:val="00B9092B"/>
    <w:rsid w:val="00B90930"/>
    <w:rsid w:val="00B90A01"/>
    <w:rsid w:val="00B90E4B"/>
    <w:rsid w:val="00B91019"/>
    <w:rsid w:val="00B9199D"/>
    <w:rsid w:val="00B91B75"/>
    <w:rsid w:val="00B9231E"/>
    <w:rsid w:val="00B924F0"/>
    <w:rsid w:val="00B92648"/>
    <w:rsid w:val="00B92770"/>
    <w:rsid w:val="00B92F97"/>
    <w:rsid w:val="00B93ECC"/>
    <w:rsid w:val="00B94053"/>
    <w:rsid w:val="00B94180"/>
    <w:rsid w:val="00B945FF"/>
    <w:rsid w:val="00B94838"/>
    <w:rsid w:val="00B948A0"/>
    <w:rsid w:val="00B9494E"/>
    <w:rsid w:val="00B94C50"/>
    <w:rsid w:val="00B94D86"/>
    <w:rsid w:val="00B950B5"/>
    <w:rsid w:val="00B95CCB"/>
    <w:rsid w:val="00B962EC"/>
    <w:rsid w:val="00B963DC"/>
    <w:rsid w:val="00B9748D"/>
    <w:rsid w:val="00B97706"/>
    <w:rsid w:val="00B97964"/>
    <w:rsid w:val="00B97CC5"/>
    <w:rsid w:val="00B97D20"/>
    <w:rsid w:val="00B97E30"/>
    <w:rsid w:val="00BA0120"/>
    <w:rsid w:val="00BA0161"/>
    <w:rsid w:val="00BA173E"/>
    <w:rsid w:val="00BA195E"/>
    <w:rsid w:val="00BA1B0D"/>
    <w:rsid w:val="00BA28DE"/>
    <w:rsid w:val="00BA29C1"/>
    <w:rsid w:val="00BA2D36"/>
    <w:rsid w:val="00BA33A8"/>
    <w:rsid w:val="00BA43E9"/>
    <w:rsid w:val="00BA45BE"/>
    <w:rsid w:val="00BA48D5"/>
    <w:rsid w:val="00BA4FD3"/>
    <w:rsid w:val="00BA5848"/>
    <w:rsid w:val="00BA5A19"/>
    <w:rsid w:val="00BA5E9B"/>
    <w:rsid w:val="00BA5FA9"/>
    <w:rsid w:val="00BA70F7"/>
    <w:rsid w:val="00BA72B4"/>
    <w:rsid w:val="00BA7462"/>
    <w:rsid w:val="00BA7BC8"/>
    <w:rsid w:val="00BA7D4E"/>
    <w:rsid w:val="00BB028E"/>
    <w:rsid w:val="00BB050A"/>
    <w:rsid w:val="00BB0B85"/>
    <w:rsid w:val="00BB1C51"/>
    <w:rsid w:val="00BB2291"/>
    <w:rsid w:val="00BB28B5"/>
    <w:rsid w:val="00BB2947"/>
    <w:rsid w:val="00BB2EF9"/>
    <w:rsid w:val="00BB2F08"/>
    <w:rsid w:val="00BB3277"/>
    <w:rsid w:val="00BB37CE"/>
    <w:rsid w:val="00BB3B9B"/>
    <w:rsid w:val="00BB4B31"/>
    <w:rsid w:val="00BB4CBE"/>
    <w:rsid w:val="00BB4FF2"/>
    <w:rsid w:val="00BB51B4"/>
    <w:rsid w:val="00BB5369"/>
    <w:rsid w:val="00BB5537"/>
    <w:rsid w:val="00BB57A7"/>
    <w:rsid w:val="00BB596B"/>
    <w:rsid w:val="00BB59E0"/>
    <w:rsid w:val="00BB5C15"/>
    <w:rsid w:val="00BB5CD0"/>
    <w:rsid w:val="00BB5EDD"/>
    <w:rsid w:val="00BB6169"/>
    <w:rsid w:val="00BB616F"/>
    <w:rsid w:val="00BB6469"/>
    <w:rsid w:val="00BB6988"/>
    <w:rsid w:val="00BB6A1E"/>
    <w:rsid w:val="00BB723D"/>
    <w:rsid w:val="00BB775B"/>
    <w:rsid w:val="00BB78AE"/>
    <w:rsid w:val="00BB7B7E"/>
    <w:rsid w:val="00BC0BB7"/>
    <w:rsid w:val="00BC0CC1"/>
    <w:rsid w:val="00BC1207"/>
    <w:rsid w:val="00BC1509"/>
    <w:rsid w:val="00BC19A4"/>
    <w:rsid w:val="00BC1A4F"/>
    <w:rsid w:val="00BC1E8B"/>
    <w:rsid w:val="00BC2767"/>
    <w:rsid w:val="00BC32C4"/>
    <w:rsid w:val="00BC3A5E"/>
    <w:rsid w:val="00BC3F44"/>
    <w:rsid w:val="00BC411B"/>
    <w:rsid w:val="00BC4523"/>
    <w:rsid w:val="00BC4A03"/>
    <w:rsid w:val="00BC4D8A"/>
    <w:rsid w:val="00BC524E"/>
    <w:rsid w:val="00BC58BC"/>
    <w:rsid w:val="00BC58EE"/>
    <w:rsid w:val="00BC5DE5"/>
    <w:rsid w:val="00BC608C"/>
    <w:rsid w:val="00BC65FA"/>
    <w:rsid w:val="00BC68F4"/>
    <w:rsid w:val="00BC6C48"/>
    <w:rsid w:val="00BC728A"/>
    <w:rsid w:val="00BD03DD"/>
    <w:rsid w:val="00BD048C"/>
    <w:rsid w:val="00BD0CD8"/>
    <w:rsid w:val="00BD0ECD"/>
    <w:rsid w:val="00BD0F0A"/>
    <w:rsid w:val="00BD1271"/>
    <w:rsid w:val="00BD13CD"/>
    <w:rsid w:val="00BD14D7"/>
    <w:rsid w:val="00BD1DB2"/>
    <w:rsid w:val="00BD1E50"/>
    <w:rsid w:val="00BD1FE9"/>
    <w:rsid w:val="00BD227F"/>
    <w:rsid w:val="00BD239C"/>
    <w:rsid w:val="00BD254A"/>
    <w:rsid w:val="00BD27A4"/>
    <w:rsid w:val="00BD29A1"/>
    <w:rsid w:val="00BD2D8F"/>
    <w:rsid w:val="00BD422B"/>
    <w:rsid w:val="00BD443C"/>
    <w:rsid w:val="00BD4446"/>
    <w:rsid w:val="00BD4615"/>
    <w:rsid w:val="00BD46DA"/>
    <w:rsid w:val="00BD4A36"/>
    <w:rsid w:val="00BD56D9"/>
    <w:rsid w:val="00BD59F0"/>
    <w:rsid w:val="00BD5F9B"/>
    <w:rsid w:val="00BD61CD"/>
    <w:rsid w:val="00BD63D2"/>
    <w:rsid w:val="00BD651D"/>
    <w:rsid w:val="00BD6EC9"/>
    <w:rsid w:val="00BD7067"/>
    <w:rsid w:val="00BD7227"/>
    <w:rsid w:val="00BD7404"/>
    <w:rsid w:val="00BD7BD7"/>
    <w:rsid w:val="00BD7C38"/>
    <w:rsid w:val="00BE05A9"/>
    <w:rsid w:val="00BE065E"/>
    <w:rsid w:val="00BE2139"/>
    <w:rsid w:val="00BE22AD"/>
    <w:rsid w:val="00BE2801"/>
    <w:rsid w:val="00BE39C8"/>
    <w:rsid w:val="00BE421F"/>
    <w:rsid w:val="00BE42C1"/>
    <w:rsid w:val="00BE4696"/>
    <w:rsid w:val="00BE4B5C"/>
    <w:rsid w:val="00BE54D7"/>
    <w:rsid w:val="00BE5686"/>
    <w:rsid w:val="00BE59A8"/>
    <w:rsid w:val="00BE59F2"/>
    <w:rsid w:val="00BE6151"/>
    <w:rsid w:val="00BE617F"/>
    <w:rsid w:val="00BE624B"/>
    <w:rsid w:val="00BE64FF"/>
    <w:rsid w:val="00BE6B62"/>
    <w:rsid w:val="00BE6ED8"/>
    <w:rsid w:val="00BE719C"/>
    <w:rsid w:val="00BE7D2B"/>
    <w:rsid w:val="00BF03E3"/>
    <w:rsid w:val="00BF0FE3"/>
    <w:rsid w:val="00BF10E4"/>
    <w:rsid w:val="00BF157E"/>
    <w:rsid w:val="00BF1CA2"/>
    <w:rsid w:val="00BF1D53"/>
    <w:rsid w:val="00BF1E60"/>
    <w:rsid w:val="00BF2B56"/>
    <w:rsid w:val="00BF33A0"/>
    <w:rsid w:val="00BF35F2"/>
    <w:rsid w:val="00BF3729"/>
    <w:rsid w:val="00BF37CE"/>
    <w:rsid w:val="00BF3B3B"/>
    <w:rsid w:val="00BF46EF"/>
    <w:rsid w:val="00BF47E3"/>
    <w:rsid w:val="00BF4A13"/>
    <w:rsid w:val="00BF583A"/>
    <w:rsid w:val="00BF599F"/>
    <w:rsid w:val="00BF5BF0"/>
    <w:rsid w:val="00BF5E3F"/>
    <w:rsid w:val="00BF6A3E"/>
    <w:rsid w:val="00BF7952"/>
    <w:rsid w:val="00BF7FCB"/>
    <w:rsid w:val="00C00105"/>
    <w:rsid w:val="00C00541"/>
    <w:rsid w:val="00C0134D"/>
    <w:rsid w:val="00C01975"/>
    <w:rsid w:val="00C02417"/>
    <w:rsid w:val="00C029AD"/>
    <w:rsid w:val="00C02B16"/>
    <w:rsid w:val="00C02B20"/>
    <w:rsid w:val="00C02D31"/>
    <w:rsid w:val="00C02D9F"/>
    <w:rsid w:val="00C034A5"/>
    <w:rsid w:val="00C034B1"/>
    <w:rsid w:val="00C03CBA"/>
    <w:rsid w:val="00C042A8"/>
    <w:rsid w:val="00C04622"/>
    <w:rsid w:val="00C04A02"/>
    <w:rsid w:val="00C04E30"/>
    <w:rsid w:val="00C05229"/>
    <w:rsid w:val="00C054BF"/>
    <w:rsid w:val="00C05A36"/>
    <w:rsid w:val="00C064E4"/>
    <w:rsid w:val="00C06A38"/>
    <w:rsid w:val="00C070F8"/>
    <w:rsid w:val="00C0790D"/>
    <w:rsid w:val="00C0796E"/>
    <w:rsid w:val="00C07EE1"/>
    <w:rsid w:val="00C100DA"/>
    <w:rsid w:val="00C106A3"/>
    <w:rsid w:val="00C108DE"/>
    <w:rsid w:val="00C10D5D"/>
    <w:rsid w:val="00C11194"/>
    <w:rsid w:val="00C11766"/>
    <w:rsid w:val="00C11871"/>
    <w:rsid w:val="00C118CC"/>
    <w:rsid w:val="00C11DF8"/>
    <w:rsid w:val="00C12290"/>
    <w:rsid w:val="00C13452"/>
    <w:rsid w:val="00C13A94"/>
    <w:rsid w:val="00C13AFB"/>
    <w:rsid w:val="00C14108"/>
    <w:rsid w:val="00C14284"/>
    <w:rsid w:val="00C14569"/>
    <w:rsid w:val="00C14D23"/>
    <w:rsid w:val="00C15212"/>
    <w:rsid w:val="00C15B59"/>
    <w:rsid w:val="00C1603C"/>
    <w:rsid w:val="00C1651A"/>
    <w:rsid w:val="00C16792"/>
    <w:rsid w:val="00C17413"/>
    <w:rsid w:val="00C17778"/>
    <w:rsid w:val="00C202DA"/>
    <w:rsid w:val="00C20A74"/>
    <w:rsid w:val="00C20E48"/>
    <w:rsid w:val="00C20E7F"/>
    <w:rsid w:val="00C20F8D"/>
    <w:rsid w:val="00C211F3"/>
    <w:rsid w:val="00C21773"/>
    <w:rsid w:val="00C230F2"/>
    <w:rsid w:val="00C23B6C"/>
    <w:rsid w:val="00C23CB4"/>
    <w:rsid w:val="00C24715"/>
    <w:rsid w:val="00C24797"/>
    <w:rsid w:val="00C24831"/>
    <w:rsid w:val="00C251B6"/>
    <w:rsid w:val="00C2529B"/>
    <w:rsid w:val="00C25B16"/>
    <w:rsid w:val="00C261D6"/>
    <w:rsid w:val="00C264BE"/>
    <w:rsid w:val="00C26629"/>
    <w:rsid w:val="00C27367"/>
    <w:rsid w:val="00C27E2E"/>
    <w:rsid w:val="00C27F74"/>
    <w:rsid w:val="00C31FB1"/>
    <w:rsid w:val="00C32830"/>
    <w:rsid w:val="00C32C45"/>
    <w:rsid w:val="00C338B0"/>
    <w:rsid w:val="00C33D4C"/>
    <w:rsid w:val="00C33F3D"/>
    <w:rsid w:val="00C34D6A"/>
    <w:rsid w:val="00C35618"/>
    <w:rsid w:val="00C3583D"/>
    <w:rsid w:val="00C35DF9"/>
    <w:rsid w:val="00C35E9F"/>
    <w:rsid w:val="00C35FCB"/>
    <w:rsid w:val="00C36B30"/>
    <w:rsid w:val="00C36C4A"/>
    <w:rsid w:val="00C3721B"/>
    <w:rsid w:val="00C373F4"/>
    <w:rsid w:val="00C37503"/>
    <w:rsid w:val="00C405B6"/>
    <w:rsid w:val="00C40947"/>
    <w:rsid w:val="00C40BE4"/>
    <w:rsid w:val="00C40EF7"/>
    <w:rsid w:val="00C4141B"/>
    <w:rsid w:val="00C41B97"/>
    <w:rsid w:val="00C4267B"/>
    <w:rsid w:val="00C42F3B"/>
    <w:rsid w:val="00C42FB3"/>
    <w:rsid w:val="00C4370A"/>
    <w:rsid w:val="00C43DA7"/>
    <w:rsid w:val="00C43DEF"/>
    <w:rsid w:val="00C446EF"/>
    <w:rsid w:val="00C44ABF"/>
    <w:rsid w:val="00C44D55"/>
    <w:rsid w:val="00C44E99"/>
    <w:rsid w:val="00C451F2"/>
    <w:rsid w:val="00C4524B"/>
    <w:rsid w:val="00C455E1"/>
    <w:rsid w:val="00C45F98"/>
    <w:rsid w:val="00C46692"/>
    <w:rsid w:val="00C46F6F"/>
    <w:rsid w:val="00C471DC"/>
    <w:rsid w:val="00C47B56"/>
    <w:rsid w:val="00C47C3A"/>
    <w:rsid w:val="00C502E0"/>
    <w:rsid w:val="00C5072C"/>
    <w:rsid w:val="00C50871"/>
    <w:rsid w:val="00C50889"/>
    <w:rsid w:val="00C50914"/>
    <w:rsid w:val="00C50C27"/>
    <w:rsid w:val="00C51012"/>
    <w:rsid w:val="00C51335"/>
    <w:rsid w:val="00C516B7"/>
    <w:rsid w:val="00C51FF9"/>
    <w:rsid w:val="00C52863"/>
    <w:rsid w:val="00C52D51"/>
    <w:rsid w:val="00C53620"/>
    <w:rsid w:val="00C53B20"/>
    <w:rsid w:val="00C5445F"/>
    <w:rsid w:val="00C54829"/>
    <w:rsid w:val="00C553C8"/>
    <w:rsid w:val="00C5576A"/>
    <w:rsid w:val="00C55A8C"/>
    <w:rsid w:val="00C56205"/>
    <w:rsid w:val="00C565BE"/>
    <w:rsid w:val="00C566B1"/>
    <w:rsid w:val="00C568B0"/>
    <w:rsid w:val="00C56B32"/>
    <w:rsid w:val="00C56DA4"/>
    <w:rsid w:val="00C57270"/>
    <w:rsid w:val="00C577FD"/>
    <w:rsid w:val="00C57CC6"/>
    <w:rsid w:val="00C6062B"/>
    <w:rsid w:val="00C60839"/>
    <w:rsid w:val="00C60C42"/>
    <w:rsid w:val="00C60DB1"/>
    <w:rsid w:val="00C60F6A"/>
    <w:rsid w:val="00C61063"/>
    <w:rsid w:val="00C61131"/>
    <w:rsid w:val="00C614C0"/>
    <w:rsid w:val="00C61A79"/>
    <w:rsid w:val="00C6201E"/>
    <w:rsid w:val="00C62A75"/>
    <w:rsid w:val="00C62D56"/>
    <w:rsid w:val="00C62FB5"/>
    <w:rsid w:val="00C642E6"/>
    <w:rsid w:val="00C64F8C"/>
    <w:rsid w:val="00C654E5"/>
    <w:rsid w:val="00C65712"/>
    <w:rsid w:val="00C662C8"/>
    <w:rsid w:val="00C66482"/>
    <w:rsid w:val="00C66566"/>
    <w:rsid w:val="00C70259"/>
    <w:rsid w:val="00C70555"/>
    <w:rsid w:val="00C707C9"/>
    <w:rsid w:val="00C7096D"/>
    <w:rsid w:val="00C70B16"/>
    <w:rsid w:val="00C70E4E"/>
    <w:rsid w:val="00C70E95"/>
    <w:rsid w:val="00C7115E"/>
    <w:rsid w:val="00C716AC"/>
    <w:rsid w:val="00C71965"/>
    <w:rsid w:val="00C72255"/>
    <w:rsid w:val="00C72ADF"/>
    <w:rsid w:val="00C72BC9"/>
    <w:rsid w:val="00C72EC6"/>
    <w:rsid w:val="00C72FEB"/>
    <w:rsid w:val="00C733B7"/>
    <w:rsid w:val="00C73833"/>
    <w:rsid w:val="00C73994"/>
    <w:rsid w:val="00C739FE"/>
    <w:rsid w:val="00C73CA6"/>
    <w:rsid w:val="00C74A28"/>
    <w:rsid w:val="00C74AA6"/>
    <w:rsid w:val="00C74DAD"/>
    <w:rsid w:val="00C7535B"/>
    <w:rsid w:val="00C7580E"/>
    <w:rsid w:val="00C75AB0"/>
    <w:rsid w:val="00C76418"/>
    <w:rsid w:val="00C76BB1"/>
    <w:rsid w:val="00C76BD3"/>
    <w:rsid w:val="00C77506"/>
    <w:rsid w:val="00C77704"/>
    <w:rsid w:val="00C77CEB"/>
    <w:rsid w:val="00C80098"/>
    <w:rsid w:val="00C80287"/>
    <w:rsid w:val="00C804E2"/>
    <w:rsid w:val="00C80859"/>
    <w:rsid w:val="00C80C3E"/>
    <w:rsid w:val="00C818CB"/>
    <w:rsid w:val="00C819D5"/>
    <w:rsid w:val="00C81A35"/>
    <w:rsid w:val="00C81B77"/>
    <w:rsid w:val="00C823CB"/>
    <w:rsid w:val="00C8286D"/>
    <w:rsid w:val="00C82CEF"/>
    <w:rsid w:val="00C82DEC"/>
    <w:rsid w:val="00C832AC"/>
    <w:rsid w:val="00C83823"/>
    <w:rsid w:val="00C838E1"/>
    <w:rsid w:val="00C83B01"/>
    <w:rsid w:val="00C83B26"/>
    <w:rsid w:val="00C84005"/>
    <w:rsid w:val="00C840E7"/>
    <w:rsid w:val="00C8415A"/>
    <w:rsid w:val="00C84388"/>
    <w:rsid w:val="00C845E5"/>
    <w:rsid w:val="00C848A3"/>
    <w:rsid w:val="00C848D6"/>
    <w:rsid w:val="00C84D44"/>
    <w:rsid w:val="00C84F8E"/>
    <w:rsid w:val="00C85DAE"/>
    <w:rsid w:val="00C867C1"/>
    <w:rsid w:val="00C86C6C"/>
    <w:rsid w:val="00C86FC7"/>
    <w:rsid w:val="00C86FFB"/>
    <w:rsid w:val="00C874D1"/>
    <w:rsid w:val="00C87EDC"/>
    <w:rsid w:val="00C900E1"/>
    <w:rsid w:val="00C902D0"/>
    <w:rsid w:val="00C90BC8"/>
    <w:rsid w:val="00C9132B"/>
    <w:rsid w:val="00C9197E"/>
    <w:rsid w:val="00C91A9B"/>
    <w:rsid w:val="00C91BEE"/>
    <w:rsid w:val="00C91F66"/>
    <w:rsid w:val="00C92036"/>
    <w:rsid w:val="00C92F34"/>
    <w:rsid w:val="00C934CC"/>
    <w:rsid w:val="00C93AF2"/>
    <w:rsid w:val="00C93E87"/>
    <w:rsid w:val="00C94EC1"/>
    <w:rsid w:val="00C9559E"/>
    <w:rsid w:val="00C967B0"/>
    <w:rsid w:val="00C96D61"/>
    <w:rsid w:val="00C96F3B"/>
    <w:rsid w:val="00C9792F"/>
    <w:rsid w:val="00CA016B"/>
    <w:rsid w:val="00CA028C"/>
    <w:rsid w:val="00CA059A"/>
    <w:rsid w:val="00CA0A04"/>
    <w:rsid w:val="00CA0DF2"/>
    <w:rsid w:val="00CA0E3C"/>
    <w:rsid w:val="00CA0F27"/>
    <w:rsid w:val="00CA1979"/>
    <w:rsid w:val="00CA1A89"/>
    <w:rsid w:val="00CA1E76"/>
    <w:rsid w:val="00CA2583"/>
    <w:rsid w:val="00CA2A8E"/>
    <w:rsid w:val="00CA2AE7"/>
    <w:rsid w:val="00CA2F1E"/>
    <w:rsid w:val="00CA312A"/>
    <w:rsid w:val="00CA3226"/>
    <w:rsid w:val="00CA33EF"/>
    <w:rsid w:val="00CA34E9"/>
    <w:rsid w:val="00CA3DC1"/>
    <w:rsid w:val="00CA4F2D"/>
    <w:rsid w:val="00CA5370"/>
    <w:rsid w:val="00CA539A"/>
    <w:rsid w:val="00CA5CCE"/>
    <w:rsid w:val="00CA5CDF"/>
    <w:rsid w:val="00CA5D70"/>
    <w:rsid w:val="00CA6016"/>
    <w:rsid w:val="00CA66C3"/>
    <w:rsid w:val="00CA6704"/>
    <w:rsid w:val="00CA68D4"/>
    <w:rsid w:val="00CA68E7"/>
    <w:rsid w:val="00CA712D"/>
    <w:rsid w:val="00CA742F"/>
    <w:rsid w:val="00CA75C2"/>
    <w:rsid w:val="00CA7C10"/>
    <w:rsid w:val="00CA7CD5"/>
    <w:rsid w:val="00CB0A7D"/>
    <w:rsid w:val="00CB0A97"/>
    <w:rsid w:val="00CB0B81"/>
    <w:rsid w:val="00CB0D3A"/>
    <w:rsid w:val="00CB1512"/>
    <w:rsid w:val="00CB18AD"/>
    <w:rsid w:val="00CB231C"/>
    <w:rsid w:val="00CB2521"/>
    <w:rsid w:val="00CB2DC0"/>
    <w:rsid w:val="00CB2F8B"/>
    <w:rsid w:val="00CB346E"/>
    <w:rsid w:val="00CB397C"/>
    <w:rsid w:val="00CB3D66"/>
    <w:rsid w:val="00CB4356"/>
    <w:rsid w:val="00CB45D8"/>
    <w:rsid w:val="00CB46AC"/>
    <w:rsid w:val="00CB47D0"/>
    <w:rsid w:val="00CB4F15"/>
    <w:rsid w:val="00CB5082"/>
    <w:rsid w:val="00CB50F7"/>
    <w:rsid w:val="00CB5610"/>
    <w:rsid w:val="00CB56CA"/>
    <w:rsid w:val="00CB5E3A"/>
    <w:rsid w:val="00CB62AE"/>
    <w:rsid w:val="00CB636E"/>
    <w:rsid w:val="00CB63E1"/>
    <w:rsid w:val="00CB6515"/>
    <w:rsid w:val="00CB67FF"/>
    <w:rsid w:val="00CB73D0"/>
    <w:rsid w:val="00CB7C4A"/>
    <w:rsid w:val="00CB7E81"/>
    <w:rsid w:val="00CC066D"/>
    <w:rsid w:val="00CC08A6"/>
    <w:rsid w:val="00CC09FF"/>
    <w:rsid w:val="00CC1727"/>
    <w:rsid w:val="00CC176C"/>
    <w:rsid w:val="00CC1D0E"/>
    <w:rsid w:val="00CC3236"/>
    <w:rsid w:val="00CC3C85"/>
    <w:rsid w:val="00CC4FE3"/>
    <w:rsid w:val="00CC50F9"/>
    <w:rsid w:val="00CC5C13"/>
    <w:rsid w:val="00CC5F8D"/>
    <w:rsid w:val="00CC60F1"/>
    <w:rsid w:val="00CC6457"/>
    <w:rsid w:val="00CC6539"/>
    <w:rsid w:val="00CC69B5"/>
    <w:rsid w:val="00CC6A36"/>
    <w:rsid w:val="00CC6E0F"/>
    <w:rsid w:val="00CC6E66"/>
    <w:rsid w:val="00CC6EE4"/>
    <w:rsid w:val="00CC7037"/>
    <w:rsid w:val="00CC739C"/>
    <w:rsid w:val="00CC75B2"/>
    <w:rsid w:val="00CC7719"/>
    <w:rsid w:val="00CD07F4"/>
    <w:rsid w:val="00CD10F0"/>
    <w:rsid w:val="00CD140D"/>
    <w:rsid w:val="00CD148C"/>
    <w:rsid w:val="00CD1839"/>
    <w:rsid w:val="00CD19C0"/>
    <w:rsid w:val="00CD2382"/>
    <w:rsid w:val="00CD2385"/>
    <w:rsid w:val="00CD251F"/>
    <w:rsid w:val="00CD258C"/>
    <w:rsid w:val="00CD2891"/>
    <w:rsid w:val="00CD29F6"/>
    <w:rsid w:val="00CD3078"/>
    <w:rsid w:val="00CD3B6A"/>
    <w:rsid w:val="00CD4680"/>
    <w:rsid w:val="00CD4AE3"/>
    <w:rsid w:val="00CD5210"/>
    <w:rsid w:val="00CD535F"/>
    <w:rsid w:val="00CD578D"/>
    <w:rsid w:val="00CD5A93"/>
    <w:rsid w:val="00CD5BCE"/>
    <w:rsid w:val="00CD5C26"/>
    <w:rsid w:val="00CD602E"/>
    <w:rsid w:val="00CD6232"/>
    <w:rsid w:val="00CD6990"/>
    <w:rsid w:val="00CD6A04"/>
    <w:rsid w:val="00CD6E05"/>
    <w:rsid w:val="00CD74A5"/>
    <w:rsid w:val="00CD758B"/>
    <w:rsid w:val="00CE08FC"/>
    <w:rsid w:val="00CE0C73"/>
    <w:rsid w:val="00CE25A5"/>
    <w:rsid w:val="00CE2C91"/>
    <w:rsid w:val="00CE2FB6"/>
    <w:rsid w:val="00CE372A"/>
    <w:rsid w:val="00CE4BDB"/>
    <w:rsid w:val="00CE5391"/>
    <w:rsid w:val="00CE542A"/>
    <w:rsid w:val="00CE5440"/>
    <w:rsid w:val="00CE5856"/>
    <w:rsid w:val="00CE5BA6"/>
    <w:rsid w:val="00CE60BE"/>
    <w:rsid w:val="00CE6E7F"/>
    <w:rsid w:val="00CE6F95"/>
    <w:rsid w:val="00CE7199"/>
    <w:rsid w:val="00CE72D5"/>
    <w:rsid w:val="00CE7C73"/>
    <w:rsid w:val="00CE7F2A"/>
    <w:rsid w:val="00CF0138"/>
    <w:rsid w:val="00CF0158"/>
    <w:rsid w:val="00CF08FE"/>
    <w:rsid w:val="00CF0BA0"/>
    <w:rsid w:val="00CF0C06"/>
    <w:rsid w:val="00CF0CFA"/>
    <w:rsid w:val="00CF0ED9"/>
    <w:rsid w:val="00CF1402"/>
    <w:rsid w:val="00CF17F5"/>
    <w:rsid w:val="00CF194F"/>
    <w:rsid w:val="00CF19DE"/>
    <w:rsid w:val="00CF1A30"/>
    <w:rsid w:val="00CF1C38"/>
    <w:rsid w:val="00CF1FDC"/>
    <w:rsid w:val="00CF20EB"/>
    <w:rsid w:val="00CF24AE"/>
    <w:rsid w:val="00CF27A2"/>
    <w:rsid w:val="00CF2B6B"/>
    <w:rsid w:val="00CF356E"/>
    <w:rsid w:val="00CF3621"/>
    <w:rsid w:val="00CF36B2"/>
    <w:rsid w:val="00CF38FE"/>
    <w:rsid w:val="00CF3DB0"/>
    <w:rsid w:val="00CF400C"/>
    <w:rsid w:val="00CF4451"/>
    <w:rsid w:val="00CF5105"/>
    <w:rsid w:val="00CF5898"/>
    <w:rsid w:val="00CF5C6C"/>
    <w:rsid w:val="00CF6F5D"/>
    <w:rsid w:val="00CF7B6D"/>
    <w:rsid w:val="00CF7BB9"/>
    <w:rsid w:val="00D00A04"/>
    <w:rsid w:val="00D00A7E"/>
    <w:rsid w:val="00D00D25"/>
    <w:rsid w:val="00D0113D"/>
    <w:rsid w:val="00D01275"/>
    <w:rsid w:val="00D0274A"/>
    <w:rsid w:val="00D02975"/>
    <w:rsid w:val="00D02AC3"/>
    <w:rsid w:val="00D03113"/>
    <w:rsid w:val="00D0317B"/>
    <w:rsid w:val="00D035E8"/>
    <w:rsid w:val="00D03724"/>
    <w:rsid w:val="00D03AA8"/>
    <w:rsid w:val="00D04B1D"/>
    <w:rsid w:val="00D04BC2"/>
    <w:rsid w:val="00D055F8"/>
    <w:rsid w:val="00D0560F"/>
    <w:rsid w:val="00D05AC6"/>
    <w:rsid w:val="00D05DBD"/>
    <w:rsid w:val="00D0684F"/>
    <w:rsid w:val="00D06B45"/>
    <w:rsid w:val="00D06ECE"/>
    <w:rsid w:val="00D07373"/>
    <w:rsid w:val="00D07379"/>
    <w:rsid w:val="00D0798D"/>
    <w:rsid w:val="00D07D4A"/>
    <w:rsid w:val="00D07DD3"/>
    <w:rsid w:val="00D104FF"/>
    <w:rsid w:val="00D10832"/>
    <w:rsid w:val="00D1084D"/>
    <w:rsid w:val="00D10AAD"/>
    <w:rsid w:val="00D10D0E"/>
    <w:rsid w:val="00D11012"/>
    <w:rsid w:val="00D111AC"/>
    <w:rsid w:val="00D11D19"/>
    <w:rsid w:val="00D12CB1"/>
    <w:rsid w:val="00D12FEE"/>
    <w:rsid w:val="00D137A0"/>
    <w:rsid w:val="00D13A37"/>
    <w:rsid w:val="00D13FF8"/>
    <w:rsid w:val="00D14023"/>
    <w:rsid w:val="00D140AA"/>
    <w:rsid w:val="00D14BC9"/>
    <w:rsid w:val="00D1562B"/>
    <w:rsid w:val="00D15A77"/>
    <w:rsid w:val="00D15D2F"/>
    <w:rsid w:val="00D15F13"/>
    <w:rsid w:val="00D16107"/>
    <w:rsid w:val="00D1697B"/>
    <w:rsid w:val="00D16B54"/>
    <w:rsid w:val="00D17068"/>
    <w:rsid w:val="00D171BE"/>
    <w:rsid w:val="00D1752C"/>
    <w:rsid w:val="00D1770D"/>
    <w:rsid w:val="00D17991"/>
    <w:rsid w:val="00D179E7"/>
    <w:rsid w:val="00D20353"/>
    <w:rsid w:val="00D20572"/>
    <w:rsid w:val="00D20911"/>
    <w:rsid w:val="00D20B4F"/>
    <w:rsid w:val="00D20C01"/>
    <w:rsid w:val="00D20D8B"/>
    <w:rsid w:val="00D21056"/>
    <w:rsid w:val="00D2163F"/>
    <w:rsid w:val="00D2189A"/>
    <w:rsid w:val="00D21E39"/>
    <w:rsid w:val="00D21FC3"/>
    <w:rsid w:val="00D222BB"/>
    <w:rsid w:val="00D22483"/>
    <w:rsid w:val="00D226B3"/>
    <w:rsid w:val="00D22EA6"/>
    <w:rsid w:val="00D2313F"/>
    <w:rsid w:val="00D2328D"/>
    <w:rsid w:val="00D2358E"/>
    <w:rsid w:val="00D239D1"/>
    <w:rsid w:val="00D23C11"/>
    <w:rsid w:val="00D23C56"/>
    <w:rsid w:val="00D23ECB"/>
    <w:rsid w:val="00D242E2"/>
    <w:rsid w:val="00D242E8"/>
    <w:rsid w:val="00D24AEC"/>
    <w:rsid w:val="00D25538"/>
    <w:rsid w:val="00D257EF"/>
    <w:rsid w:val="00D2584A"/>
    <w:rsid w:val="00D258C5"/>
    <w:rsid w:val="00D25C09"/>
    <w:rsid w:val="00D25CE8"/>
    <w:rsid w:val="00D263A0"/>
    <w:rsid w:val="00D2645D"/>
    <w:rsid w:val="00D26594"/>
    <w:rsid w:val="00D268E4"/>
    <w:rsid w:val="00D26A9C"/>
    <w:rsid w:val="00D26E1B"/>
    <w:rsid w:val="00D27772"/>
    <w:rsid w:val="00D277FA"/>
    <w:rsid w:val="00D27ADE"/>
    <w:rsid w:val="00D27D9C"/>
    <w:rsid w:val="00D30386"/>
    <w:rsid w:val="00D309AE"/>
    <w:rsid w:val="00D30DFF"/>
    <w:rsid w:val="00D31151"/>
    <w:rsid w:val="00D3126C"/>
    <w:rsid w:val="00D3138F"/>
    <w:rsid w:val="00D31475"/>
    <w:rsid w:val="00D3166A"/>
    <w:rsid w:val="00D318A5"/>
    <w:rsid w:val="00D319E4"/>
    <w:rsid w:val="00D31B72"/>
    <w:rsid w:val="00D31BE2"/>
    <w:rsid w:val="00D32C1C"/>
    <w:rsid w:val="00D33DC9"/>
    <w:rsid w:val="00D3495F"/>
    <w:rsid w:val="00D34F96"/>
    <w:rsid w:val="00D350E2"/>
    <w:rsid w:val="00D357F1"/>
    <w:rsid w:val="00D35946"/>
    <w:rsid w:val="00D35D4D"/>
    <w:rsid w:val="00D35F07"/>
    <w:rsid w:val="00D362BA"/>
    <w:rsid w:val="00D36308"/>
    <w:rsid w:val="00D36426"/>
    <w:rsid w:val="00D36489"/>
    <w:rsid w:val="00D36A3A"/>
    <w:rsid w:val="00D36C8A"/>
    <w:rsid w:val="00D37B33"/>
    <w:rsid w:val="00D40587"/>
    <w:rsid w:val="00D40778"/>
    <w:rsid w:val="00D409ED"/>
    <w:rsid w:val="00D416C0"/>
    <w:rsid w:val="00D4206A"/>
    <w:rsid w:val="00D42AB0"/>
    <w:rsid w:val="00D42C01"/>
    <w:rsid w:val="00D42F18"/>
    <w:rsid w:val="00D43175"/>
    <w:rsid w:val="00D436A9"/>
    <w:rsid w:val="00D43F3A"/>
    <w:rsid w:val="00D441F6"/>
    <w:rsid w:val="00D449CC"/>
    <w:rsid w:val="00D4504A"/>
    <w:rsid w:val="00D458E8"/>
    <w:rsid w:val="00D464FA"/>
    <w:rsid w:val="00D46601"/>
    <w:rsid w:val="00D4688D"/>
    <w:rsid w:val="00D46CD2"/>
    <w:rsid w:val="00D46DB9"/>
    <w:rsid w:val="00D46F0D"/>
    <w:rsid w:val="00D473F3"/>
    <w:rsid w:val="00D4771A"/>
    <w:rsid w:val="00D47758"/>
    <w:rsid w:val="00D47948"/>
    <w:rsid w:val="00D47FFC"/>
    <w:rsid w:val="00D50BC3"/>
    <w:rsid w:val="00D50EC3"/>
    <w:rsid w:val="00D515E2"/>
    <w:rsid w:val="00D51EA3"/>
    <w:rsid w:val="00D523A3"/>
    <w:rsid w:val="00D524AD"/>
    <w:rsid w:val="00D533B1"/>
    <w:rsid w:val="00D53E20"/>
    <w:rsid w:val="00D54172"/>
    <w:rsid w:val="00D544A3"/>
    <w:rsid w:val="00D54511"/>
    <w:rsid w:val="00D55133"/>
    <w:rsid w:val="00D55D3C"/>
    <w:rsid w:val="00D56A24"/>
    <w:rsid w:val="00D57444"/>
    <w:rsid w:val="00D5746C"/>
    <w:rsid w:val="00D57F04"/>
    <w:rsid w:val="00D6003B"/>
    <w:rsid w:val="00D601C3"/>
    <w:rsid w:val="00D602D9"/>
    <w:rsid w:val="00D607A2"/>
    <w:rsid w:val="00D607FE"/>
    <w:rsid w:val="00D6091E"/>
    <w:rsid w:val="00D60972"/>
    <w:rsid w:val="00D60BF5"/>
    <w:rsid w:val="00D60E38"/>
    <w:rsid w:val="00D61006"/>
    <w:rsid w:val="00D6127D"/>
    <w:rsid w:val="00D6155F"/>
    <w:rsid w:val="00D61750"/>
    <w:rsid w:val="00D61A47"/>
    <w:rsid w:val="00D61A52"/>
    <w:rsid w:val="00D61A86"/>
    <w:rsid w:val="00D61E32"/>
    <w:rsid w:val="00D62022"/>
    <w:rsid w:val="00D6224B"/>
    <w:rsid w:val="00D626C0"/>
    <w:rsid w:val="00D62874"/>
    <w:rsid w:val="00D637A2"/>
    <w:rsid w:val="00D63AA0"/>
    <w:rsid w:val="00D63E62"/>
    <w:rsid w:val="00D63F1C"/>
    <w:rsid w:val="00D6402E"/>
    <w:rsid w:val="00D6409D"/>
    <w:rsid w:val="00D643CC"/>
    <w:rsid w:val="00D6459E"/>
    <w:rsid w:val="00D645AF"/>
    <w:rsid w:val="00D6461E"/>
    <w:rsid w:val="00D64739"/>
    <w:rsid w:val="00D64BE0"/>
    <w:rsid w:val="00D65237"/>
    <w:rsid w:val="00D656FC"/>
    <w:rsid w:val="00D65778"/>
    <w:rsid w:val="00D65BE0"/>
    <w:rsid w:val="00D65D97"/>
    <w:rsid w:val="00D66016"/>
    <w:rsid w:val="00D66B4D"/>
    <w:rsid w:val="00D6757A"/>
    <w:rsid w:val="00D67E2A"/>
    <w:rsid w:val="00D67F04"/>
    <w:rsid w:val="00D70156"/>
    <w:rsid w:val="00D704EC"/>
    <w:rsid w:val="00D7109A"/>
    <w:rsid w:val="00D713A4"/>
    <w:rsid w:val="00D71B89"/>
    <w:rsid w:val="00D721B7"/>
    <w:rsid w:val="00D7224F"/>
    <w:rsid w:val="00D7255E"/>
    <w:rsid w:val="00D72B7B"/>
    <w:rsid w:val="00D730FB"/>
    <w:rsid w:val="00D73C1C"/>
    <w:rsid w:val="00D73E71"/>
    <w:rsid w:val="00D7496D"/>
    <w:rsid w:val="00D74A2E"/>
    <w:rsid w:val="00D755B8"/>
    <w:rsid w:val="00D7599F"/>
    <w:rsid w:val="00D75EA5"/>
    <w:rsid w:val="00D7607C"/>
    <w:rsid w:val="00D760F7"/>
    <w:rsid w:val="00D76A36"/>
    <w:rsid w:val="00D76C37"/>
    <w:rsid w:val="00D7740B"/>
    <w:rsid w:val="00D77469"/>
    <w:rsid w:val="00D779C9"/>
    <w:rsid w:val="00D80551"/>
    <w:rsid w:val="00D8068F"/>
    <w:rsid w:val="00D80A91"/>
    <w:rsid w:val="00D80B5C"/>
    <w:rsid w:val="00D814FD"/>
    <w:rsid w:val="00D81656"/>
    <w:rsid w:val="00D81C64"/>
    <w:rsid w:val="00D81D98"/>
    <w:rsid w:val="00D8202C"/>
    <w:rsid w:val="00D8206B"/>
    <w:rsid w:val="00D82695"/>
    <w:rsid w:val="00D82B17"/>
    <w:rsid w:val="00D82F6E"/>
    <w:rsid w:val="00D830E9"/>
    <w:rsid w:val="00D8328D"/>
    <w:rsid w:val="00D83775"/>
    <w:rsid w:val="00D83C7F"/>
    <w:rsid w:val="00D83ECD"/>
    <w:rsid w:val="00D8468A"/>
    <w:rsid w:val="00D8471B"/>
    <w:rsid w:val="00D847F1"/>
    <w:rsid w:val="00D84B18"/>
    <w:rsid w:val="00D84BE0"/>
    <w:rsid w:val="00D85547"/>
    <w:rsid w:val="00D858DD"/>
    <w:rsid w:val="00D86904"/>
    <w:rsid w:val="00D86959"/>
    <w:rsid w:val="00D86B2F"/>
    <w:rsid w:val="00D86CBA"/>
    <w:rsid w:val="00D86D38"/>
    <w:rsid w:val="00D87192"/>
    <w:rsid w:val="00D87491"/>
    <w:rsid w:val="00D87DBA"/>
    <w:rsid w:val="00D90207"/>
    <w:rsid w:val="00D905C7"/>
    <w:rsid w:val="00D908F9"/>
    <w:rsid w:val="00D9143C"/>
    <w:rsid w:val="00D91C2C"/>
    <w:rsid w:val="00D91FB6"/>
    <w:rsid w:val="00D9224E"/>
    <w:rsid w:val="00D92315"/>
    <w:rsid w:val="00D923B8"/>
    <w:rsid w:val="00D9279B"/>
    <w:rsid w:val="00D9292D"/>
    <w:rsid w:val="00D929E3"/>
    <w:rsid w:val="00D92D62"/>
    <w:rsid w:val="00D934E4"/>
    <w:rsid w:val="00D9352B"/>
    <w:rsid w:val="00D93792"/>
    <w:rsid w:val="00D93C86"/>
    <w:rsid w:val="00D93DA4"/>
    <w:rsid w:val="00D944D6"/>
    <w:rsid w:val="00D94F47"/>
    <w:rsid w:val="00D950EC"/>
    <w:rsid w:val="00D950F5"/>
    <w:rsid w:val="00D95344"/>
    <w:rsid w:val="00D95747"/>
    <w:rsid w:val="00D9591B"/>
    <w:rsid w:val="00D95A4B"/>
    <w:rsid w:val="00D96373"/>
    <w:rsid w:val="00D96C91"/>
    <w:rsid w:val="00DA0102"/>
    <w:rsid w:val="00DA087C"/>
    <w:rsid w:val="00DA08AF"/>
    <w:rsid w:val="00DA0B24"/>
    <w:rsid w:val="00DA0F6D"/>
    <w:rsid w:val="00DA1406"/>
    <w:rsid w:val="00DA1A5B"/>
    <w:rsid w:val="00DA1B51"/>
    <w:rsid w:val="00DA1E24"/>
    <w:rsid w:val="00DA2407"/>
    <w:rsid w:val="00DA2631"/>
    <w:rsid w:val="00DA316F"/>
    <w:rsid w:val="00DA3700"/>
    <w:rsid w:val="00DA37D5"/>
    <w:rsid w:val="00DA42BD"/>
    <w:rsid w:val="00DA4497"/>
    <w:rsid w:val="00DA449E"/>
    <w:rsid w:val="00DA4502"/>
    <w:rsid w:val="00DA4790"/>
    <w:rsid w:val="00DA4EA9"/>
    <w:rsid w:val="00DA5516"/>
    <w:rsid w:val="00DA5B32"/>
    <w:rsid w:val="00DA5C39"/>
    <w:rsid w:val="00DA5CBD"/>
    <w:rsid w:val="00DA66A5"/>
    <w:rsid w:val="00DA73A9"/>
    <w:rsid w:val="00DA7665"/>
    <w:rsid w:val="00DA7B19"/>
    <w:rsid w:val="00DB0F7E"/>
    <w:rsid w:val="00DB16A2"/>
    <w:rsid w:val="00DB1767"/>
    <w:rsid w:val="00DB1B54"/>
    <w:rsid w:val="00DB1DF9"/>
    <w:rsid w:val="00DB1F33"/>
    <w:rsid w:val="00DB229A"/>
    <w:rsid w:val="00DB2358"/>
    <w:rsid w:val="00DB304A"/>
    <w:rsid w:val="00DB310F"/>
    <w:rsid w:val="00DB349B"/>
    <w:rsid w:val="00DB3A76"/>
    <w:rsid w:val="00DB42F3"/>
    <w:rsid w:val="00DB48E6"/>
    <w:rsid w:val="00DB4AB8"/>
    <w:rsid w:val="00DB4D8F"/>
    <w:rsid w:val="00DB4E1E"/>
    <w:rsid w:val="00DB5DBE"/>
    <w:rsid w:val="00DB68DA"/>
    <w:rsid w:val="00DB6CA1"/>
    <w:rsid w:val="00DB7375"/>
    <w:rsid w:val="00DB7648"/>
    <w:rsid w:val="00DB76B0"/>
    <w:rsid w:val="00DC017D"/>
    <w:rsid w:val="00DC08BC"/>
    <w:rsid w:val="00DC0A77"/>
    <w:rsid w:val="00DC0BF0"/>
    <w:rsid w:val="00DC0E2F"/>
    <w:rsid w:val="00DC111C"/>
    <w:rsid w:val="00DC12EB"/>
    <w:rsid w:val="00DC14E1"/>
    <w:rsid w:val="00DC1604"/>
    <w:rsid w:val="00DC1A67"/>
    <w:rsid w:val="00DC1E16"/>
    <w:rsid w:val="00DC2032"/>
    <w:rsid w:val="00DC29D3"/>
    <w:rsid w:val="00DC2C27"/>
    <w:rsid w:val="00DC2E2A"/>
    <w:rsid w:val="00DC337C"/>
    <w:rsid w:val="00DC3581"/>
    <w:rsid w:val="00DC38E1"/>
    <w:rsid w:val="00DC39CD"/>
    <w:rsid w:val="00DC3BDB"/>
    <w:rsid w:val="00DC5379"/>
    <w:rsid w:val="00DC5408"/>
    <w:rsid w:val="00DC6809"/>
    <w:rsid w:val="00DC6E75"/>
    <w:rsid w:val="00DC6EEC"/>
    <w:rsid w:val="00DD0CA5"/>
    <w:rsid w:val="00DD0FA8"/>
    <w:rsid w:val="00DD0FE2"/>
    <w:rsid w:val="00DD11BE"/>
    <w:rsid w:val="00DD199A"/>
    <w:rsid w:val="00DD1C65"/>
    <w:rsid w:val="00DD2114"/>
    <w:rsid w:val="00DD2971"/>
    <w:rsid w:val="00DD2A2E"/>
    <w:rsid w:val="00DD2A5B"/>
    <w:rsid w:val="00DD36CA"/>
    <w:rsid w:val="00DD3A68"/>
    <w:rsid w:val="00DD3AC6"/>
    <w:rsid w:val="00DD3F7A"/>
    <w:rsid w:val="00DD461F"/>
    <w:rsid w:val="00DD4629"/>
    <w:rsid w:val="00DD48B1"/>
    <w:rsid w:val="00DD4902"/>
    <w:rsid w:val="00DD4F89"/>
    <w:rsid w:val="00DD5467"/>
    <w:rsid w:val="00DD5509"/>
    <w:rsid w:val="00DD59D6"/>
    <w:rsid w:val="00DD5EE4"/>
    <w:rsid w:val="00DD669C"/>
    <w:rsid w:val="00DD72CB"/>
    <w:rsid w:val="00DD7717"/>
    <w:rsid w:val="00DD799D"/>
    <w:rsid w:val="00DD7B81"/>
    <w:rsid w:val="00DD7CDF"/>
    <w:rsid w:val="00DD7FC5"/>
    <w:rsid w:val="00DE027C"/>
    <w:rsid w:val="00DE0A58"/>
    <w:rsid w:val="00DE0BC6"/>
    <w:rsid w:val="00DE104F"/>
    <w:rsid w:val="00DE12BF"/>
    <w:rsid w:val="00DE1CA2"/>
    <w:rsid w:val="00DE1F0A"/>
    <w:rsid w:val="00DE1FDE"/>
    <w:rsid w:val="00DE21E8"/>
    <w:rsid w:val="00DE278F"/>
    <w:rsid w:val="00DE2F37"/>
    <w:rsid w:val="00DE355F"/>
    <w:rsid w:val="00DE371F"/>
    <w:rsid w:val="00DE3A08"/>
    <w:rsid w:val="00DE3BC4"/>
    <w:rsid w:val="00DE3EDD"/>
    <w:rsid w:val="00DE40C7"/>
    <w:rsid w:val="00DE41DA"/>
    <w:rsid w:val="00DE4252"/>
    <w:rsid w:val="00DE4A46"/>
    <w:rsid w:val="00DE4C2B"/>
    <w:rsid w:val="00DE4FAA"/>
    <w:rsid w:val="00DE5457"/>
    <w:rsid w:val="00DE54FD"/>
    <w:rsid w:val="00DE5850"/>
    <w:rsid w:val="00DE58A4"/>
    <w:rsid w:val="00DE6301"/>
    <w:rsid w:val="00DE6A5D"/>
    <w:rsid w:val="00DE6BCD"/>
    <w:rsid w:val="00DE6F98"/>
    <w:rsid w:val="00DE6FA6"/>
    <w:rsid w:val="00DE74AF"/>
    <w:rsid w:val="00DE7616"/>
    <w:rsid w:val="00DF0829"/>
    <w:rsid w:val="00DF0CF8"/>
    <w:rsid w:val="00DF0FCC"/>
    <w:rsid w:val="00DF10D6"/>
    <w:rsid w:val="00DF1C2F"/>
    <w:rsid w:val="00DF258B"/>
    <w:rsid w:val="00DF3234"/>
    <w:rsid w:val="00DF3428"/>
    <w:rsid w:val="00DF34F0"/>
    <w:rsid w:val="00DF3AA1"/>
    <w:rsid w:val="00DF3FC2"/>
    <w:rsid w:val="00DF47E2"/>
    <w:rsid w:val="00DF4D60"/>
    <w:rsid w:val="00DF667F"/>
    <w:rsid w:val="00DF6DE5"/>
    <w:rsid w:val="00DF6F32"/>
    <w:rsid w:val="00DF7252"/>
    <w:rsid w:val="00DF7567"/>
    <w:rsid w:val="00DF7727"/>
    <w:rsid w:val="00DF7A90"/>
    <w:rsid w:val="00DF7FB0"/>
    <w:rsid w:val="00E0031F"/>
    <w:rsid w:val="00E006DF"/>
    <w:rsid w:val="00E01DB3"/>
    <w:rsid w:val="00E02394"/>
    <w:rsid w:val="00E029C0"/>
    <w:rsid w:val="00E03631"/>
    <w:rsid w:val="00E03804"/>
    <w:rsid w:val="00E03846"/>
    <w:rsid w:val="00E03F9B"/>
    <w:rsid w:val="00E040C8"/>
    <w:rsid w:val="00E042DE"/>
    <w:rsid w:val="00E04529"/>
    <w:rsid w:val="00E04585"/>
    <w:rsid w:val="00E0504C"/>
    <w:rsid w:val="00E050C0"/>
    <w:rsid w:val="00E052C4"/>
    <w:rsid w:val="00E05344"/>
    <w:rsid w:val="00E05CA2"/>
    <w:rsid w:val="00E06ADD"/>
    <w:rsid w:val="00E079D1"/>
    <w:rsid w:val="00E07FD8"/>
    <w:rsid w:val="00E100A6"/>
    <w:rsid w:val="00E1037A"/>
    <w:rsid w:val="00E109CC"/>
    <w:rsid w:val="00E10ADB"/>
    <w:rsid w:val="00E10B06"/>
    <w:rsid w:val="00E10B2E"/>
    <w:rsid w:val="00E10ED3"/>
    <w:rsid w:val="00E119D2"/>
    <w:rsid w:val="00E11B0A"/>
    <w:rsid w:val="00E11C8F"/>
    <w:rsid w:val="00E11F87"/>
    <w:rsid w:val="00E121ED"/>
    <w:rsid w:val="00E12842"/>
    <w:rsid w:val="00E12A26"/>
    <w:rsid w:val="00E12D6A"/>
    <w:rsid w:val="00E12FC3"/>
    <w:rsid w:val="00E138A5"/>
    <w:rsid w:val="00E13C13"/>
    <w:rsid w:val="00E13CCF"/>
    <w:rsid w:val="00E14056"/>
    <w:rsid w:val="00E1407D"/>
    <w:rsid w:val="00E1430C"/>
    <w:rsid w:val="00E14365"/>
    <w:rsid w:val="00E147EA"/>
    <w:rsid w:val="00E154CB"/>
    <w:rsid w:val="00E1567B"/>
    <w:rsid w:val="00E158B2"/>
    <w:rsid w:val="00E15AA7"/>
    <w:rsid w:val="00E15C3C"/>
    <w:rsid w:val="00E15ECC"/>
    <w:rsid w:val="00E15F13"/>
    <w:rsid w:val="00E164AC"/>
    <w:rsid w:val="00E17133"/>
    <w:rsid w:val="00E17AEF"/>
    <w:rsid w:val="00E2040E"/>
    <w:rsid w:val="00E20656"/>
    <w:rsid w:val="00E20D3C"/>
    <w:rsid w:val="00E21943"/>
    <w:rsid w:val="00E21B64"/>
    <w:rsid w:val="00E2214C"/>
    <w:rsid w:val="00E221A2"/>
    <w:rsid w:val="00E226E6"/>
    <w:rsid w:val="00E227FD"/>
    <w:rsid w:val="00E22C8F"/>
    <w:rsid w:val="00E22F8E"/>
    <w:rsid w:val="00E2306C"/>
    <w:rsid w:val="00E23239"/>
    <w:rsid w:val="00E23380"/>
    <w:rsid w:val="00E23C33"/>
    <w:rsid w:val="00E23D76"/>
    <w:rsid w:val="00E23E67"/>
    <w:rsid w:val="00E2426A"/>
    <w:rsid w:val="00E24996"/>
    <w:rsid w:val="00E2522A"/>
    <w:rsid w:val="00E25958"/>
    <w:rsid w:val="00E25ED7"/>
    <w:rsid w:val="00E26596"/>
    <w:rsid w:val="00E265A0"/>
    <w:rsid w:val="00E2689D"/>
    <w:rsid w:val="00E26ED4"/>
    <w:rsid w:val="00E26EE3"/>
    <w:rsid w:val="00E2711A"/>
    <w:rsid w:val="00E27519"/>
    <w:rsid w:val="00E27D58"/>
    <w:rsid w:val="00E30005"/>
    <w:rsid w:val="00E3052E"/>
    <w:rsid w:val="00E30586"/>
    <w:rsid w:val="00E309D3"/>
    <w:rsid w:val="00E30B15"/>
    <w:rsid w:val="00E312D2"/>
    <w:rsid w:val="00E3174D"/>
    <w:rsid w:val="00E31FAF"/>
    <w:rsid w:val="00E322E0"/>
    <w:rsid w:val="00E3236F"/>
    <w:rsid w:val="00E32947"/>
    <w:rsid w:val="00E32A39"/>
    <w:rsid w:val="00E32BC2"/>
    <w:rsid w:val="00E32EC6"/>
    <w:rsid w:val="00E32EF1"/>
    <w:rsid w:val="00E33204"/>
    <w:rsid w:val="00E332B8"/>
    <w:rsid w:val="00E3363B"/>
    <w:rsid w:val="00E34733"/>
    <w:rsid w:val="00E350F0"/>
    <w:rsid w:val="00E356B3"/>
    <w:rsid w:val="00E357FA"/>
    <w:rsid w:val="00E35C39"/>
    <w:rsid w:val="00E366D8"/>
    <w:rsid w:val="00E3686A"/>
    <w:rsid w:val="00E368AD"/>
    <w:rsid w:val="00E36F93"/>
    <w:rsid w:val="00E373CE"/>
    <w:rsid w:val="00E3754A"/>
    <w:rsid w:val="00E407C1"/>
    <w:rsid w:val="00E40AD7"/>
    <w:rsid w:val="00E41BF1"/>
    <w:rsid w:val="00E42121"/>
    <w:rsid w:val="00E42B47"/>
    <w:rsid w:val="00E43B97"/>
    <w:rsid w:val="00E4400F"/>
    <w:rsid w:val="00E4433B"/>
    <w:rsid w:val="00E444AF"/>
    <w:rsid w:val="00E445EE"/>
    <w:rsid w:val="00E4495D"/>
    <w:rsid w:val="00E45286"/>
    <w:rsid w:val="00E45897"/>
    <w:rsid w:val="00E459D8"/>
    <w:rsid w:val="00E45EB7"/>
    <w:rsid w:val="00E46298"/>
    <w:rsid w:val="00E466AB"/>
    <w:rsid w:val="00E47523"/>
    <w:rsid w:val="00E47555"/>
    <w:rsid w:val="00E479F2"/>
    <w:rsid w:val="00E47BAC"/>
    <w:rsid w:val="00E47E94"/>
    <w:rsid w:val="00E50231"/>
    <w:rsid w:val="00E5031F"/>
    <w:rsid w:val="00E50489"/>
    <w:rsid w:val="00E50A87"/>
    <w:rsid w:val="00E50C11"/>
    <w:rsid w:val="00E513A1"/>
    <w:rsid w:val="00E51746"/>
    <w:rsid w:val="00E51A05"/>
    <w:rsid w:val="00E51D76"/>
    <w:rsid w:val="00E51FFA"/>
    <w:rsid w:val="00E52609"/>
    <w:rsid w:val="00E527BA"/>
    <w:rsid w:val="00E52EEC"/>
    <w:rsid w:val="00E534D2"/>
    <w:rsid w:val="00E53A16"/>
    <w:rsid w:val="00E53FF8"/>
    <w:rsid w:val="00E5426A"/>
    <w:rsid w:val="00E54A92"/>
    <w:rsid w:val="00E56A21"/>
    <w:rsid w:val="00E572C0"/>
    <w:rsid w:val="00E57B4D"/>
    <w:rsid w:val="00E601B0"/>
    <w:rsid w:val="00E60239"/>
    <w:rsid w:val="00E60C7D"/>
    <w:rsid w:val="00E60F0F"/>
    <w:rsid w:val="00E613B9"/>
    <w:rsid w:val="00E61E8A"/>
    <w:rsid w:val="00E62510"/>
    <w:rsid w:val="00E63C15"/>
    <w:rsid w:val="00E63F9B"/>
    <w:rsid w:val="00E64207"/>
    <w:rsid w:val="00E64331"/>
    <w:rsid w:val="00E64B17"/>
    <w:rsid w:val="00E64CA1"/>
    <w:rsid w:val="00E64CBB"/>
    <w:rsid w:val="00E65BF2"/>
    <w:rsid w:val="00E660D8"/>
    <w:rsid w:val="00E6631D"/>
    <w:rsid w:val="00E666BC"/>
    <w:rsid w:val="00E66FF6"/>
    <w:rsid w:val="00E670F6"/>
    <w:rsid w:val="00E67506"/>
    <w:rsid w:val="00E67827"/>
    <w:rsid w:val="00E67EE7"/>
    <w:rsid w:val="00E7053F"/>
    <w:rsid w:val="00E70BDF"/>
    <w:rsid w:val="00E71948"/>
    <w:rsid w:val="00E72278"/>
    <w:rsid w:val="00E72A64"/>
    <w:rsid w:val="00E72B94"/>
    <w:rsid w:val="00E72E16"/>
    <w:rsid w:val="00E730B9"/>
    <w:rsid w:val="00E73487"/>
    <w:rsid w:val="00E7386B"/>
    <w:rsid w:val="00E7399E"/>
    <w:rsid w:val="00E73CE2"/>
    <w:rsid w:val="00E741FB"/>
    <w:rsid w:val="00E743C5"/>
    <w:rsid w:val="00E74DE9"/>
    <w:rsid w:val="00E75005"/>
    <w:rsid w:val="00E752EB"/>
    <w:rsid w:val="00E755BF"/>
    <w:rsid w:val="00E75725"/>
    <w:rsid w:val="00E75A84"/>
    <w:rsid w:val="00E76CBC"/>
    <w:rsid w:val="00E76E7E"/>
    <w:rsid w:val="00E770EF"/>
    <w:rsid w:val="00E77AD5"/>
    <w:rsid w:val="00E77DD2"/>
    <w:rsid w:val="00E8028C"/>
    <w:rsid w:val="00E80920"/>
    <w:rsid w:val="00E80C30"/>
    <w:rsid w:val="00E810C1"/>
    <w:rsid w:val="00E81127"/>
    <w:rsid w:val="00E815AC"/>
    <w:rsid w:val="00E8179B"/>
    <w:rsid w:val="00E81D7E"/>
    <w:rsid w:val="00E8202A"/>
    <w:rsid w:val="00E82643"/>
    <w:rsid w:val="00E828A2"/>
    <w:rsid w:val="00E82AF6"/>
    <w:rsid w:val="00E82D5A"/>
    <w:rsid w:val="00E83042"/>
    <w:rsid w:val="00E83103"/>
    <w:rsid w:val="00E839B0"/>
    <w:rsid w:val="00E83ED0"/>
    <w:rsid w:val="00E840B4"/>
    <w:rsid w:val="00E84403"/>
    <w:rsid w:val="00E84689"/>
    <w:rsid w:val="00E849E4"/>
    <w:rsid w:val="00E84A40"/>
    <w:rsid w:val="00E84EC7"/>
    <w:rsid w:val="00E84F7F"/>
    <w:rsid w:val="00E858F6"/>
    <w:rsid w:val="00E85C3A"/>
    <w:rsid w:val="00E86388"/>
    <w:rsid w:val="00E863D8"/>
    <w:rsid w:val="00E86452"/>
    <w:rsid w:val="00E86753"/>
    <w:rsid w:val="00E86D3D"/>
    <w:rsid w:val="00E870F3"/>
    <w:rsid w:val="00E87479"/>
    <w:rsid w:val="00E8763E"/>
    <w:rsid w:val="00E8783B"/>
    <w:rsid w:val="00E87B26"/>
    <w:rsid w:val="00E87ECB"/>
    <w:rsid w:val="00E90398"/>
    <w:rsid w:val="00E9041C"/>
    <w:rsid w:val="00E90772"/>
    <w:rsid w:val="00E90A94"/>
    <w:rsid w:val="00E90B4B"/>
    <w:rsid w:val="00E9173F"/>
    <w:rsid w:val="00E91A6F"/>
    <w:rsid w:val="00E9239D"/>
    <w:rsid w:val="00E926CC"/>
    <w:rsid w:val="00E92A3A"/>
    <w:rsid w:val="00E92D7D"/>
    <w:rsid w:val="00E9310C"/>
    <w:rsid w:val="00E93A94"/>
    <w:rsid w:val="00E93E3E"/>
    <w:rsid w:val="00E94E69"/>
    <w:rsid w:val="00E950D7"/>
    <w:rsid w:val="00E9542B"/>
    <w:rsid w:val="00E95A32"/>
    <w:rsid w:val="00E95DCC"/>
    <w:rsid w:val="00E962A0"/>
    <w:rsid w:val="00E96A17"/>
    <w:rsid w:val="00E96BCD"/>
    <w:rsid w:val="00E96F66"/>
    <w:rsid w:val="00E973BE"/>
    <w:rsid w:val="00E97449"/>
    <w:rsid w:val="00E97C88"/>
    <w:rsid w:val="00EA0051"/>
    <w:rsid w:val="00EA020C"/>
    <w:rsid w:val="00EA02EF"/>
    <w:rsid w:val="00EA0938"/>
    <w:rsid w:val="00EA0CB3"/>
    <w:rsid w:val="00EA0D7F"/>
    <w:rsid w:val="00EA0DEB"/>
    <w:rsid w:val="00EA120D"/>
    <w:rsid w:val="00EA14AA"/>
    <w:rsid w:val="00EA2369"/>
    <w:rsid w:val="00EA2377"/>
    <w:rsid w:val="00EA23A0"/>
    <w:rsid w:val="00EA2439"/>
    <w:rsid w:val="00EA2D37"/>
    <w:rsid w:val="00EA2D9E"/>
    <w:rsid w:val="00EA2F51"/>
    <w:rsid w:val="00EA2F60"/>
    <w:rsid w:val="00EA3581"/>
    <w:rsid w:val="00EA3700"/>
    <w:rsid w:val="00EA3E67"/>
    <w:rsid w:val="00EA4303"/>
    <w:rsid w:val="00EA494A"/>
    <w:rsid w:val="00EA4B2A"/>
    <w:rsid w:val="00EA4E2C"/>
    <w:rsid w:val="00EA4F04"/>
    <w:rsid w:val="00EA57A5"/>
    <w:rsid w:val="00EB04FE"/>
    <w:rsid w:val="00EB0A37"/>
    <w:rsid w:val="00EB0CC6"/>
    <w:rsid w:val="00EB0E68"/>
    <w:rsid w:val="00EB15A3"/>
    <w:rsid w:val="00EB2231"/>
    <w:rsid w:val="00EB2CFD"/>
    <w:rsid w:val="00EB3342"/>
    <w:rsid w:val="00EB360A"/>
    <w:rsid w:val="00EB38AF"/>
    <w:rsid w:val="00EB3BE1"/>
    <w:rsid w:val="00EB3EC5"/>
    <w:rsid w:val="00EB3FF8"/>
    <w:rsid w:val="00EB49BE"/>
    <w:rsid w:val="00EB4A2B"/>
    <w:rsid w:val="00EB4B84"/>
    <w:rsid w:val="00EB510B"/>
    <w:rsid w:val="00EB5232"/>
    <w:rsid w:val="00EB5252"/>
    <w:rsid w:val="00EB5729"/>
    <w:rsid w:val="00EB60AF"/>
    <w:rsid w:val="00EB695D"/>
    <w:rsid w:val="00EB6E64"/>
    <w:rsid w:val="00EB7147"/>
    <w:rsid w:val="00EB72A4"/>
    <w:rsid w:val="00EB7919"/>
    <w:rsid w:val="00EC021E"/>
    <w:rsid w:val="00EC0810"/>
    <w:rsid w:val="00EC0956"/>
    <w:rsid w:val="00EC0AA7"/>
    <w:rsid w:val="00EC0F42"/>
    <w:rsid w:val="00EC1320"/>
    <w:rsid w:val="00EC15BC"/>
    <w:rsid w:val="00EC178D"/>
    <w:rsid w:val="00EC1B94"/>
    <w:rsid w:val="00EC20D9"/>
    <w:rsid w:val="00EC2112"/>
    <w:rsid w:val="00EC2535"/>
    <w:rsid w:val="00EC263C"/>
    <w:rsid w:val="00EC2942"/>
    <w:rsid w:val="00EC2D7B"/>
    <w:rsid w:val="00EC30FC"/>
    <w:rsid w:val="00EC33DD"/>
    <w:rsid w:val="00EC3457"/>
    <w:rsid w:val="00EC3F92"/>
    <w:rsid w:val="00EC4175"/>
    <w:rsid w:val="00EC430B"/>
    <w:rsid w:val="00EC4370"/>
    <w:rsid w:val="00EC4415"/>
    <w:rsid w:val="00EC477A"/>
    <w:rsid w:val="00EC4877"/>
    <w:rsid w:val="00EC4974"/>
    <w:rsid w:val="00EC4D2F"/>
    <w:rsid w:val="00EC5207"/>
    <w:rsid w:val="00EC53B4"/>
    <w:rsid w:val="00EC5826"/>
    <w:rsid w:val="00EC5C35"/>
    <w:rsid w:val="00EC661E"/>
    <w:rsid w:val="00EC6ED5"/>
    <w:rsid w:val="00EC70C8"/>
    <w:rsid w:val="00EC72C3"/>
    <w:rsid w:val="00EC7882"/>
    <w:rsid w:val="00EC79F2"/>
    <w:rsid w:val="00EC7A4D"/>
    <w:rsid w:val="00EC7BA1"/>
    <w:rsid w:val="00EC7EEB"/>
    <w:rsid w:val="00ED0AD1"/>
    <w:rsid w:val="00ED0DAA"/>
    <w:rsid w:val="00ED13B3"/>
    <w:rsid w:val="00ED21DA"/>
    <w:rsid w:val="00ED2677"/>
    <w:rsid w:val="00ED2DDF"/>
    <w:rsid w:val="00ED2DFC"/>
    <w:rsid w:val="00ED31B7"/>
    <w:rsid w:val="00ED31CF"/>
    <w:rsid w:val="00ED32A6"/>
    <w:rsid w:val="00ED3766"/>
    <w:rsid w:val="00ED3842"/>
    <w:rsid w:val="00ED39AE"/>
    <w:rsid w:val="00ED418F"/>
    <w:rsid w:val="00ED439B"/>
    <w:rsid w:val="00ED4D5D"/>
    <w:rsid w:val="00ED4E5B"/>
    <w:rsid w:val="00ED5599"/>
    <w:rsid w:val="00ED5773"/>
    <w:rsid w:val="00ED7303"/>
    <w:rsid w:val="00ED7CE2"/>
    <w:rsid w:val="00ED7D72"/>
    <w:rsid w:val="00EE005F"/>
    <w:rsid w:val="00EE05B4"/>
    <w:rsid w:val="00EE0955"/>
    <w:rsid w:val="00EE0C5B"/>
    <w:rsid w:val="00EE18CD"/>
    <w:rsid w:val="00EE1CE1"/>
    <w:rsid w:val="00EE1D2C"/>
    <w:rsid w:val="00EE2E80"/>
    <w:rsid w:val="00EE3713"/>
    <w:rsid w:val="00EE4EE5"/>
    <w:rsid w:val="00EE4EF5"/>
    <w:rsid w:val="00EE505E"/>
    <w:rsid w:val="00EE53E8"/>
    <w:rsid w:val="00EE58D1"/>
    <w:rsid w:val="00EE597F"/>
    <w:rsid w:val="00EE5BD6"/>
    <w:rsid w:val="00EE5E8E"/>
    <w:rsid w:val="00EE61EB"/>
    <w:rsid w:val="00EE6419"/>
    <w:rsid w:val="00EE66BC"/>
    <w:rsid w:val="00EE67DF"/>
    <w:rsid w:val="00EE6A2B"/>
    <w:rsid w:val="00EE72B9"/>
    <w:rsid w:val="00EE76FC"/>
    <w:rsid w:val="00EE79C0"/>
    <w:rsid w:val="00EE79C4"/>
    <w:rsid w:val="00EF0874"/>
    <w:rsid w:val="00EF1516"/>
    <w:rsid w:val="00EF15C0"/>
    <w:rsid w:val="00EF1E2A"/>
    <w:rsid w:val="00EF2196"/>
    <w:rsid w:val="00EF22C2"/>
    <w:rsid w:val="00EF2E05"/>
    <w:rsid w:val="00EF37AF"/>
    <w:rsid w:val="00EF38EB"/>
    <w:rsid w:val="00EF3904"/>
    <w:rsid w:val="00EF3E10"/>
    <w:rsid w:val="00EF40E7"/>
    <w:rsid w:val="00EF432D"/>
    <w:rsid w:val="00EF51B7"/>
    <w:rsid w:val="00EF53B0"/>
    <w:rsid w:val="00EF6137"/>
    <w:rsid w:val="00EF620D"/>
    <w:rsid w:val="00EF669A"/>
    <w:rsid w:val="00EF6B24"/>
    <w:rsid w:val="00EF6E73"/>
    <w:rsid w:val="00EF75E2"/>
    <w:rsid w:val="00EF7660"/>
    <w:rsid w:val="00EF7721"/>
    <w:rsid w:val="00EF77B3"/>
    <w:rsid w:val="00EF7A35"/>
    <w:rsid w:val="00EF7B07"/>
    <w:rsid w:val="00F002C2"/>
    <w:rsid w:val="00F00834"/>
    <w:rsid w:val="00F00E02"/>
    <w:rsid w:val="00F02313"/>
    <w:rsid w:val="00F02320"/>
    <w:rsid w:val="00F024C8"/>
    <w:rsid w:val="00F034D5"/>
    <w:rsid w:val="00F034DF"/>
    <w:rsid w:val="00F0392B"/>
    <w:rsid w:val="00F04055"/>
    <w:rsid w:val="00F05183"/>
    <w:rsid w:val="00F05AA3"/>
    <w:rsid w:val="00F05CCC"/>
    <w:rsid w:val="00F06016"/>
    <w:rsid w:val="00F0660A"/>
    <w:rsid w:val="00F06715"/>
    <w:rsid w:val="00F069EC"/>
    <w:rsid w:val="00F07365"/>
    <w:rsid w:val="00F073C0"/>
    <w:rsid w:val="00F0746B"/>
    <w:rsid w:val="00F07B5B"/>
    <w:rsid w:val="00F07C86"/>
    <w:rsid w:val="00F10428"/>
    <w:rsid w:val="00F10674"/>
    <w:rsid w:val="00F10718"/>
    <w:rsid w:val="00F10A4E"/>
    <w:rsid w:val="00F10AAC"/>
    <w:rsid w:val="00F10E47"/>
    <w:rsid w:val="00F10ECE"/>
    <w:rsid w:val="00F1112A"/>
    <w:rsid w:val="00F116AC"/>
    <w:rsid w:val="00F1197F"/>
    <w:rsid w:val="00F1209B"/>
    <w:rsid w:val="00F12125"/>
    <w:rsid w:val="00F126CF"/>
    <w:rsid w:val="00F128E6"/>
    <w:rsid w:val="00F12BCA"/>
    <w:rsid w:val="00F138E7"/>
    <w:rsid w:val="00F13A32"/>
    <w:rsid w:val="00F13B49"/>
    <w:rsid w:val="00F13BAD"/>
    <w:rsid w:val="00F14974"/>
    <w:rsid w:val="00F1504B"/>
    <w:rsid w:val="00F155A5"/>
    <w:rsid w:val="00F1689E"/>
    <w:rsid w:val="00F16F67"/>
    <w:rsid w:val="00F170C2"/>
    <w:rsid w:val="00F17A9F"/>
    <w:rsid w:val="00F17AB7"/>
    <w:rsid w:val="00F17DDE"/>
    <w:rsid w:val="00F201AF"/>
    <w:rsid w:val="00F202AA"/>
    <w:rsid w:val="00F2147D"/>
    <w:rsid w:val="00F214DD"/>
    <w:rsid w:val="00F2198C"/>
    <w:rsid w:val="00F21D6E"/>
    <w:rsid w:val="00F225E0"/>
    <w:rsid w:val="00F22B33"/>
    <w:rsid w:val="00F22DF9"/>
    <w:rsid w:val="00F22E88"/>
    <w:rsid w:val="00F23935"/>
    <w:rsid w:val="00F23DB3"/>
    <w:rsid w:val="00F2416C"/>
    <w:rsid w:val="00F242BF"/>
    <w:rsid w:val="00F245A5"/>
    <w:rsid w:val="00F24617"/>
    <w:rsid w:val="00F246D5"/>
    <w:rsid w:val="00F2493D"/>
    <w:rsid w:val="00F24B4E"/>
    <w:rsid w:val="00F24BD6"/>
    <w:rsid w:val="00F24C3B"/>
    <w:rsid w:val="00F253BB"/>
    <w:rsid w:val="00F257F4"/>
    <w:rsid w:val="00F25B4A"/>
    <w:rsid w:val="00F26034"/>
    <w:rsid w:val="00F26674"/>
    <w:rsid w:val="00F26B24"/>
    <w:rsid w:val="00F26F72"/>
    <w:rsid w:val="00F27461"/>
    <w:rsid w:val="00F27AF0"/>
    <w:rsid w:val="00F27D13"/>
    <w:rsid w:val="00F30388"/>
    <w:rsid w:val="00F30565"/>
    <w:rsid w:val="00F30A1C"/>
    <w:rsid w:val="00F31656"/>
    <w:rsid w:val="00F31DBC"/>
    <w:rsid w:val="00F31F4B"/>
    <w:rsid w:val="00F321CE"/>
    <w:rsid w:val="00F32240"/>
    <w:rsid w:val="00F324CD"/>
    <w:rsid w:val="00F32783"/>
    <w:rsid w:val="00F33315"/>
    <w:rsid w:val="00F342B1"/>
    <w:rsid w:val="00F34731"/>
    <w:rsid w:val="00F34904"/>
    <w:rsid w:val="00F34B50"/>
    <w:rsid w:val="00F34D3F"/>
    <w:rsid w:val="00F34F90"/>
    <w:rsid w:val="00F351E6"/>
    <w:rsid w:val="00F356A3"/>
    <w:rsid w:val="00F36345"/>
    <w:rsid w:val="00F36AED"/>
    <w:rsid w:val="00F37345"/>
    <w:rsid w:val="00F37F32"/>
    <w:rsid w:val="00F400F4"/>
    <w:rsid w:val="00F40428"/>
    <w:rsid w:val="00F40445"/>
    <w:rsid w:val="00F40AD7"/>
    <w:rsid w:val="00F41A2B"/>
    <w:rsid w:val="00F4213A"/>
    <w:rsid w:val="00F425DD"/>
    <w:rsid w:val="00F4299A"/>
    <w:rsid w:val="00F431A2"/>
    <w:rsid w:val="00F43545"/>
    <w:rsid w:val="00F43CDE"/>
    <w:rsid w:val="00F43DCF"/>
    <w:rsid w:val="00F43E67"/>
    <w:rsid w:val="00F442E7"/>
    <w:rsid w:val="00F4458F"/>
    <w:rsid w:val="00F44C22"/>
    <w:rsid w:val="00F45125"/>
    <w:rsid w:val="00F45C92"/>
    <w:rsid w:val="00F467FF"/>
    <w:rsid w:val="00F46987"/>
    <w:rsid w:val="00F4709D"/>
    <w:rsid w:val="00F47163"/>
    <w:rsid w:val="00F47AC7"/>
    <w:rsid w:val="00F47BDC"/>
    <w:rsid w:val="00F47E49"/>
    <w:rsid w:val="00F50164"/>
    <w:rsid w:val="00F5084C"/>
    <w:rsid w:val="00F51047"/>
    <w:rsid w:val="00F51292"/>
    <w:rsid w:val="00F51693"/>
    <w:rsid w:val="00F5178F"/>
    <w:rsid w:val="00F518C3"/>
    <w:rsid w:val="00F51AAC"/>
    <w:rsid w:val="00F5247D"/>
    <w:rsid w:val="00F52563"/>
    <w:rsid w:val="00F527F7"/>
    <w:rsid w:val="00F52A0B"/>
    <w:rsid w:val="00F52CDE"/>
    <w:rsid w:val="00F531E7"/>
    <w:rsid w:val="00F532F8"/>
    <w:rsid w:val="00F53441"/>
    <w:rsid w:val="00F53BDB"/>
    <w:rsid w:val="00F54010"/>
    <w:rsid w:val="00F54721"/>
    <w:rsid w:val="00F547A7"/>
    <w:rsid w:val="00F54AD9"/>
    <w:rsid w:val="00F551B8"/>
    <w:rsid w:val="00F553AB"/>
    <w:rsid w:val="00F555D1"/>
    <w:rsid w:val="00F555DD"/>
    <w:rsid w:val="00F55B63"/>
    <w:rsid w:val="00F55FF6"/>
    <w:rsid w:val="00F560E2"/>
    <w:rsid w:val="00F5624D"/>
    <w:rsid w:val="00F5681A"/>
    <w:rsid w:val="00F569A0"/>
    <w:rsid w:val="00F5732A"/>
    <w:rsid w:val="00F57827"/>
    <w:rsid w:val="00F5785E"/>
    <w:rsid w:val="00F57DA8"/>
    <w:rsid w:val="00F57E41"/>
    <w:rsid w:val="00F601D5"/>
    <w:rsid w:val="00F60B86"/>
    <w:rsid w:val="00F60E2F"/>
    <w:rsid w:val="00F61436"/>
    <w:rsid w:val="00F617E5"/>
    <w:rsid w:val="00F6218D"/>
    <w:rsid w:val="00F625BD"/>
    <w:rsid w:val="00F62DD4"/>
    <w:rsid w:val="00F630CB"/>
    <w:rsid w:val="00F6320E"/>
    <w:rsid w:val="00F6358B"/>
    <w:rsid w:val="00F635C9"/>
    <w:rsid w:val="00F638F5"/>
    <w:rsid w:val="00F63FD3"/>
    <w:rsid w:val="00F63FFC"/>
    <w:rsid w:val="00F6402B"/>
    <w:rsid w:val="00F64321"/>
    <w:rsid w:val="00F645C3"/>
    <w:rsid w:val="00F64851"/>
    <w:rsid w:val="00F64BA5"/>
    <w:rsid w:val="00F64CB8"/>
    <w:rsid w:val="00F652B4"/>
    <w:rsid w:val="00F6575C"/>
    <w:rsid w:val="00F66416"/>
    <w:rsid w:val="00F66A1B"/>
    <w:rsid w:val="00F67337"/>
    <w:rsid w:val="00F6792E"/>
    <w:rsid w:val="00F67E4C"/>
    <w:rsid w:val="00F704EB"/>
    <w:rsid w:val="00F705E8"/>
    <w:rsid w:val="00F706F6"/>
    <w:rsid w:val="00F70895"/>
    <w:rsid w:val="00F71275"/>
    <w:rsid w:val="00F72723"/>
    <w:rsid w:val="00F72931"/>
    <w:rsid w:val="00F73AB4"/>
    <w:rsid w:val="00F73C83"/>
    <w:rsid w:val="00F742CB"/>
    <w:rsid w:val="00F747F4"/>
    <w:rsid w:val="00F748A5"/>
    <w:rsid w:val="00F7547B"/>
    <w:rsid w:val="00F75723"/>
    <w:rsid w:val="00F758BC"/>
    <w:rsid w:val="00F76031"/>
    <w:rsid w:val="00F7610B"/>
    <w:rsid w:val="00F76115"/>
    <w:rsid w:val="00F7647B"/>
    <w:rsid w:val="00F76806"/>
    <w:rsid w:val="00F77024"/>
    <w:rsid w:val="00F77758"/>
    <w:rsid w:val="00F7797B"/>
    <w:rsid w:val="00F77A26"/>
    <w:rsid w:val="00F77E4A"/>
    <w:rsid w:val="00F803DB"/>
    <w:rsid w:val="00F814C3"/>
    <w:rsid w:val="00F81B2B"/>
    <w:rsid w:val="00F81DE4"/>
    <w:rsid w:val="00F82223"/>
    <w:rsid w:val="00F823A9"/>
    <w:rsid w:val="00F82975"/>
    <w:rsid w:val="00F82D6E"/>
    <w:rsid w:val="00F82D9D"/>
    <w:rsid w:val="00F831D8"/>
    <w:rsid w:val="00F833DF"/>
    <w:rsid w:val="00F8361B"/>
    <w:rsid w:val="00F83736"/>
    <w:rsid w:val="00F842E5"/>
    <w:rsid w:val="00F8460D"/>
    <w:rsid w:val="00F84A3C"/>
    <w:rsid w:val="00F84F91"/>
    <w:rsid w:val="00F85085"/>
    <w:rsid w:val="00F855AB"/>
    <w:rsid w:val="00F85689"/>
    <w:rsid w:val="00F859D2"/>
    <w:rsid w:val="00F85F35"/>
    <w:rsid w:val="00F86259"/>
    <w:rsid w:val="00F8627B"/>
    <w:rsid w:val="00F86AE0"/>
    <w:rsid w:val="00F86B90"/>
    <w:rsid w:val="00F87514"/>
    <w:rsid w:val="00F87C03"/>
    <w:rsid w:val="00F90069"/>
    <w:rsid w:val="00F906ED"/>
    <w:rsid w:val="00F90D79"/>
    <w:rsid w:val="00F91207"/>
    <w:rsid w:val="00F91401"/>
    <w:rsid w:val="00F91403"/>
    <w:rsid w:val="00F91B05"/>
    <w:rsid w:val="00F91D4D"/>
    <w:rsid w:val="00F9235E"/>
    <w:rsid w:val="00F9238B"/>
    <w:rsid w:val="00F923A4"/>
    <w:rsid w:val="00F927F7"/>
    <w:rsid w:val="00F92C9B"/>
    <w:rsid w:val="00F934F0"/>
    <w:rsid w:val="00F934FF"/>
    <w:rsid w:val="00F939BD"/>
    <w:rsid w:val="00F93B4E"/>
    <w:rsid w:val="00F9422D"/>
    <w:rsid w:val="00F943D0"/>
    <w:rsid w:val="00F94538"/>
    <w:rsid w:val="00F94CF2"/>
    <w:rsid w:val="00F94E5C"/>
    <w:rsid w:val="00F95027"/>
    <w:rsid w:val="00F950C7"/>
    <w:rsid w:val="00F95468"/>
    <w:rsid w:val="00F957AD"/>
    <w:rsid w:val="00F962D1"/>
    <w:rsid w:val="00F96C86"/>
    <w:rsid w:val="00F97694"/>
    <w:rsid w:val="00F97C78"/>
    <w:rsid w:val="00F97E71"/>
    <w:rsid w:val="00FA0066"/>
    <w:rsid w:val="00FA0C04"/>
    <w:rsid w:val="00FA0F4B"/>
    <w:rsid w:val="00FA1010"/>
    <w:rsid w:val="00FA1179"/>
    <w:rsid w:val="00FA2DCD"/>
    <w:rsid w:val="00FA37D6"/>
    <w:rsid w:val="00FA3AED"/>
    <w:rsid w:val="00FA3BAE"/>
    <w:rsid w:val="00FA42E4"/>
    <w:rsid w:val="00FA43A4"/>
    <w:rsid w:val="00FA4508"/>
    <w:rsid w:val="00FA477D"/>
    <w:rsid w:val="00FA4889"/>
    <w:rsid w:val="00FA6447"/>
    <w:rsid w:val="00FA64C8"/>
    <w:rsid w:val="00FA6501"/>
    <w:rsid w:val="00FA6889"/>
    <w:rsid w:val="00FA6958"/>
    <w:rsid w:val="00FA7031"/>
    <w:rsid w:val="00FA73E0"/>
    <w:rsid w:val="00FA787D"/>
    <w:rsid w:val="00FA7A59"/>
    <w:rsid w:val="00FA7DDE"/>
    <w:rsid w:val="00FA7FC7"/>
    <w:rsid w:val="00FB0BDE"/>
    <w:rsid w:val="00FB0D9A"/>
    <w:rsid w:val="00FB0F96"/>
    <w:rsid w:val="00FB1480"/>
    <w:rsid w:val="00FB19DD"/>
    <w:rsid w:val="00FB237C"/>
    <w:rsid w:val="00FB2729"/>
    <w:rsid w:val="00FB2B1E"/>
    <w:rsid w:val="00FB2D7A"/>
    <w:rsid w:val="00FB2E34"/>
    <w:rsid w:val="00FB3761"/>
    <w:rsid w:val="00FB3954"/>
    <w:rsid w:val="00FB4254"/>
    <w:rsid w:val="00FB432B"/>
    <w:rsid w:val="00FB4739"/>
    <w:rsid w:val="00FB4954"/>
    <w:rsid w:val="00FB4CC7"/>
    <w:rsid w:val="00FB4EE6"/>
    <w:rsid w:val="00FB57D9"/>
    <w:rsid w:val="00FB580B"/>
    <w:rsid w:val="00FB5B20"/>
    <w:rsid w:val="00FB5CDD"/>
    <w:rsid w:val="00FB60F1"/>
    <w:rsid w:val="00FB6291"/>
    <w:rsid w:val="00FB65B7"/>
    <w:rsid w:val="00FB6A25"/>
    <w:rsid w:val="00FB6BD4"/>
    <w:rsid w:val="00FB6EC1"/>
    <w:rsid w:val="00FB70D6"/>
    <w:rsid w:val="00FB7293"/>
    <w:rsid w:val="00FB759D"/>
    <w:rsid w:val="00FB7733"/>
    <w:rsid w:val="00FC0241"/>
    <w:rsid w:val="00FC0C89"/>
    <w:rsid w:val="00FC0D28"/>
    <w:rsid w:val="00FC126F"/>
    <w:rsid w:val="00FC1340"/>
    <w:rsid w:val="00FC1EE1"/>
    <w:rsid w:val="00FC2A59"/>
    <w:rsid w:val="00FC33CA"/>
    <w:rsid w:val="00FC40A3"/>
    <w:rsid w:val="00FC4158"/>
    <w:rsid w:val="00FC4353"/>
    <w:rsid w:val="00FC467D"/>
    <w:rsid w:val="00FC56A1"/>
    <w:rsid w:val="00FC583A"/>
    <w:rsid w:val="00FC5B07"/>
    <w:rsid w:val="00FC5BB6"/>
    <w:rsid w:val="00FC63DF"/>
    <w:rsid w:val="00FC64C6"/>
    <w:rsid w:val="00FC67F1"/>
    <w:rsid w:val="00FC6813"/>
    <w:rsid w:val="00FC6ACD"/>
    <w:rsid w:val="00FC6BDD"/>
    <w:rsid w:val="00FC7C26"/>
    <w:rsid w:val="00FD07D9"/>
    <w:rsid w:val="00FD0B78"/>
    <w:rsid w:val="00FD0D64"/>
    <w:rsid w:val="00FD17C8"/>
    <w:rsid w:val="00FD2374"/>
    <w:rsid w:val="00FD3427"/>
    <w:rsid w:val="00FD3E9C"/>
    <w:rsid w:val="00FD3F68"/>
    <w:rsid w:val="00FD40AF"/>
    <w:rsid w:val="00FD42DA"/>
    <w:rsid w:val="00FD4944"/>
    <w:rsid w:val="00FD495A"/>
    <w:rsid w:val="00FD4C51"/>
    <w:rsid w:val="00FD5A13"/>
    <w:rsid w:val="00FD67C3"/>
    <w:rsid w:val="00FD75DB"/>
    <w:rsid w:val="00FD795E"/>
    <w:rsid w:val="00FE11B3"/>
    <w:rsid w:val="00FE185E"/>
    <w:rsid w:val="00FE1B29"/>
    <w:rsid w:val="00FE1B9C"/>
    <w:rsid w:val="00FE1E0E"/>
    <w:rsid w:val="00FE26D9"/>
    <w:rsid w:val="00FE3007"/>
    <w:rsid w:val="00FE3A87"/>
    <w:rsid w:val="00FE3E37"/>
    <w:rsid w:val="00FE41FE"/>
    <w:rsid w:val="00FE4357"/>
    <w:rsid w:val="00FE45BC"/>
    <w:rsid w:val="00FE477C"/>
    <w:rsid w:val="00FE5219"/>
    <w:rsid w:val="00FE525C"/>
    <w:rsid w:val="00FE531E"/>
    <w:rsid w:val="00FE66D6"/>
    <w:rsid w:val="00FE6A5F"/>
    <w:rsid w:val="00FE6B94"/>
    <w:rsid w:val="00FE6C00"/>
    <w:rsid w:val="00FE736B"/>
    <w:rsid w:val="00FE751D"/>
    <w:rsid w:val="00FE7F49"/>
    <w:rsid w:val="00FF003A"/>
    <w:rsid w:val="00FF017F"/>
    <w:rsid w:val="00FF0637"/>
    <w:rsid w:val="00FF0895"/>
    <w:rsid w:val="00FF0D7D"/>
    <w:rsid w:val="00FF0F0B"/>
    <w:rsid w:val="00FF10BD"/>
    <w:rsid w:val="00FF138C"/>
    <w:rsid w:val="00FF14C0"/>
    <w:rsid w:val="00FF1674"/>
    <w:rsid w:val="00FF1E5A"/>
    <w:rsid w:val="00FF243C"/>
    <w:rsid w:val="00FF2608"/>
    <w:rsid w:val="00FF2B53"/>
    <w:rsid w:val="00FF2FA1"/>
    <w:rsid w:val="00FF32EF"/>
    <w:rsid w:val="00FF3B81"/>
    <w:rsid w:val="00FF3E3E"/>
    <w:rsid w:val="00FF4778"/>
    <w:rsid w:val="00FF6262"/>
    <w:rsid w:val="00FF65B1"/>
    <w:rsid w:val="00FF6893"/>
    <w:rsid w:val="00FF6FEA"/>
    <w:rsid w:val="00FF749D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  <w14:docId w14:val="71478324"/>
  <w15:docId w15:val="{87231977-9940-4DAA-94AF-FF7A9EF0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5B8F"/>
    <w:rPr>
      <w:sz w:val="22"/>
      <w:szCs w:val="24"/>
      <w:lang w:val="en-US" w:eastAsia="en-US"/>
    </w:rPr>
  </w:style>
  <w:style w:type="paragraph" w:styleId="Heading1">
    <w:name w:val="heading 1"/>
    <w:aliases w:val="h1,Numbered - 1"/>
    <w:basedOn w:val="Normal"/>
    <w:next w:val="Normal"/>
    <w:link w:val="Heading1Char"/>
    <w:qFormat/>
    <w:pPr>
      <w:keepNext/>
      <w:numPr>
        <w:numId w:val="3"/>
      </w:numPr>
      <w:spacing w:before="360" w:after="120" w:line="260" w:lineRule="atLeast"/>
      <w:jc w:val="both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aliases w:val="h2,H2"/>
    <w:basedOn w:val="Heading1"/>
    <w:next w:val="Normal"/>
    <w:link w:val="Heading2Char"/>
    <w:qFormat/>
    <w:pPr>
      <w:numPr>
        <w:ilvl w:val="1"/>
      </w:numPr>
      <w:spacing w:before="120"/>
      <w:outlineLvl w:val="1"/>
    </w:pPr>
    <w:rPr>
      <w:caps w:val="0"/>
    </w:rPr>
  </w:style>
  <w:style w:type="paragraph" w:styleId="Heading3">
    <w:name w:val="heading 3"/>
    <w:aliases w:val="H3,h3"/>
    <w:basedOn w:val="Heading2"/>
    <w:next w:val="Normal"/>
    <w:link w:val="Heading3Char"/>
    <w:qFormat/>
    <w:rsid w:val="00F10E47"/>
    <w:pPr>
      <w:numPr>
        <w:ilvl w:val="2"/>
      </w:numPr>
      <w:outlineLvl w:val="2"/>
    </w:pPr>
  </w:style>
  <w:style w:type="paragraph" w:styleId="Heading4">
    <w:name w:val="heading 4"/>
    <w:aliases w:val="h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h5"/>
    <w:basedOn w:val="Normal"/>
    <w:next w:val="Normal"/>
    <w:qFormat/>
    <w:pPr>
      <w:numPr>
        <w:ilvl w:val="4"/>
        <w:numId w:val="3"/>
      </w:numPr>
      <w:spacing w:before="240" w:after="60"/>
      <w:outlineLvl w:val="4"/>
    </w:pPr>
  </w:style>
  <w:style w:type="paragraph" w:styleId="Heading6">
    <w:name w:val="heading 6"/>
    <w:aliases w:val="h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aliases w:val="Titre 10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sz w:val="20"/>
      <w:szCs w:val="20"/>
    </w:rPr>
  </w:style>
  <w:style w:type="character" w:styleId="CommentReference">
    <w:name w:val="annotation reference"/>
    <w:semiHidden/>
    <w:rPr>
      <w:rFonts w:ascii="Times New Roman" w:hAnsi="Times New Roman"/>
      <w:color w:val="FF00FF"/>
      <w:sz w:val="16"/>
      <w:szCs w:val="16"/>
      <w:shd w:val="clear" w:color="auto" w:fill="FFFF99"/>
    </w:rPr>
  </w:style>
  <w:style w:type="paragraph" w:customStyle="1" w:styleId="ListKeypoint">
    <w:name w:val="List Keypoint"/>
    <w:basedOn w:val="ListBullet"/>
    <w:pPr>
      <w:numPr>
        <w:numId w:val="1"/>
      </w:numPr>
      <w:tabs>
        <w:tab w:val="clear" w:pos="0"/>
        <w:tab w:val="num" w:pos="2268"/>
      </w:tabs>
      <w:ind w:left="2268" w:hanging="567"/>
    </w:p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360"/>
        <w:tab w:val="num" w:pos="2268"/>
      </w:tabs>
      <w:ind w:left="2268" w:hanging="567"/>
    </w:pPr>
  </w:style>
  <w:style w:type="paragraph" w:styleId="List">
    <w:name w:val="List"/>
    <w:basedOn w:val="Normal"/>
    <w:pPr>
      <w:spacing w:before="120" w:line="260" w:lineRule="atLeast"/>
      <w:ind w:left="2268" w:hanging="567"/>
    </w:pPr>
    <w:rPr>
      <w:szCs w:val="20"/>
      <w:lang w:val="en-GB"/>
    </w:rPr>
  </w:style>
  <w:style w:type="paragraph" w:customStyle="1" w:styleId="Style1">
    <w:name w:val="Style1"/>
    <w:basedOn w:val="Normal"/>
    <w:next w:val="Normal"/>
    <w:pPr>
      <w:spacing w:line="260" w:lineRule="atLeast"/>
    </w:pPr>
    <w:rPr>
      <w:szCs w:val="20"/>
      <w:lang w:val="en-GB"/>
    </w:rPr>
  </w:style>
  <w:style w:type="paragraph" w:customStyle="1" w:styleId="Authority">
    <w:name w:val="Authority"/>
    <w:basedOn w:val="Normal"/>
    <w:pPr>
      <w:spacing w:before="360" w:line="260" w:lineRule="atLeast"/>
    </w:pPr>
    <w:rPr>
      <w:rFonts w:ascii="Arial Black" w:hAnsi="Arial Black"/>
      <w:b/>
      <w:spacing w:val="40"/>
      <w:sz w:val="18"/>
      <w:szCs w:val="20"/>
      <w:lang w:val="en-GB"/>
    </w:rPr>
  </w:style>
  <w:style w:type="paragraph" w:customStyle="1" w:styleId="CoverTitle">
    <w:name w:val="Cover Title"/>
    <w:basedOn w:val="Normal"/>
    <w:pPr>
      <w:spacing w:line="192" w:lineRule="auto"/>
    </w:pPr>
    <w:rPr>
      <w:spacing w:val="-24"/>
      <w:sz w:val="116"/>
      <w:szCs w:val="20"/>
      <w:lang w:val="en-GB"/>
    </w:rPr>
  </w:style>
  <w:style w:type="paragraph" w:customStyle="1" w:styleId="DrawingText">
    <w:name w:val="Drawing Text"/>
    <w:basedOn w:val="Normal"/>
    <w:pPr>
      <w:spacing w:before="120" w:after="120" w:line="260" w:lineRule="atLeast"/>
      <w:ind w:left="1134"/>
      <w:jc w:val="both"/>
    </w:pPr>
    <w:rPr>
      <w:szCs w:val="20"/>
      <w:lang w:val="en-GB"/>
    </w:rPr>
  </w:style>
  <w:style w:type="paragraph" w:customStyle="1" w:styleId="TitleDocDetails">
    <w:name w:val="Title Doc Details"/>
    <w:basedOn w:val="Normal"/>
    <w:pPr>
      <w:spacing w:before="120" w:after="120" w:line="260" w:lineRule="atLeast"/>
      <w:jc w:val="center"/>
    </w:pPr>
    <w:rPr>
      <w:b/>
      <w:szCs w:val="20"/>
      <w:lang w:val="en-GB"/>
    </w:rPr>
  </w:style>
  <w:style w:type="paragraph" w:styleId="BodyText3">
    <w:name w:val="Body Text 3"/>
    <w:basedOn w:val="Normal"/>
    <w:pPr>
      <w:spacing w:before="120" w:after="120" w:line="260" w:lineRule="atLeast"/>
      <w:jc w:val="both"/>
    </w:pPr>
    <w:rPr>
      <w:sz w:val="16"/>
      <w:szCs w:val="20"/>
      <w:lang w:val="en-GB"/>
    </w:rPr>
  </w:style>
  <w:style w:type="paragraph" w:customStyle="1" w:styleId="EDSDetails">
    <w:name w:val="EDS Details"/>
    <w:basedOn w:val="Normal"/>
    <w:pPr>
      <w:tabs>
        <w:tab w:val="center" w:pos="5760"/>
      </w:tabs>
      <w:spacing w:line="260" w:lineRule="atLeast"/>
      <w:jc w:val="center"/>
    </w:pPr>
    <w:rPr>
      <w:rFonts w:ascii="Arial" w:hAnsi="Arial"/>
      <w:noProof/>
      <w:sz w:val="16"/>
      <w:szCs w:val="20"/>
      <w:lang w:val="en-GB"/>
    </w:rPr>
  </w:style>
  <w:style w:type="paragraph" w:customStyle="1" w:styleId="HeadingFrPgs">
    <w:name w:val="Heading Fr Pgs"/>
    <w:basedOn w:val="Heading2"/>
    <w:next w:val="NormalIndent"/>
    <w:pPr>
      <w:numPr>
        <w:ilvl w:val="0"/>
        <w:numId w:val="0"/>
      </w:numPr>
      <w:shd w:val="solid" w:color="auto" w:fill="auto"/>
      <w:spacing w:before="480"/>
      <w:outlineLvl w:val="9"/>
    </w:pPr>
    <w:rPr>
      <w:color w:val="FFFFFF"/>
    </w:rPr>
  </w:style>
  <w:style w:type="paragraph" w:styleId="NormalIndent">
    <w:name w:val="Normal Indent"/>
    <w:basedOn w:val="Normal"/>
    <w:pPr>
      <w:spacing w:before="120" w:line="260" w:lineRule="atLeast"/>
      <w:ind w:left="1134" w:hanging="567"/>
    </w:pPr>
    <w:rPr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639"/>
      </w:tabs>
      <w:spacing w:before="180" w:after="60" w:line="260" w:lineRule="atLeast"/>
    </w:pPr>
    <w:rPr>
      <w:b/>
      <w:caps/>
      <w:lang w:val="en-GB"/>
    </w:rPr>
  </w:style>
  <w:style w:type="paragraph" w:styleId="TOC2">
    <w:name w:val="toc 2"/>
    <w:basedOn w:val="TOC1"/>
    <w:next w:val="Normal"/>
    <w:autoRedefine/>
    <w:uiPriority w:val="39"/>
    <w:pPr>
      <w:spacing w:before="0" w:after="0"/>
    </w:pPr>
    <w:rPr>
      <w:caps w:val="0"/>
    </w:rPr>
  </w:style>
  <w:style w:type="paragraph" w:styleId="TOC3">
    <w:name w:val="toc 3"/>
    <w:basedOn w:val="TOC2"/>
    <w:next w:val="Normal"/>
    <w:autoRedefine/>
    <w:uiPriority w:val="39"/>
    <w:pPr>
      <w:ind w:left="240"/>
    </w:pPr>
  </w:style>
  <w:style w:type="paragraph" w:customStyle="1" w:styleId="TableTitleFrps">
    <w:name w:val="Table Title Frps"/>
    <w:basedOn w:val="TableTitle"/>
    <w:rPr>
      <w:sz w:val="24"/>
    </w:rPr>
  </w:style>
  <w:style w:type="paragraph" w:customStyle="1" w:styleId="TableTitle">
    <w:name w:val="Table Title"/>
    <w:basedOn w:val="TableText"/>
    <w:pPr>
      <w:keepNext/>
      <w:shd w:val="solid" w:color="auto" w:fill="auto"/>
    </w:pPr>
    <w:rPr>
      <w:b/>
      <w:color w:val="FFFFFF"/>
    </w:rPr>
  </w:style>
  <w:style w:type="paragraph" w:customStyle="1" w:styleId="TableText">
    <w:name w:val="Table Text"/>
    <w:basedOn w:val="Normal"/>
    <w:pPr>
      <w:spacing w:line="260" w:lineRule="atLeast"/>
    </w:pPr>
    <w:rPr>
      <w:szCs w:val="20"/>
      <w:lang w:val="en-GB"/>
    </w:rPr>
  </w:style>
  <w:style w:type="paragraph" w:customStyle="1" w:styleId="Tabletext0">
    <w:name w:val="Tabletext"/>
    <w:basedOn w:val="Normal"/>
    <w:pPr>
      <w:keepLines/>
      <w:widowControl w:val="0"/>
      <w:spacing w:line="240" w:lineRule="atLeast"/>
    </w:pPr>
    <w:rPr>
      <w:szCs w:val="20"/>
      <w:lang w:val="en-GB"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  <w:ind w:left="720"/>
    </w:pPr>
    <w:rPr>
      <w:i/>
      <w:color w:val="0000FF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Cs w:val="20"/>
      <w:lang w:val="en-GB"/>
    </w:rPr>
  </w:style>
  <w:style w:type="paragraph" w:styleId="Header">
    <w:name w:val="header"/>
    <w:basedOn w:val="Normal"/>
    <w:next w:val="HeaderLine2"/>
    <w:pPr>
      <w:pBdr>
        <w:bottom w:val="single" w:sz="6" w:space="1" w:color="auto"/>
      </w:pBdr>
      <w:tabs>
        <w:tab w:val="center" w:pos="4820"/>
        <w:tab w:val="right" w:pos="9639"/>
      </w:tabs>
      <w:spacing w:line="260" w:lineRule="atLeast"/>
      <w:jc w:val="both"/>
    </w:pPr>
    <w:rPr>
      <w:rFonts w:ascii="Arial Black" w:hAnsi="Arial Black"/>
      <w:b/>
      <w:spacing w:val="40"/>
      <w:sz w:val="18"/>
      <w:szCs w:val="20"/>
      <w:lang w:val="en-GB"/>
    </w:rPr>
  </w:style>
  <w:style w:type="paragraph" w:customStyle="1" w:styleId="HeaderLine2">
    <w:name w:val="Header Line 2"/>
    <w:basedOn w:val="Header"/>
    <w:pPr>
      <w:spacing w:after="120"/>
    </w:pPr>
    <w:rPr>
      <w:rFonts w:ascii="Times New Roman" w:hAnsi="Times New Roman"/>
      <w:spacing w:val="0"/>
      <w:sz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536"/>
        <w:tab w:val="right" w:pos="9072"/>
        <w:tab w:val="right" w:pos="9781"/>
      </w:tabs>
      <w:spacing w:line="260" w:lineRule="atLeast"/>
      <w:jc w:val="both"/>
    </w:pPr>
    <w:rPr>
      <w:szCs w:val="20"/>
      <w:lang w:val="en-GB"/>
    </w:rPr>
  </w:style>
  <w:style w:type="paragraph" w:customStyle="1" w:styleId="HeaderFrontPage">
    <w:name w:val="Header Front Page"/>
    <w:basedOn w:val="Header"/>
    <w:pPr>
      <w:pBdr>
        <w:bottom w:val="none" w:sz="0" w:space="0" w:color="auto"/>
      </w:pBdr>
      <w:spacing w:before="80" w:after="80"/>
      <w:ind w:right="-341"/>
    </w:pPr>
    <w:rPr>
      <w:sz w:val="20"/>
    </w:rPr>
  </w:style>
  <w:style w:type="paragraph" w:styleId="TOC4">
    <w:name w:val="toc 4"/>
    <w:basedOn w:val="Normal"/>
    <w:next w:val="Normal"/>
    <w:autoRedefine/>
    <w:uiPriority w:val="39"/>
    <w:pPr>
      <w:ind w:left="660"/>
    </w:pPr>
  </w:style>
  <w:style w:type="paragraph" w:styleId="TOC5">
    <w:name w:val="toc 5"/>
    <w:basedOn w:val="Normal"/>
    <w:next w:val="Normal"/>
    <w:autoRedefine/>
    <w:uiPriority w:val="39"/>
    <w:pPr>
      <w:ind w:left="880"/>
    </w:pPr>
  </w:style>
  <w:style w:type="paragraph" w:styleId="TOC6">
    <w:name w:val="toc 6"/>
    <w:basedOn w:val="Normal"/>
    <w:next w:val="Normal"/>
    <w:autoRedefine/>
    <w:uiPriority w:val="39"/>
    <w:pPr>
      <w:ind w:left="1100"/>
    </w:pPr>
  </w:style>
  <w:style w:type="paragraph" w:styleId="TOC7">
    <w:name w:val="toc 7"/>
    <w:basedOn w:val="Normal"/>
    <w:next w:val="Normal"/>
    <w:autoRedefine/>
    <w:uiPriority w:val="39"/>
    <w:pPr>
      <w:ind w:left="1320"/>
    </w:pPr>
  </w:style>
  <w:style w:type="paragraph" w:styleId="TOC8">
    <w:name w:val="toc 8"/>
    <w:basedOn w:val="Normal"/>
    <w:next w:val="Normal"/>
    <w:autoRedefine/>
    <w:uiPriority w:val="39"/>
    <w:pPr>
      <w:ind w:left="1540"/>
    </w:pPr>
  </w:style>
  <w:style w:type="paragraph" w:styleId="TOC9">
    <w:name w:val="toc 9"/>
    <w:basedOn w:val="Normal"/>
    <w:next w:val="Normal"/>
    <w:autoRedefine/>
    <w:uiPriority w:val="39"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Text1">
    <w:name w:val="Body Text1"/>
    <w:pPr>
      <w:keepLines/>
      <w:spacing w:after="120" w:line="220" w:lineRule="atLeast"/>
    </w:pPr>
    <w:rPr>
      <w:lang w:eastAsia="en-US"/>
    </w:rPr>
  </w:style>
  <w:style w:type="paragraph" w:customStyle="1" w:styleId="emcsEDIFACTDetailItem">
    <w:name w:val="emcs_EDIFACT_DetailItem"/>
    <w:pPr>
      <w:tabs>
        <w:tab w:val="left" w:pos="709"/>
        <w:tab w:val="center" w:pos="6379"/>
        <w:tab w:val="left" w:pos="6662"/>
        <w:tab w:val="left" w:pos="7371"/>
        <w:tab w:val="left" w:pos="8222"/>
      </w:tabs>
    </w:pPr>
    <w:rPr>
      <w:lang w:eastAsia="en-US"/>
    </w:rPr>
  </w:style>
  <w:style w:type="paragraph" w:customStyle="1" w:styleId="emcsEDIFACTDetailTitle">
    <w:name w:val="emcs_EDIFACT_DetailTitle"/>
    <w:pPr>
      <w:widowControl w:val="0"/>
      <w:spacing w:before="240"/>
      <w:jc w:val="both"/>
    </w:pPr>
    <w:rPr>
      <w:b/>
      <w:sz w:val="22"/>
      <w:szCs w:val="24"/>
      <w:lang w:eastAsia="en-US"/>
    </w:rPr>
  </w:style>
  <w:style w:type="paragraph" w:customStyle="1" w:styleId="emcsEDIFACTSegment">
    <w:name w:val="emcs_EDIFACT_Segment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right" w:pos="7088"/>
        <w:tab w:val="left" w:pos="7371"/>
        <w:tab w:val="left" w:pos="7655"/>
        <w:tab w:val="left" w:pos="8222"/>
      </w:tabs>
    </w:pPr>
    <w:rPr>
      <w:b/>
      <w:sz w:val="22"/>
      <w:szCs w:val="24"/>
      <w:lang w:eastAsia="en-US"/>
    </w:rPr>
  </w:style>
  <w:style w:type="paragraph" w:customStyle="1" w:styleId="emcsbodytext">
    <w:name w:val="emcs_body_text"/>
    <w:rsid w:val="001635D6"/>
    <w:pPr>
      <w:widowControl w:val="0"/>
      <w:spacing w:before="120"/>
      <w:ind w:left="567"/>
      <w:jc w:val="both"/>
    </w:pPr>
    <w:rPr>
      <w:sz w:val="24"/>
      <w:lang w:eastAsia="en-US"/>
    </w:rPr>
  </w:style>
  <w:style w:type="table" w:styleId="TableGrid">
    <w:name w:val="Table Grid"/>
    <w:basedOn w:val="TableNormal"/>
    <w:uiPriority w:val="59"/>
    <w:rsid w:val="008A6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1 Char,Numbered - 1 Char"/>
    <w:link w:val="Heading1"/>
    <w:locked/>
    <w:rsid w:val="00460AE8"/>
    <w:rPr>
      <w:rFonts w:ascii="Arial" w:hAnsi="Arial"/>
      <w:b/>
      <w:caps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F13ED"/>
    <w:pPr>
      <w:spacing w:after="200" w:line="276" w:lineRule="auto"/>
      <w:ind w:left="720"/>
      <w:contextualSpacing/>
    </w:pPr>
    <w:rPr>
      <w:rFonts w:ascii="Calibri" w:hAnsi="Calibri"/>
      <w:szCs w:val="22"/>
      <w:lang w:val="en-GB"/>
    </w:rPr>
  </w:style>
  <w:style w:type="paragraph" w:styleId="BalloonText">
    <w:name w:val="Balloon Text"/>
    <w:basedOn w:val="Normal"/>
    <w:link w:val="BalloonTextChar"/>
    <w:rsid w:val="003350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50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rsid w:val="006269E8"/>
    <w:pPr>
      <w:tabs>
        <w:tab w:val="left" w:pos="284"/>
      </w:tabs>
      <w:jc w:val="both"/>
    </w:pPr>
    <w:rPr>
      <w:rFonts w:ascii="Arial" w:hAnsi="Arial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D263A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263A0"/>
    <w:rPr>
      <w:sz w:val="22"/>
      <w:szCs w:val="24"/>
      <w:lang w:val="en-US" w:eastAsia="en-US"/>
    </w:rPr>
  </w:style>
  <w:style w:type="paragraph" w:customStyle="1" w:styleId="AppendixHeading1">
    <w:name w:val="Appendix Heading 1"/>
    <w:basedOn w:val="Normal"/>
    <w:next w:val="BodyText"/>
    <w:rsid w:val="007C1833"/>
    <w:pPr>
      <w:tabs>
        <w:tab w:val="left" w:pos="1710"/>
      </w:tabs>
      <w:spacing w:after="240"/>
    </w:pPr>
    <w:rPr>
      <w:rFonts w:ascii="Arial" w:hAnsi="Arial"/>
      <w:b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AD3C12"/>
    <w:pPr>
      <w:spacing w:after="120" w:line="276" w:lineRule="auto"/>
      <w:ind w:left="283"/>
    </w:pPr>
    <w:rPr>
      <w:rFonts w:ascii="Arial" w:eastAsia="Arial" w:hAnsi="Arial"/>
      <w:szCs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D3C12"/>
    <w:rPr>
      <w:rFonts w:ascii="Arial" w:eastAsia="Arial" w:hAnsi="Arial"/>
      <w:sz w:val="22"/>
      <w:szCs w:val="22"/>
      <w:lang w:eastAsia="en-US"/>
    </w:rPr>
  </w:style>
  <w:style w:type="paragraph" w:customStyle="1" w:styleId="AppendixPage">
    <w:name w:val="Appendix Page"/>
    <w:basedOn w:val="Normal"/>
    <w:rsid w:val="00AD3C12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tabs>
        <w:tab w:val="left" w:pos="284"/>
      </w:tabs>
      <w:ind w:left="2665" w:right="57"/>
      <w:jc w:val="right"/>
    </w:pPr>
    <w:rPr>
      <w:rFonts w:ascii="Arial" w:hAnsi="Arial"/>
      <w:b/>
      <w:sz w:val="36"/>
      <w:szCs w:val="20"/>
      <w:lang w:val="en-GB"/>
    </w:rPr>
  </w:style>
  <w:style w:type="paragraph" w:customStyle="1" w:styleId="DocumentControlHeading">
    <w:name w:val="Document Control Heading"/>
    <w:basedOn w:val="Normal"/>
    <w:link w:val="DocumentControlHeadingCharChar"/>
    <w:rsid w:val="00AD3C12"/>
    <w:pPr>
      <w:tabs>
        <w:tab w:val="left" w:pos="720"/>
        <w:tab w:val="right" w:leader="dot" w:pos="9072"/>
      </w:tabs>
      <w:spacing w:before="60" w:after="60"/>
    </w:pPr>
    <w:rPr>
      <w:rFonts w:ascii="Arial" w:hAnsi="Arial" w:cs="Arial"/>
      <w:b/>
      <w:noProof/>
      <w:sz w:val="24"/>
      <w:lang w:val="en-GB"/>
    </w:rPr>
  </w:style>
  <w:style w:type="character" w:customStyle="1" w:styleId="DocumentControlHeadingCharChar">
    <w:name w:val="Document Control Heading Char Char"/>
    <w:link w:val="DocumentControlHeading"/>
    <w:rsid w:val="00AD3C12"/>
    <w:rPr>
      <w:rFonts w:ascii="Arial" w:hAnsi="Arial" w:cs="Arial"/>
      <w:b/>
      <w:noProof/>
      <w:sz w:val="24"/>
      <w:szCs w:val="24"/>
      <w:lang w:eastAsia="en-US"/>
    </w:rPr>
  </w:style>
  <w:style w:type="paragraph" w:customStyle="1" w:styleId="TableHeading">
    <w:name w:val="Table Heading"/>
    <w:rsid w:val="00AD3C12"/>
    <w:pPr>
      <w:spacing w:before="60" w:after="60"/>
    </w:pPr>
    <w:rPr>
      <w:rFonts w:ascii="Arial" w:hAnsi="Arial" w:cs="Arial"/>
      <w:b/>
      <w:sz w:val="22"/>
      <w:szCs w:val="24"/>
      <w:lang w:eastAsia="en-US"/>
    </w:rPr>
  </w:style>
  <w:style w:type="paragraph" w:styleId="BodyText2">
    <w:name w:val="Body Text 2"/>
    <w:basedOn w:val="Normal"/>
    <w:link w:val="BodyText2Char"/>
    <w:rsid w:val="0018405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84057"/>
    <w:rPr>
      <w:sz w:val="22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610990"/>
  </w:style>
  <w:style w:type="paragraph" w:customStyle="1" w:styleId="BodyText20">
    <w:name w:val="Body Text2"/>
    <w:rsid w:val="009D5DEC"/>
    <w:pPr>
      <w:keepLines/>
      <w:spacing w:after="120" w:line="220" w:lineRule="atLeast"/>
    </w:pPr>
    <w:rPr>
      <w:lang w:eastAsia="en-US"/>
    </w:rPr>
  </w:style>
  <w:style w:type="paragraph" w:customStyle="1" w:styleId="TDHeading2">
    <w:name w:val="TD Heading 2"/>
    <w:basedOn w:val="Normal"/>
    <w:rsid w:val="009D5DEC"/>
    <w:pPr>
      <w:numPr>
        <w:ilvl w:val="1"/>
        <w:numId w:val="4"/>
      </w:numPr>
    </w:pPr>
    <w:rPr>
      <w:szCs w:val="20"/>
      <w:lang w:val="en-GB"/>
    </w:rPr>
  </w:style>
  <w:style w:type="paragraph" w:customStyle="1" w:styleId="TDHeading3">
    <w:name w:val="TD Heading 3"/>
    <w:basedOn w:val="Normal"/>
    <w:rsid w:val="009D5DEC"/>
    <w:pPr>
      <w:numPr>
        <w:ilvl w:val="2"/>
        <w:numId w:val="4"/>
      </w:numPr>
    </w:pPr>
    <w:rPr>
      <w:szCs w:val="20"/>
      <w:lang w:val="en-GB"/>
    </w:rPr>
  </w:style>
  <w:style w:type="paragraph" w:customStyle="1" w:styleId="TDHeading4">
    <w:name w:val="TD Heading 4"/>
    <w:basedOn w:val="Normal"/>
    <w:rsid w:val="009D5DEC"/>
    <w:pPr>
      <w:numPr>
        <w:ilvl w:val="3"/>
        <w:numId w:val="4"/>
      </w:numPr>
    </w:pPr>
    <w:rPr>
      <w:szCs w:val="20"/>
      <w:lang w:val="en-GB"/>
    </w:rPr>
  </w:style>
  <w:style w:type="paragraph" w:customStyle="1" w:styleId="TDHeading5">
    <w:name w:val="TD Heading 5"/>
    <w:basedOn w:val="Normal"/>
    <w:rsid w:val="009D5DEC"/>
    <w:pPr>
      <w:numPr>
        <w:ilvl w:val="4"/>
        <w:numId w:val="4"/>
      </w:numPr>
    </w:pPr>
    <w:rPr>
      <w:szCs w:val="20"/>
      <w:lang w:val="en-GB"/>
    </w:rPr>
  </w:style>
  <w:style w:type="paragraph" w:customStyle="1" w:styleId="TDHeading6">
    <w:name w:val="TD Heading 6"/>
    <w:basedOn w:val="Normal"/>
    <w:rsid w:val="009D5DEC"/>
    <w:pPr>
      <w:numPr>
        <w:ilvl w:val="5"/>
        <w:numId w:val="4"/>
      </w:numPr>
    </w:pPr>
    <w:rPr>
      <w:szCs w:val="20"/>
      <w:lang w:val="en-GB"/>
    </w:rPr>
  </w:style>
  <w:style w:type="paragraph" w:customStyle="1" w:styleId="TDHeading7">
    <w:name w:val="TD Heading 7"/>
    <w:basedOn w:val="Normal"/>
    <w:rsid w:val="009D5DEC"/>
    <w:pPr>
      <w:numPr>
        <w:ilvl w:val="6"/>
        <w:numId w:val="4"/>
      </w:numPr>
    </w:pPr>
    <w:rPr>
      <w:szCs w:val="20"/>
      <w:lang w:val="en-GB"/>
    </w:rPr>
  </w:style>
  <w:style w:type="paragraph" w:customStyle="1" w:styleId="TDHeading8">
    <w:name w:val="TD Heading 8"/>
    <w:basedOn w:val="Normal"/>
    <w:rsid w:val="009D5DEC"/>
    <w:pPr>
      <w:numPr>
        <w:ilvl w:val="7"/>
        <w:numId w:val="4"/>
      </w:numPr>
    </w:pPr>
    <w:rPr>
      <w:szCs w:val="20"/>
      <w:lang w:val="en-GB"/>
    </w:rPr>
  </w:style>
  <w:style w:type="paragraph" w:customStyle="1" w:styleId="TDHeading9">
    <w:name w:val="TD Heading 9"/>
    <w:basedOn w:val="Normal"/>
    <w:rsid w:val="009D5DEC"/>
    <w:pPr>
      <w:numPr>
        <w:ilvl w:val="8"/>
        <w:numId w:val="4"/>
      </w:numPr>
    </w:pPr>
    <w:rPr>
      <w:szCs w:val="20"/>
      <w:lang w:val="en-GB"/>
    </w:rPr>
  </w:style>
  <w:style w:type="paragraph" w:customStyle="1" w:styleId="TableDetail">
    <w:name w:val="Table Detail"/>
    <w:basedOn w:val="Normal"/>
    <w:rsid w:val="009218CA"/>
    <w:pPr>
      <w:tabs>
        <w:tab w:val="left" w:pos="284"/>
      </w:tabs>
    </w:pPr>
    <w:rPr>
      <w:sz w:val="18"/>
      <w:szCs w:val="20"/>
      <w:lang w:val="en-GB"/>
    </w:rPr>
  </w:style>
  <w:style w:type="character" w:customStyle="1" w:styleId="Heading3Char">
    <w:name w:val="Heading 3 Char"/>
    <w:aliases w:val="H3 Char,h3 Char"/>
    <w:basedOn w:val="DefaultParagraphFont"/>
    <w:link w:val="Heading3"/>
    <w:rsid w:val="001E2CC3"/>
    <w:rPr>
      <w:rFonts w:ascii="Arial" w:hAnsi="Arial"/>
      <w:b/>
      <w:sz w:val="28"/>
      <w:szCs w:val="24"/>
      <w:lang w:eastAsia="en-US"/>
    </w:rPr>
  </w:style>
  <w:style w:type="character" w:customStyle="1" w:styleId="Heading2Char">
    <w:name w:val="Heading 2 Char"/>
    <w:aliases w:val="h2 Char,H2 Char"/>
    <w:basedOn w:val="DefaultParagraphFont"/>
    <w:link w:val="Heading2"/>
    <w:rsid w:val="00D760F7"/>
    <w:rPr>
      <w:rFonts w:ascii="Arial" w:hAnsi="Arial"/>
      <w:b/>
      <w:sz w:val="28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F1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ational\SoDAWord\wizards\so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bdbbf4e1-4144-4571-af30-c0331a5567ae">
      <Terms xmlns="http://schemas.microsoft.com/office/infopath/2007/PartnerControls"/>
    </TaxKeywordTaxHTField>
    <AverageRating xmlns="http://schemas.microsoft.com/sharepoint/v3" xsi:nil="true"/>
    <Release xmlns="8634b336-eb4e-4c6b-9b4e-2907e62c4e03" xsi:nil="true"/>
    <Sprint xmlns="8634b336-eb4e-4c6b-9b4e-2907e62c4e03">N/A</Sprint>
    <TaxCatchAll xmlns="bc72e67f-1a5d-4ee9-ade6-72c6ea020b90"/>
    <Stream xmlns="8634b336-eb4e-4c6b-9b4e-2907e62c4e03">Requirements</Stream>
    <Artefact xmlns="8634b336-eb4e-4c6b-9b4e-2907e62c4e03">Documents</Artefact>
    <Status xmlns="8634b336-eb4e-4c6b-9b4e-2907e62c4e03">Draft</Status>
    <Project_x0020_Name xmlns="8634b336-eb4e-4c6b-9b4e-2907e62c4e03">
      <Value>CCA</Value>
    </Project_x0020_Name>
    <Artefact_x0020_Type xmlns="8634b336-eb4e-4c6b-9b4e-2907e62c4e03">Operation Requirements Catalogue</Artefact_x0020_Type>
    <Vers xmlns="8634b336-eb4e-4c6b-9b4e-2907e62c4e03">Current Version</Vers>
    <Feature xmlns="8634b336-eb4e-4c6b-9b4e-2907e62c4e03">N/A</Featur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87DC7571BC846802ECF4CE400D2FD" ma:contentTypeVersion="13" ma:contentTypeDescription="Create a new document." ma:contentTypeScope="" ma:versionID="3a2c0da3a9fe31f1735e27b91af88a25">
  <xsd:schema xmlns:xsd="http://www.w3.org/2001/XMLSchema" xmlns:xs="http://www.w3.org/2001/XMLSchema" xmlns:p="http://schemas.microsoft.com/office/2006/metadata/properties" xmlns:ns1="http://schemas.microsoft.com/sharepoint/v3" xmlns:ns2="bdbbf4e1-4144-4571-af30-c0331a5567ae" xmlns:ns3="bc72e67f-1a5d-4ee9-ade6-72c6ea020b90" xmlns:ns4="8634b336-eb4e-4c6b-9b4e-2907e62c4e03" targetNamespace="http://schemas.microsoft.com/office/2006/metadata/properties" ma:root="true" ma:fieldsID="ebd87776afb367692328eb1a1861b7e9" ns1:_="" ns2:_="" ns3:_="" ns4:_="">
    <xsd:import namespace="http://schemas.microsoft.com/sharepoint/v3"/>
    <xsd:import namespace="bdbbf4e1-4144-4571-af30-c0331a5567ae"/>
    <xsd:import namespace="bc72e67f-1a5d-4ee9-ade6-72c6ea020b90"/>
    <xsd:import namespace="8634b336-eb4e-4c6b-9b4e-2907e62c4e0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3:TaxCatchAll" minOccurs="0"/>
                <xsd:element ref="ns1:AverageRating" minOccurs="0"/>
                <xsd:element ref="ns4:Stream"/>
                <xsd:element ref="ns4:Artefact"/>
                <xsd:element ref="ns4:Artefact_x0020_Type"/>
                <xsd:element ref="ns4:Release" minOccurs="0"/>
                <xsd:element ref="ns4:Sprint" minOccurs="0"/>
                <xsd:element ref="ns4:Feature" minOccurs="0"/>
                <xsd:element ref="ns4:Status" minOccurs="0"/>
                <xsd:element ref="ns4:Vers" minOccurs="0"/>
                <xsd:element ref="ns4:Project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Rating_x0020__x0028_0_x002d_5_x0029_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bf4e1-4144-4571-af30-c0331a5567a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2e67f-1a5d-4ee9-ade6-72c6ea020b9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description="" ma:hidden="true" ma:list="{14a7df2d-3b4f-4eca-8a49-2ae71dbe73cd}" ma:internalName="TaxCatchAll" ma:showField="CatchAllData" ma:web="bc72e67f-1a5d-4ee9-ade6-72c6ea020b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4b336-eb4e-4c6b-9b4e-2907e62c4e03" elementFormDefault="qualified">
    <xsd:import namespace="http://schemas.microsoft.com/office/2006/documentManagement/types"/>
    <xsd:import namespace="http://schemas.microsoft.com/office/infopath/2007/PartnerControls"/>
    <xsd:element name="Stream" ma:index="15" ma:displayName="Stream" ma:default="AAA Lost" ma:format="Dropdown" ma:internalName="Stream">
      <xsd:simpleType>
        <xsd:restriction base="dms:Choice">
          <xsd:enumeration value="AAA Lost"/>
          <xsd:enumeration value="Architecture"/>
          <xsd:enumeration value="Design and Build"/>
          <xsd:enumeration value="Implementation"/>
          <xsd:enumeration value="Requirements"/>
          <xsd:enumeration value="Scrum Team"/>
          <xsd:enumeration value="Service"/>
          <xsd:enumeration value="Test Environments"/>
          <xsd:enumeration value="Test Execution"/>
          <xsd:enumeration value="Test Management"/>
          <xsd:enumeration value="Test Preparation"/>
        </xsd:restriction>
      </xsd:simpleType>
    </xsd:element>
    <xsd:element name="Artefact" ma:index="16" ma:displayName="Artefact" ma:default="Approvals" ma:format="Dropdown" ma:internalName="Artefact">
      <xsd:simpleType>
        <xsd:restriction base="dms:Choice">
          <xsd:enumeration value="Approvals"/>
          <xsd:enumeration value="CAF"/>
          <xsd:enumeration value="Client Documents"/>
          <xsd:enumeration value="Designs"/>
          <xsd:enumeration value="Documents"/>
          <xsd:enumeration value="Function Points"/>
          <xsd:enumeration value="Handovers"/>
          <xsd:enumeration value="Logs"/>
          <xsd:enumeration value="Meetings"/>
          <xsd:enumeration value="MVP"/>
          <xsd:enumeration value="Plans"/>
          <xsd:enumeration value="Product Backlog"/>
          <xsd:enumeration value="Reports"/>
          <xsd:enumeration value="Requests"/>
          <xsd:enumeration value="Retrospective"/>
          <xsd:enumeration value="Reviews"/>
          <xsd:enumeration value="SCAWs"/>
          <xsd:enumeration value="Use Cases"/>
          <xsd:enumeration value="Useful Stuff"/>
        </xsd:restriction>
      </xsd:simpleType>
    </xsd:element>
    <xsd:element name="Artefact_x0020_Type" ma:index="17" ma:displayName="Artefact Type" ma:default="AAA Lost" ma:format="Dropdown" ma:internalName="Artefact_x0020_Type">
      <xsd:simpleType>
        <xsd:union memberTypes="dms:Text">
          <xsd:simpleType>
            <xsd:restriction base="dms:Choice">
              <xsd:enumeration value="AAA Lost"/>
              <xsd:enumeration value="CAF"/>
              <xsd:enumeration value="CBAS"/>
              <xsd:enumeration value="CM"/>
              <xsd:enumeration value="DMS"/>
              <xsd:enumeration value="Developer checklists"/>
              <xsd:enumeration value="Environment"/>
              <xsd:enumeration value="N/A"/>
              <xsd:enumeration value="ODDs"/>
              <xsd:enumeration value="Release checklists"/>
              <xsd:enumeration value="Requirements vs solution matrices"/>
              <xsd:enumeration value="SCAWs"/>
            </xsd:restriction>
          </xsd:simpleType>
        </xsd:union>
      </xsd:simpleType>
    </xsd:element>
    <xsd:element name="Release" ma:index="18" nillable="true" ma:displayName="Release" ma:default="N/A" ma:format="Dropdown" ma:internalName="Release">
      <xsd:simpleType>
        <xsd:union memberTypes="dms:Text">
          <xsd:simpleType>
            <xsd:restriction base="dms:Choice">
              <xsd:enumeration value="N/A"/>
              <xsd:enumeration value="April 2017"/>
              <xsd:enumeration value="Various"/>
            </xsd:restriction>
          </xsd:simpleType>
        </xsd:union>
      </xsd:simpleType>
    </xsd:element>
    <xsd:element name="Sprint" ma:index="19" nillable="true" ma:displayName="Sprint" ma:default="N/A" ma:format="Dropdown" ma:internalName="Sprint">
      <xsd:simpleType>
        <xsd:restriction base="dms:Choice">
          <xsd:enumeration value="N/A"/>
          <xsd:enumeration value="0"/>
          <xsd:enumeration value="1"/>
          <xsd:enumeration value="2"/>
          <xsd:enumeration value="3"/>
          <xsd:enumeration value="4"/>
          <xsd:enumeration value="5"/>
          <xsd:enumeration value="6"/>
          <xsd:enumeration value="7"/>
          <xsd:enumeration value="8"/>
          <xsd:enumeration value="9"/>
          <xsd:enumeration value="10"/>
          <xsd:enumeration value="11"/>
          <xsd:enumeration value="12"/>
          <xsd:enumeration value="13"/>
          <xsd:enumeration value="14"/>
          <xsd:enumeration value="15"/>
          <xsd:enumeration value="16"/>
          <xsd:enumeration value="17"/>
          <xsd:enumeration value="18"/>
          <xsd:enumeration value="19"/>
          <xsd:enumeration value="20"/>
        </xsd:restriction>
      </xsd:simpleType>
    </xsd:element>
    <xsd:element name="Feature" ma:index="20" nillable="true" ma:displayName="Feature" ma:default="N/A" ma:format="Dropdown" ma:internalName="Feature">
      <xsd:simpleType>
        <xsd:restriction base="dms:Choice">
          <xsd:enumeration value="N/A"/>
          <xsd:enumeration value="VARIOUS"/>
          <xsd:enumeration value="LF001"/>
          <xsd:enumeration value="LF002"/>
          <xsd:enumeration value="LF003"/>
          <xsd:enumeration value="LF004"/>
          <xsd:enumeration value="LF005"/>
          <xsd:enumeration value="LF006"/>
          <xsd:enumeration value="LF007"/>
          <xsd:enumeration value="LF008"/>
          <xsd:enumeration value="LF009"/>
          <xsd:enumeration value="LF010"/>
          <xsd:enumeration value="LF011"/>
          <xsd:enumeration value="LF012"/>
          <xsd:enumeration value="LF013"/>
          <xsd:enumeration value="LF014"/>
          <xsd:enumeration value="LF015"/>
          <xsd:enumeration value="LF016"/>
          <xsd:enumeration value="LF017"/>
          <xsd:enumeration value="LF018"/>
          <xsd:enumeration value="LF019"/>
          <xsd:enumeration value="LF020"/>
          <xsd:enumeration value="LF021"/>
          <xsd:enumeration value="LF022"/>
          <xsd:enumeration value="LF023"/>
          <xsd:enumeration value="LF024"/>
          <xsd:enumeration value="LF025"/>
          <xsd:enumeration value="LF025"/>
          <xsd:enumeration value="LF026"/>
          <xsd:enumeration value="LF027"/>
          <xsd:enumeration value="LF028"/>
          <xsd:enumeration value="LF029"/>
          <xsd:enumeration value="LF030"/>
          <xsd:enumeration value="LF031"/>
          <xsd:enumeration value="LF032"/>
          <xsd:enumeration value="LF033"/>
          <xsd:enumeration value="LF034"/>
          <xsd:enumeration value="LF035"/>
          <xsd:enumeration value="LF036"/>
          <xsd:enumeration value="LF037"/>
          <xsd:enumeration value="LF038"/>
          <xsd:enumeration value="LF039"/>
          <xsd:enumeration value="LF040"/>
          <xsd:enumeration value="LF041"/>
          <xsd:enumeration value="LF042"/>
          <xsd:enumeration value="LF043"/>
          <xsd:enumeration value="LF044"/>
          <xsd:enumeration value="LF045"/>
          <xsd:enumeration value="LF046"/>
          <xsd:enumeration value="LF047"/>
          <xsd:enumeration value="LF048"/>
          <xsd:enumeration value="LF049"/>
          <xsd:enumeration value="Lf050"/>
          <xsd:enumeration value="LF051"/>
          <xsd:enumeration value="LF052"/>
          <xsd:enumeration value="LF053"/>
          <xsd:enumeration value="LF054"/>
          <xsd:enumeration value="LF055"/>
          <xsd:enumeration value="LF056"/>
          <xsd:enumeration value="LF057"/>
          <xsd:enumeration value="LF058"/>
          <xsd:enumeration value="LF059"/>
          <xsd:enumeration value="LF060"/>
          <xsd:enumeration value="LF061"/>
          <xsd:enumeration value="LF062"/>
          <xsd:enumeration value="LF063"/>
          <xsd:enumeration value="LF064"/>
          <xsd:enumeration value="LF065"/>
          <xsd:enumeration value="LF066"/>
          <xsd:enumeration value="LF067"/>
          <xsd:enumeration value="LF068"/>
          <xsd:enumeration value="LF069"/>
          <xsd:enumeration value="LF070"/>
          <xsd:enumeration value="LF071"/>
          <xsd:enumeration value="LF072"/>
          <xsd:enumeration value="LF073"/>
          <xsd:enumeration value="LF074"/>
          <xsd:enumeration value="LF075"/>
          <xsd:enumeration value="LF076"/>
          <xsd:enumeration value="LF077"/>
          <xsd:enumeration value="LF078"/>
          <xsd:enumeration value="LF079"/>
          <xsd:enumeration value="LF080"/>
          <xsd:enumeration value="LF081"/>
          <xsd:enumeration value="LF082"/>
          <xsd:enumeration value="LF083"/>
          <xsd:enumeration value="LF084"/>
          <xsd:enumeration value="LF085"/>
          <xsd:enumeration value="LF086"/>
          <xsd:enumeration value="LF087"/>
          <xsd:enumeration value="LF088"/>
          <xsd:enumeration value="LF089"/>
          <xsd:enumeration value="Lf090"/>
          <xsd:enumeration value="Lf091"/>
          <xsd:enumeration value="Lf092"/>
          <xsd:enumeration value="LF093"/>
          <xsd:enumeration value="LF094"/>
          <xsd:enumeration value="Lf095"/>
          <xsd:enumeration value="LF096"/>
          <xsd:enumeration value="Lf097"/>
          <xsd:enumeration value="LF098"/>
          <xsd:enumeration value="LF099"/>
          <xsd:enumeration value="LF100"/>
          <xsd:enumeration value="LF101"/>
          <xsd:enumeration value="LF102"/>
          <xsd:enumeration value="LF103"/>
          <xsd:enumeration value="LF104"/>
          <xsd:enumeration value="LF105"/>
          <xsd:enumeration value="LF106"/>
          <xsd:enumeration value="LF107"/>
          <xsd:enumeration value="LF108"/>
          <xsd:enumeration value="LF109"/>
          <xsd:enumeration value="LF110"/>
          <xsd:enumeration value="LF111"/>
          <xsd:enumeration value="LF112"/>
          <xsd:enumeration value="LF113"/>
          <xsd:enumeration value="LF114"/>
          <xsd:enumeration value="LF115"/>
          <xsd:enumeration value="LF116"/>
          <xsd:enumeration value="LF117"/>
          <xsd:enumeration value="LF118"/>
          <xsd:enumeration value="LF119"/>
          <xsd:enumeration value="LF120"/>
        </xsd:restriction>
      </xsd:simpleType>
    </xsd:element>
    <xsd:element name="Status" ma:index="21" nillable="true" ma:displayName="Status" ma:default="Draft" ma:format="Dropdown" ma:internalName="Status">
      <xsd:simpleType>
        <xsd:restriction base="dms:Choice">
          <xsd:enumeration value="Approved"/>
          <xsd:enumeration value="Archived"/>
          <xsd:enumeration value="Baselined"/>
          <xsd:enumeration value="Draft"/>
          <xsd:enumeration value="Reviewed"/>
          <xsd:enumeration value="Scheduled"/>
          <xsd:enumeration value="Final"/>
        </xsd:restriction>
      </xsd:simpleType>
    </xsd:element>
    <xsd:element name="Vers" ma:index="22" nillable="true" ma:displayName="Vers" ma:default="Current Version" ma:format="Dropdown" ma:internalName="Vers">
      <xsd:simpleType>
        <xsd:restriction base="dms:Choice">
          <xsd:enumeration value="Current Version"/>
          <xsd:enumeration value="Archived"/>
        </xsd:restriction>
      </xsd:simpleType>
    </xsd:element>
    <xsd:element name="Project_x0020_Name" ma:index="23" nillable="true" ma:displayName="Project Name" ma:default="AAA Lost" ma:description="Driving project" ma:internalName="Project_x0020_Nam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AA Lost"/>
                    <xsd:enumeration value="CCA"/>
                    <xsd:enumeration value="Enhancements"/>
                    <xsd:enumeration value="NDR Maintenance"/>
                    <xsd:enumeration value="Service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D7448-0AEE-45BC-9793-18E1C36B82E7}">
  <ds:schemaRefs>
    <ds:schemaRef ds:uri="http://schemas.microsoft.com/office/2006/metadata/properties"/>
    <ds:schemaRef ds:uri="http://schemas.microsoft.com/office/infopath/2007/PartnerControls"/>
    <ds:schemaRef ds:uri="bdbbf4e1-4144-4571-af30-c0331a5567ae"/>
    <ds:schemaRef ds:uri="http://schemas.microsoft.com/sharepoint/v3"/>
    <ds:schemaRef ds:uri="8634b336-eb4e-4c6b-9b4e-2907e62c4e03"/>
    <ds:schemaRef ds:uri="bc72e67f-1a5d-4ee9-ade6-72c6ea020b90"/>
  </ds:schemaRefs>
</ds:datastoreItem>
</file>

<file path=customXml/itemProps2.xml><?xml version="1.0" encoding="utf-8"?>
<ds:datastoreItem xmlns:ds="http://schemas.openxmlformats.org/officeDocument/2006/customXml" ds:itemID="{1C9F0495-A523-4F24-8DF4-9EE8CA4F9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dbbf4e1-4144-4571-af30-c0331a5567ae"/>
    <ds:schemaRef ds:uri="bc72e67f-1a5d-4ee9-ade6-72c6ea020b90"/>
    <ds:schemaRef ds:uri="8634b336-eb4e-4c6b-9b4e-2907e62c4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C970A8-D4AD-4968-89C0-71BCB076FB9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A9AF4EF-26CB-40DE-A432-BE1B6A73456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9BB66B5-5938-4601-BBA2-6DCE2ADC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soda</Template>
  <TotalTime>2527</TotalTime>
  <Pages>8</Pages>
  <Words>796</Words>
  <Characters>5627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APS</Company>
  <LinksUpToDate>false</LinksUpToDate>
  <CharactersWithSpaces>6411</CharactersWithSpaces>
  <SharedDoc>false</SharedDoc>
  <HLinks>
    <vt:vector size="312" baseType="variant">
      <vt:variant>
        <vt:i4>1310768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_Toc378594257</vt:lpwstr>
      </vt:variant>
      <vt:variant>
        <vt:i4>1310768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_Toc378594256</vt:lpwstr>
      </vt:variant>
      <vt:variant>
        <vt:i4>1310768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_Toc378594255</vt:lpwstr>
      </vt:variant>
      <vt:variant>
        <vt:i4>1310768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_Toc378594254</vt:lpwstr>
      </vt:variant>
      <vt:variant>
        <vt:i4>1310768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_Toc378594253</vt:lpwstr>
      </vt:variant>
      <vt:variant>
        <vt:i4>1310768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_Toc378594252</vt:lpwstr>
      </vt:variant>
      <vt:variant>
        <vt:i4>1310768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_Toc378594251</vt:lpwstr>
      </vt:variant>
      <vt:variant>
        <vt:i4>1310768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_Toc378594250</vt:lpwstr>
      </vt:variant>
      <vt:variant>
        <vt:i4>1376304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_Toc378594249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_Toc378594248</vt:lpwstr>
      </vt:variant>
      <vt:variant>
        <vt:i4>1376304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_Toc378594247</vt:lpwstr>
      </vt:variant>
      <vt:variant>
        <vt:i4>1376304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_Toc378594246</vt:lpwstr>
      </vt:variant>
      <vt:variant>
        <vt:i4>1376304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_Toc378594245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_Toc378594244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_Toc378594243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_Toc378594242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_Toc378594241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_Toc378594240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_Toc378594239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_Toc378594238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_Toc378594237</vt:lpwstr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_Toc378594236</vt:lpwstr>
      </vt:variant>
      <vt:variant>
        <vt:i4>1179696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_Toc378594235</vt:lpwstr>
      </vt:variant>
      <vt:variant>
        <vt:i4>1179696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_Toc378594234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_Toc378594233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_Toc378594232</vt:lpwstr>
      </vt:variant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_Toc378594231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_Toc378594230</vt:lpwstr>
      </vt:variant>
      <vt:variant>
        <vt:i4>1245232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_Toc378594229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_Toc378594228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_Toc378594227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_Toc378594226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_Toc378594225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_Toc378594224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_Toc378594223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_Toc378594222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_Toc378594221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_Toc378594220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_Toc378594219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_Toc378594218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_Toc378594217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_Toc378594216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_Toc378594215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_Toc378594214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_Toc378594213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_Toc378594212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_Toc378594211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_Toc378594210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_Toc378594209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_Toc378594208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_Toc378594207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_Toc378594206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Wealthy</dc:creator>
  <cp:lastModifiedBy>Samuels, Cameron (CDIO VOA)</cp:lastModifiedBy>
  <cp:revision>249</cp:revision>
  <cp:lastPrinted>2018-11-27T10:28:00Z</cp:lastPrinted>
  <dcterms:created xsi:type="dcterms:W3CDTF">2020-01-27T15:32:00Z</dcterms:created>
  <dcterms:modified xsi:type="dcterms:W3CDTF">2022-02-03T15:28:00Z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0x010100B9487DC7571BC846802ECF4CE400D2FD</vt:lpwstr>
  </property>
  <property fmtid="{D5CDD505-2E9C-101B-9397-08002B2CF9AE}" pid="3" name="TaxKeyword">
    <vt:lpwstr/>
  </property>
  <property fmtid="{D5CDD505-2E9C-101B-9397-08002B2CF9AE}" pid="4" name="MSIP_Label_f9af038e-07b4-4369-a678-c835687cb272_Enabled">
    <vt:lpwstr>true</vt:lpwstr>
  </property>
  <property fmtid="{D5CDD505-2E9C-101B-9397-08002B2CF9AE}" pid="5" name="MSIP_Label_f9af038e-07b4-4369-a678-c835687cb272_SetDate">
    <vt:lpwstr>2021-04-06T09:56:49Z</vt:lpwstr>
  </property>
  <property fmtid="{D5CDD505-2E9C-101B-9397-08002B2CF9AE}" pid="6" name="MSIP_Label_f9af038e-07b4-4369-a678-c835687cb272_Method">
    <vt:lpwstr>Standard</vt:lpwstr>
  </property>
  <property fmtid="{D5CDD505-2E9C-101B-9397-08002B2CF9AE}" pid="7" name="MSIP_Label_f9af038e-07b4-4369-a678-c835687cb272_Name">
    <vt:lpwstr>OFFICIAL</vt:lpwstr>
  </property>
  <property fmtid="{D5CDD505-2E9C-101B-9397-08002B2CF9AE}" pid="8" name="MSIP_Label_f9af038e-07b4-4369-a678-c835687cb272_SiteId">
    <vt:lpwstr>ac52f73c-fd1a-4a9a-8e7a-4a248f3139e1</vt:lpwstr>
  </property>
  <property fmtid="{D5CDD505-2E9C-101B-9397-08002B2CF9AE}" pid="9" name="MSIP_Label_f9af038e-07b4-4369-a678-c835687cb272_ActionId">
    <vt:lpwstr>f2b32a49-f86d-41dc-bff0-e1a665ada00d</vt:lpwstr>
  </property>
  <property fmtid="{D5CDD505-2E9C-101B-9397-08002B2CF9AE}" pid="10" name="MSIP_Label_f9af038e-07b4-4369-a678-c835687cb272_ContentBits">
    <vt:lpwstr>2</vt:lpwstr>
  </property>
</Properties>
</file>